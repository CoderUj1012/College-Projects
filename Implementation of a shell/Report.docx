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BF0" w:rsidRPr="007020CD" w:rsidRDefault="00BE3BF0" w:rsidP="007020CD">
      <w:pPr>
        <w:tabs>
          <w:tab w:val="left" w:pos="1260"/>
        </w:tabs>
        <w:jc w:val="center"/>
        <w:rPr>
          <w:b/>
          <w:sz w:val="32"/>
          <w:szCs w:val="32"/>
          <w:u w:val="single"/>
        </w:rPr>
      </w:pPr>
      <w:r w:rsidRPr="007020CD">
        <w:rPr>
          <w:b/>
          <w:sz w:val="32"/>
          <w:szCs w:val="32"/>
          <w:u w:val="single"/>
        </w:rPr>
        <w:t>ACKNOWLEDGEMENT</w:t>
      </w:r>
    </w:p>
    <w:p w:rsidR="00BE3BF0" w:rsidRPr="00440745" w:rsidRDefault="00BE3BF0" w:rsidP="00AA030A">
      <w:pPr>
        <w:tabs>
          <w:tab w:val="left" w:pos="5310"/>
        </w:tabs>
        <w:spacing w:line="360" w:lineRule="auto"/>
        <w:jc w:val="both"/>
        <w:rPr>
          <w:b/>
          <w:bCs/>
        </w:rPr>
      </w:pPr>
    </w:p>
    <w:p w:rsidR="00BE3BF0" w:rsidRPr="00440745" w:rsidRDefault="00BE3BF0" w:rsidP="00BE3BF0">
      <w:pPr>
        <w:spacing w:line="360" w:lineRule="auto"/>
        <w:ind w:right="-360"/>
        <w:jc w:val="both"/>
      </w:pPr>
      <w:r w:rsidRPr="00440745">
        <w:t>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I would like to take this opportunity to thank them all.</w:t>
      </w:r>
    </w:p>
    <w:p w:rsidR="00BE3BF0" w:rsidRPr="00440745" w:rsidRDefault="00BE3BF0" w:rsidP="00BE3BF0">
      <w:pPr>
        <w:spacing w:line="360" w:lineRule="auto"/>
        <w:ind w:right="-360"/>
        <w:jc w:val="both"/>
      </w:pPr>
    </w:p>
    <w:p w:rsidR="006520DF" w:rsidRDefault="006520DF" w:rsidP="00BE3BF0">
      <w:pPr>
        <w:spacing w:line="360" w:lineRule="auto"/>
        <w:ind w:right="-360"/>
        <w:jc w:val="both"/>
      </w:pPr>
      <w:r>
        <w:t xml:space="preserve">I deeply express my sincere gratitude to </w:t>
      </w:r>
      <w:r w:rsidR="003200D1" w:rsidRPr="003200D1">
        <w:rPr>
          <w:b/>
          <w:bCs/>
        </w:rPr>
        <w:t>Ass</w:t>
      </w:r>
      <w:r w:rsidR="00660429">
        <w:rPr>
          <w:b/>
          <w:bCs/>
        </w:rPr>
        <w:t>istant</w:t>
      </w:r>
      <w:r w:rsidR="003200D1" w:rsidRPr="003200D1">
        <w:rPr>
          <w:b/>
          <w:bCs/>
        </w:rPr>
        <w:t xml:space="preserve"> Professor</w:t>
      </w:r>
      <w:r w:rsidRPr="00641BA6">
        <w:rPr>
          <w:b/>
        </w:rPr>
        <w:t>,</w:t>
      </w:r>
      <w:r w:rsidR="00D83477">
        <w:rPr>
          <w:b/>
        </w:rPr>
        <w:t xml:space="preserve"> Srinivas B K</w:t>
      </w:r>
      <w:bookmarkStart w:id="0" w:name="_GoBack"/>
      <w:bookmarkEnd w:id="0"/>
      <w:r>
        <w:t xml:space="preserve"> Department of </w:t>
      </w:r>
      <w:r w:rsidR="00AF3767">
        <w:t>I</w:t>
      </w:r>
      <w:r w:rsidRPr="00440745">
        <w:t xml:space="preserve">SE, R.V.C.E, </w:t>
      </w:r>
      <w:r w:rsidR="00AF3767">
        <w:t>Benga</w:t>
      </w:r>
      <w:r>
        <w:t>luru,</w:t>
      </w:r>
      <w:r w:rsidR="007020CD">
        <w:t xml:space="preserve"> </w:t>
      </w:r>
      <w:r w:rsidRPr="00440745">
        <w:t>for his able guidance, regular source of encouragement and ass</w:t>
      </w:r>
      <w:r>
        <w:t>istance throughout this project</w:t>
      </w:r>
    </w:p>
    <w:p w:rsidR="006520DF" w:rsidRDefault="006520DF" w:rsidP="00BE3BF0">
      <w:pPr>
        <w:spacing w:line="360" w:lineRule="auto"/>
        <w:ind w:right="-360"/>
        <w:jc w:val="both"/>
      </w:pPr>
    </w:p>
    <w:p w:rsidR="00BE3BF0" w:rsidRDefault="006520DF" w:rsidP="00BE3BF0">
      <w:pPr>
        <w:spacing w:line="360" w:lineRule="auto"/>
        <w:ind w:right="-360"/>
        <w:jc w:val="both"/>
      </w:pPr>
      <w:r w:rsidRPr="006520DF">
        <w:t xml:space="preserve">I would like to thank </w:t>
      </w:r>
      <w:r w:rsidRPr="00E657FD">
        <w:rPr>
          <w:b/>
          <w:bCs/>
        </w:rPr>
        <w:t xml:space="preserve">Dr. N. K. </w:t>
      </w:r>
      <w:r w:rsidR="00AF3767" w:rsidRPr="00E657FD">
        <w:rPr>
          <w:b/>
          <w:bCs/>
        </w:rPr>
        <w:t>Cauvery</w:t>
      </w:r>
      <w:r w:rsidRPr="006520DF">
        <w:t xml:space="preserve">, Head of Department, </w:t>
      </w:r>
      <w:r w:rsidR="00AF3767">
        <w:t>Information</w:t>
      </w:r>
      <w:r w:rsidRPr="006520DF">
        <w:t xml:space="preserve"> Scien</w:t>
      </w:r>
      <w:r w:rsidR="00AF3767">
        <w:t>ce &amp; Engineering, R.V.C.E, Benga</w:t>
      </w:r>
      <w:r w:rsidRPr="006520DF">
        <w:t>luru, for h</w:t>
      </w:r>
      <w:r w:rsidR="003200D1">
        <w:t>er</w:t>
      </w:r>
      <w:r w:rsidRPr="006520DF">
        <w:t xml:space="preserve"> valuable suggestions and expert advice.</w:t>
      </w:r>
    </w:p>
    <w:p w:rsidR="00FF7C3A" w:rsidRDefault="00FF7C3A" w:rsidP="00BE3BF0">
      <w:pPr>
        <w:spacing w:line="360" w:lineRule="auto"/>
        <w:ind w:right="-360"/>
        <w:jc w:val="both"/>
      </w:pPr>
    </w:p>
    <w:p w:rsidR="00BE3BF0" w:rsidRDefault="00BE3BF0" w:rsidP="00BE3BF0">
      <w:pPr>
        <w:spacing w:line="360" w:lineRule="auto"/>
        <w:ind w:right="-360"/>
        <w:jc w:val="both"/>
      </w:pPr>
      <w:r w:rsidRPr="00440745">
        <w:t xml:space="preserve">I </w:t>
      </w:r>
      <w:r>
        <w:rPr>
          <w:szCs w:val="26"/>
        </w:rPr>
        <w:t xml:space="preserve">thank my Parents, and all the Faculty members of Department of </w:t>
      </w:r>
      <w:r w:rsidR="00AF3767">
        <w:rPr>
          <w:szCs w:val="26"/>
        </w:rPr>
        <w:t>Information</w:t>
      </w:r>
      <w:r>
        <w:rPr>
          <w:szCs w:val="26"/>
        </w:rPr>
        <w:t xml:space="preserve"> Science &amp; Engineering for their constant support and encouragement</w:t>
      </w:r>
      <w:r w:rsidRPr="00440745">
        <w:t>.</w:t>
      </w:r>
    </w:p>
    <w:p w:rsidR="00BE3BF0" w:rsidRDefault="00BE3BF0" w:rsidP="00BE3BF0">
      <w:pPr>
        <w:spacing w:line="360" w:lineRule="auto"/>
        <w:ind w:right="-360"/>
        <w:jc w:val="both"/>
      </w:pPr>
    </w:p>
    <w:p w:rsidR="00BE3BF0" w:rsidRPr="00440745" w:rsidRDefault="00BE3BF0" w:rsidP="00BE3BF0">
      <w:pPr>
        <w:spacing w:line="360" w:lineRule="auto"/>
        <w:ind w:right="-360"/>
        <w:jc w:val="both"/>
      </w:pPr>
      <w:r>
        <w:t xml:space="preserve">Last, </w:t>
      </w:r>
      <w:r>
        <w:rPr>
          <w:szCs w:val="26"/>
        </w:rPr>
        <w:t>but not the least, I would like to thank my peers and friends</w:t>
      </w:r>
      <w:r w:rsidR="006112D4">
        <w:rPr>
          <w:szCs w:val="26"/>
        </w:rPr>
        <w:t xml:space="preserve"> </w:t>
      </w:r>
      <w:r>
        <w:rPr>
          <w:szCs w:val="26"/>
        </w:rPr>
        <w:t>who provided me with valuable suggestions to improve my project.</w:t>
      </w:r>
    </w:p>
    <w:p w:rsidR="006F0937" w:rsidRDefault="006F0937" w:rsidP="006F0937">
      <w:pPr>
        <w:tabs>
          <w:tab w:val="left" w:pos="1260"/>
        </w:tabs>
        <w:jc w:val="center"/>
        <w:rPr>
          <w:rFonts w:ascii="Algerian" w:hAnsi="Algerian" w:cs="Calibri"/>
          <w:b/>
          <w:sz w:val="36"/>
          <w:szCs w:val="36"/>
          <w:u w:val="single"/>
        </w:rPr>
      </w:pPr>
    </w:p>
    <w:p w:rsidR="00BE3BF0" w:rsidRDefault="00BE3BF0" w:rsidP="00B565B5">
      <w:pPr>
        <w:tabs>
          <w:tab w:val="left" w:pos="1260"/>
        </w:tabs>
        <w:jc w:val="center"/>
        <w:rPr>
          <w:rFonts w:ascii="Algerian" w:hAnsi="Algerian" w:cs="Calibri"/>
          <w:b/>
          <w:sz w:val="36"/>
          <w:szCs w:val="36"/>
          <w:u w:val="single"/>
        </w:rPr>
      </w:pPr>
    </w:p>
    <w:p w:rsidR="00BE3BF0" w:rsidRDefault="00BE3BF0" w:rsidP="00B565B5">
      <w:pPr>
        <w:tabs>
          <w:tab w:val="left" w:pos="1260"/>
        </w:tabs>
        <w:jc w:val="center"/>
        <w:rPr>
          <w:rFonts w:ascii="Algerian" w:hAnsi="Algerian" w:cs="Calibri"/>
          <w:b/>
          <w:sz w:val="36"/>
          <w:szCs w:val="36"/>
          <w:u w:val="single"/>
        </w:rPr>
      </w:pPr>
    </w:p>
    <w:p w:rsidR="00A809B9" w:rsidRDefault="00A809B9" w:rsidP="00BE3BF0">
      <w:pPr>
        <w:tabs>
          <w:tab w:val="left" w:pos="1260"/>
        </w:tabs>
        <w:jc w:val="center"/>
        <w:rPr>
          <w:rFonts w:ascii="Engravers MT" w:hAnsi="Engravers MT" w:cs="Calibri"/>
          <w:b/>
          <w:sz w:val="36"/>
          <w:szCs w:val="36"/>
          <w:u w:val="single"/>
        </w:rPr>
      </w:pPr>
    </w:p>
    <w:p w:rsidR="00A809B9" w:rsidRDefault="00A809B9" w:rsidP="00BE3BF0">
      <w:pPr>
        <w:tabs>
          <w:tab w:val="left" w:pos="1260"/>
        </w:tabs>
        <w:jc w:val="center"/>
        <w:rPr>
          <w:rFonts w:ascii="Engravers MT" w:hAnsi="Engravers MT" w:cs="Calibri"/>
          <w:b/>
          <w:sz w:val="36"/>
          <w:szCs w:val="36"/>
          <w:u w:val="single"/>
        </w:rPr>
      </w:pPr>
    </w:p>
    <w:p w:rsidR="00AF3767" w:rsidRDefault="00AF3767" w:rsidP="00BE3BF0">
      <w:pPr>
        <w:tabs>
          <w:tab w:val="left" w:pos="1260"/>
        </w:tabs>
        <w:jc w:val="center"/>
        <w:rPr>
          <w:rFonts w:ascii="Engravers MT" w:hAnsi="Engravers MT" w:cs="Calibri"/>
          <w:b/>
          <w:sz w:val="36"/>
          <w:szCs w:val="36"/>
          <w:u w:val="single"/>
        </w:rPr>
      </w:pPr>
    </w:p>
    <w:p w:rsidR="00AF3767" w:rsidRDefault="00AF3767" w:rsidP="00BE3BF0">
      <w:pPr>
        <w:tabs>
          <w:tab w:val="left" w:pos="1260"/>
        </w:tabs>
        <w:jc w:val="center"/>
        <w:rPr>
          <w:rFonts w:ascii="Engravers MT" w:hAnsi="Engravers MT" w:cs="Calibri"/>
          <w:b/>
          <w:sz w:val="36"/>
          <w:szCs w:val="36"/>
          <w:u w:val="single"/>
        </w:rPr>
      </w:pPr>
    </w:p>
    <w:p w:rsidR="00660429" w:rsidRDefault="00660429" w:rsidP="00BE3BF0">
      <w:pPr>
        <w:tabs>
          <w:tab w:val="left" w:pos="1260"/>
        </w:tabs>
        <w:jc w:val="center"/>
        <w:rPr>
          <w:rFonts w:ascii="Engravers MT" w:hAnsi="Engravers MT" w:cs="Calibri"/>
          <w:b/>
          <w:sz w:val="36"/>
          <w:szCs w:val="36"/>
          <w:u w:val="single"/>
        </w:rPr>
      </w:pPr>
    </w:p>
    <w:p w:rsidR="00660429" w:rsidRDefault="00660429" w:rsidP="00BE3BF0">
      <w:pPr>
        <w:tabs>
          <w:tab w:val="left" w:pos="1260"/>
        </w:tabs>
        <w:jc w:val="center"/>
        <w:rPr>
          <w:rFonts w:ascii="Engravers MT" w:hAnsi="Engravers MT" w:cs="Calibri"/>
          <w:b/>
          <w:sz w:val="36"/>
          <w:szCs w:val="36"/>
          <w:u w:val="single"/>
        </w:rPr>
      </w:pPr>
    </w:p>
    <w:p w:rsidR="00660429" w:rsidRDefault="00660429" w:rsidP="00BE3BF0">
      <w:pPr>
        <w:tabs>
          <w:tab w:val="left" w:pos="1260"/>
        </w:tabs>
        <w:jc w:val="center"/>
        <w:rPr>
          <w:rFonts w:ascii="Engravers MT" w:hAnsi="Engravers MT" w:cs="Calibri"/>
          <w:b/>
          <w:sz w:val="36"/>
          <w:szCs w:val="36"/>
          <w:u w:val="single"/>
        </w:rPr>
      </w:pPr>
    </w:p>
    <w:p w:rsidR="00AF3767" w:rsidRDefault="00AF3767" w:rsidP="00BE3BF0">
      <w:pPr>
        <w:tabs>
          <w:tab w:val="left" w:pos="1260"/>
        </w:tabs>
        <w:jc w:val="center"/>
        <w:rPr>
          <w:rFonts w:ascii="Engravers MT" w:hAnsi="Engravers MT" w:cs="Calibri"/>
          <w:b/>
          <w:sz w:val="36"/>
          <w:szCs w:val="36"/>
          <w:u w:val="single"/>
        </w:rPr>
      </w:pPr>
    </w:p>
    <w:p w:rsidR="00AF3767" w:rsidRDefault="00AF3767" w:rsidP="00BE3BF0">
      <w:pPr>
        <w:tabs>
          <w:tab w:val="left" w:pos="1260"/>
        </w:tabs>
        <w:jc w:val="center"/>
        <w:rPr>
          <w:rFonts w:ascii="Engravers MT" w:hAnsi="Engravers MT" w:cs="Calibri"/>
          <w:b/>
          <w:sz w:val="36"/>
          <w:szCs w:val="36"/>
          <w:u w:val="single"/>
        </w:rPr>
      </w:pPr>
    </w:p>
    <w:p w:rsidR="007020CD" w:rsidRDefault="007020CD" w:rsidP="00BE3BF0">
      <w:pPr>
        <w:tabs>
          <w:tab w:val="left" w:pos="1260"/>
        </w:tabs>
        <w:jc w:val="center"/>
        <w:rPr>
          <w:rFonts w:ascii="Engravers MT" w:hAnsi="Engravers MT" w:cs="Calibri"/>
          <w:b/>
          <w:sz w:val="36"/>
          <w:szCs w:val="36"/>
          <w:u w:val="single"/>
        </w:rPr>
      </w:pPr>
    </w:p>
    <w:p w:rsidR="007020CD" w:rsidRDefault="007020CD" w:rsidP="00BE3BF0">
      <w:pPr>
        <w:tabs>
          <w:tab w:val="left" w:pos="1260"/>
        </w:tabs>
        <w:jc w:val="center"/>
        <w:rPr>
          <w:rFonts w:ascii="Engravers MT" w:hAnsi="Engravers MT" w:cs="Calibri"/>
          <w:b/>
          <w:sz w:val="36"/>
          <w:szCs w:val="36"/>
          <w:u w:val="single"/>
        </w:rPr>
      </w:pPr>
    </w:p>
    <w:p w:rsidR="007A623A" w:rsidRPr="007020CD" w:rsidRDefault="007A623A" w:rsidP="00BE3BF0">
      <w:pPr>
        <w:tabs>
          <w:tab w:val="left" w:pos="1260"/>
        </w:tabs>
        <w:jc w:val="center"/>
        <w:rPr>
          <w:b/>
          <w:sz w:val="32"/>
          <w:szCs w:val="32"/>
          <w:u w:val="single"/>
        </w:rPr>
      </w:pPr>
      <w:r w:rsidRPr="007020CD">
        <w:rPr>
          <w:b/>
          <w:sz w:val="32"/>
          <w:szCs w:val="32"/>
          <w:u w:val="single"/>
        </w:rPr>
        <w:lastRenderedPageBreak/>
        <w:t>Abstract</w:t>
      </w:r>
    </w:p>
    <w:p w:rsidR="007020CD" w:rsidRDefault="007020CD" w:rsidP="006112D4">
      <w:pPr>
        <w:pStyle w:val="Normal1"/>
        <w:spacing w:after="160" w:line="360" w:lineRule="auto"/>
        <w:jc w:val="both"/>
        <w:rPr>
          <w:rFonts w:ascii="Times New Roman" w:eastAsia="Times New Roman" w:hAnsi="Times New Roman" w:cs="Times New Roman"/>
          <w:color w:val="auto"/>
          <w:sz w:val="24"/>
          <w:szCs w:val="24"/>
          <w:lang w:val="en-US" w:eastAsia="en-US"/>
        </w:rPr>
      </w:pPr>
    </w:p>
    <w:p w:rsidR="006112D4" w:rsidRPr="00B97615" w:rsidRDefault="006112D4" w:rsidP="006112D4">
      <w:pPr>
        <w:pStyle w:val="Normal1"/>
        <w:spacing w:after="160" w:line="360" w:lineRule="auto"/>
        <w:jc w:val="both"/>
      </w:pPr>
      <w:r>
        <w:rPr>
          <w:rFonts w:ascii="Times New Roman" w:eastAsia="Times New Roman" w:hAnsi="Times New Roman" w:cs="Times New Roman"/>
          <w:sz w:val="24"/>
          <w:szCs w:val="24"/>
        </w:rPr>
        <w:t xml:space="preserve">In the course of our System Software laboratory, we have implemented a shell. </w:t>
      </w:r>
      <w:r>
        <w:rPr>
          <w:rFonts w:ascii="Times New Roman" w:hAnsi="Times New Roman" w:cs="Times New Roman"/>
          <w:sz w:val="24"/>
          <w:szCs w:val="29"/>
        </w:rPr>
        <w:t>A</w:t>
      </w:r>
      <w:r>
        <w:rPr>
          <w:rStyle w:val="apple-converted-space"/>
          <w:rFonts w:ascii="Times New Roman" w:hAnsi="Times New Roman" w:cs="Times New Roman"/>
          <w:sz w:val="24"/>
          <w:szCs w:val="29"/>
        </w:rPr>
        <w:t> </w:t>
      </w:r>
      <w:r>
        <w:rPr>
          <w:rFonts w:ascii="Times New Roman" w:eastAsia="Times New Roman" w:hAnsi="Times New Roman" w:cs="Times New Roman"/>
          <w:sz w:val="24"/>
          <w:szCs w:val="29"/>
        </w:rPr>
        <w:t>Shell</w:t>
      </w:r>
      <w:r>
        <w:rPr>
          <w:rFonts w:ascii="Times New Roman" w:eastAsia="Times New Roman" w:hAnsi="Times New Roman" w:cs="Times New Roman"/>
          <w:sz w:val="24"/>
          <w:szCs w:val="24"/>
        </w:rPr>
        <w:t xml:space="preserve"> is one which provides you with an interface </w:t>
      </w:r>
      <w:r>
        <w:rPr>
          <w:rFonts w:ascii="Times New Roman" w:eastAsia="Times New Roman" w:hAnsi="Times New Roman" w:cs="Times New Roman"/>
          <w:color w:val="252525"/>
          <w:sz w:val="24"/>
          <w:szCs w:val="24"/>
          <w:shd w:val="clear" w:color="auto" w:fill="FFFFFF"/>
        </w:rPr>
        <w:t xml:space="preserve">which provides you an access to operating system’s services. </w:t>
      </w:r>
      <w:r>
        <w:rPr>
          <w:rFonts w:ascii="Times New Roman" w:eastAsia="Times New Roman" w:hAnsi="Times New Roman" w:cs="Times New Roman"/>
          <w:sz w:val="24"/>
          <w:szCs w:val="24"/>
        </w:rPr>
        <w:t>It gathers input from you and executes programs based on that input. When a program finishes executing, it displays that program's output. A shell is an environment in which we can run our commands, programs, and shell scripts. There are different flavours of shells, just as there are different flavours of operating systems. Each flavour of shell has its own set of recognized commands and functions.</w:t>
      </w:r>
    </w:p>
    <w:p w:rsidR="006F0937" w:rsidRDefault="006F0937" w:rsidP="006F0937">
      <w:pPr>
        <w:tabs>
          <w:tab w:val="left" w:pos="1260"/>
        </w:tabs>
        <w:jc w:val="center"/>
        <w:rPr>
          <w:rFonts w:ascii="Algerian" w:hAnsi="Algerian" w:cs="Calibri"/>
          <w:b/>
          <w:sz w:val="36"/>
          <w:szCs w:val="36"/>
          <w:u w:val="single"/>
        </w:rPr>
      </w:pPr>
    </w:p>
    <w:p w:rsidR="009B7A3B" w:rsidRDefault="009B7A3B" w:rsidP="006F0937">
      <w:pPr>
        <w:tabs>
          <w:tab w:val="left" w:pos="1260"/>
        </w:tabs>
        <w:jc w:val="center"/>
        <w:rPr>
          <w:rFonts w:ascii="Algerian" w:hAnsi="Algerian" w:cs="Calibri"/>
          <w:b/>
          <w:sz w:val="36"/>
          <w:szCs w:val="36"/>
          <w:u w:val="single"/>
        </w:rPr>
      </w:pPr>
    </w:p>
    <w:p w:rsidR="00833C6C" w:rsidRDefault="00833C6C" w:rsidP="006F0937">
      <w:pPr>
        <w:tabs>
          <w:tab w:val="left" w:pos="1260"/>
        </w:tabs>
        <w:jc w:val="center"/>
        <w:rPr>
          <w:rFonts w:ascii="Algerian" w:hAnsi="Algerian" w:cs="Calibri"/>
          <w:b/>
          <w:sz w:val="36"/>
          <w:szCs w:val="36"/>
          <w:u w:val="single"/>
        </w:rPr>
      </w:pPr>
    </w:p>
    <w:p w:rsidR="009B7A3B" w:rsidRDefault="009B7A3B"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557125" w:rsidRDefault="00557125"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BB2110" w:rsidRDefault="00BB2110" w:rsidP="006F0937">
      <w:pPr>
        <w:tabs>
          <w:tab w:val="left" w:pos="1260"/>
        </w:tabs>
        <w:jc w:val="center"/>
        <w:rPr>
          <w:b/>
          <w:sz w:val="36"/>
          <w:szCs w:val="36"/>
        </w:rPr>
      </w:pPr>
    </w:p>
    <w:p w:rsidR="006112D4" w:rsidRDefault="006112D4" w:rsidP="006F0937">
      <w:pPr>
        <w:tabs>
          <w:tab w:val="left" w:pos="1260"/>
        </w:tabs>
        <w:jc w:val="center"/>
        <w:rPr>
          <w:b/>
          <w:sz w:val="36"/>
          <w:szCs w:val="36"/>
        </w:rPr>
      </w:pPr>
    </w:p>
    <w:p w:rsidR="006112D4" w:rsidRDefault="006112D4" w:rsidP="006F0937">
      <w:pPr>
        <w:tabs>
          <w:tab w:val="left" w:pos="1260"/>
        </w:tabs>
        <w:jc w:val="center"/>
        <w:rPr>
          <w:b/>
          <w:sz w:val="36"/>
          <w:szCs w:val="36"/>
        </w:rPr>
      </w:pPr>
    </w:p>
    <w:p w:rsidR="006112D4" w:rsidRDefault="006112D4" w:rsidP="006F0937">
      <w:pPr>
        <w:tabs>
          <w:tab w:val="left" w:pos="1260"/>
        </w:tabs>
        <w:jc w:val="center"/>
        <w:rPr>
          <w:b/>
          <w:sz w:val="36"/>
          <w:szCs w:val="36"/>
        </w:rPr>
      </w:pPr>
    </w:p>
    <w:p w:rsidR="006112D4" w:rsidRDefault="006112D4" w:rsidP="006F0937">
      <w:pPr>
        <w:tabs>
          <w:tab w:val="left" w:pos="1260"/>
        </w:tabs>
        <w:jc w:val="center"/>
        <w:rPr>
          <w:b/>
          <w:sz w:val="36"/>
          <w:szCs w:val="36"/>
        </w:rPr>
      </w:pPr>
    </w:p>
    <w:p w:rsidR="006112D4" w:rsidRPr="00FF0C2C" w:rsidRDefault="006112D4" w:rsidP="006F0937">
      <w:pPr>
        <w:tabs>
          <w:tab w:val="left" w:pos="1260"/>
        </w:tabs>
        <w:jc w:val="center"/>
        <w:rPr>
          <w:b/>
          <w:sz w:val="36"/>
          <w:szCs w:val="36"/>
        </w:rPr>
      </w:pPr>
    </w:p>
    <w:p w:rsidR="007020CD" w:rsidRDefault="007020CD" w:rsidP="006F0937">
      <w:pPr>
        <w:tabs>
          <w:tab w:val="left" w:pos="1260"/>
        </w:tabs>
        <w:jc w:val="center"/>
        <w:rPr>
          <w:rFonts w:ascii="Engravers MT" w:hAnsi="Engravers MT" w:cs="Calibri"/>
          <w:b/>
          <w:sz w:val="36"/>
          <w:szCs w:val="36"/>
          <w:u w:val="single"/>
        </w:rPr>
      </w:pPr>
    </w:p>
    <w:p w:rsidR="007020CD" w:rsidRDefault="007020CD" w:rsidP="006F0937">
      <w:pPr>
        <w:tabs>
          <w:tab w:val="left" w:pos="1260"/>
        </w:tabs>
        <w:jc w:val="center"/>
        <w:rPr>
          <w:rFonts w:ascii="Engravers MT" w:hAnsi="Engravers MT" w:cs="Calibri"/>
          <w:b/>
          <w:sz w:val="36"/>
          <w:szCs w:val="36"/>
          <w:u w:val="single"/>
        </w:rPr>
      </w:pPr>
    </w:p>
    <w:p w:rsidR="007020CD" w:rsidRDefault="007020CD" w:rsidP="006F0937">
      <w:pPr>
        <w:tabs>
          <w:tab w:val="left" w:pos="1260"/>
        </w:tabs>
        <w:jc w:val="center"/>
        <w:rPr>
          <w:rFonts w:ascii="Engravers MT" w:hAnsi="Engravers MT" w:cs="Calibri"/>
          <w:b/>
          <w:sz w:val="36"/>
          <w:szCs w:val="36"/>
          <w:u w:val="single"/>
        </w:rPr>
      </w:pPr>
    </w:p>
    <w:p w:rsidR="0082419E" w:rsidRPr="007020CD" w:rsidRDefault="0082419E" w:rsidP="006F0937">
      <w:pPr>
        <w:tabs>
          <w:tab w:val="left" w:pos="1260"/>
        </w:tabs>
        <w:jc w:val="center"/>
        <w:rPr>
          <w:b/>
          <w:sz w:val="32"/>
          <w:szCs w:val="32"/>
          <w:u w:val="single"/>
        </w:rPr>
      </w:pPr>
      <w:r w:rsidRPr="007020CD">
        <w:rPr>
          <w:b/>
          <w:sz w:val="32"/>
          <w:szCs w:val="32"/>
          <w:u w:val="single"/>
        </w:rPr>
        <w:lastRenderedPageBreak/>
        <w:t>Table of Contents</w:t>
      </w:r>
    </w:p>
    <w:p w:rsidR="00201999" w:rsidRDefault="00201999" w:rsidP="008446C9">
      <w:pPr>
        <w:jc w:val="both"/>
        <w:rPr>
          <w:rFonts w:ascii="Algerian" w:hAnsi="Algerian"/>
          <w:sz w:val="36"/>
          <w:szCs w:val="36"/>
          <w:u w:val="single"/>
        </w:rPr>
      </w:pPr>
    </w:p>
    <w:p w:rsidR="006112D4" w:rsidRDefault="006112D4" w:rsidP="00900DEB">
      <w:pPr>
        <w:pStyle w:val="Heading1"/>
        <w:rPr>
          <w:rFonts w:ascii="Times New Roman" w:hAnsi="Times New Roman"/>
        </w:rPr>
      </w:pPr>
      <w:bookmarkStart w:id="1" w:name="_Toc263457186"/>
      <w:bookmarkStart w:id="2" w:name="_Toc263457371"/>
      <w:bookmarkStart w:id="3" w:name="_Toc263546416"/>
      <w:bookmarkStart w:id="4" w:name="_Toc265262101"/>
      <w:r>
        <w:rPr>
          <w:rFonts w:ascii="Times New Roman" w:hAnsi="Times New Roman"/>
        </w:rPr>
        <w:t>TABLE OF CONTENTS</w:t>
      </w:r>
    </w:p>
    <w:p w:rsidR="006112D4" w:rsidRPr="00E2584D" w:rsidRDefault="006112D4" w:rsidP="00900DEB"/>
    <w:p w:rsidR="006112D4" w:rsidRPr="00C868EF" w:rsidRDefault="006112D4" w:rsidP="00900DEB">
      <w:pPr>
        <w:spacing w:line="360" w:lineRule="auto"/>
      </w:pPr>
      <w:r>
        <w:rPr>
          <w:b/>
        </w:rPr>
        <w:t>Abstract</w:t>
      </w:r>
      <w:r w:rsidR="00900DEB">
        <w:t>……………………………………………………………………..2</w:t>
      </w:r>
    </w:p>
    <w:p w:rsidR="006112D4" w:rsidRPr="00E2584D" w:rsidRDefault="006112D4" w:rsidP="00AA030A">
      <w:pPr>
        <w:spacing w:line="360" w:lineRule="auto"/>
      </w:pPr>
      <w:r>
        <w:rPr>
          <w:b/>
        </w:rPr>
        <w:t>List of Tables</w:t>
      </w:r>
      <w:r w:rsidR="00B2238D">
        <w:t>………………………………………………………</w:t>
      </w:r>
      <w:r w:rsidR="00AA030A">
        <w:t>………..</w:t>
      </w:r>
      <w:r w:rsidR="00B2238D">
        <w:t>5</w:t>
      </w:r>
    </w:p>
    <w:p w:rsidR="006112D4" w:rsidRPr="00E2584D" w:rsidRDefault="006112D4" w:rsidP="00900DEB">
      <w:pPr>
        <w:rPr>
          <w:b/>
        </w:rPr>
      </w:pPr>
      <w:r>
        <w:rPr>
          <w:b/>
        </w:rPr>
        <w:t>List of Figures</w:t>
      </w:r>
      <w:r w:rsidRPr="00E2584D">
        <w:t>…………………………………………………………</w:t>
      </w:r>
      <w:r w:rsidR="00B2238D">
        <w:t>……</w:t>
      </w:r>
      <w:r w:rsidR="00AA030A">
        <w:t>.</w:t>
      </w:r>
      <w:r w:rsidR="00B2238D">
        <w:t>5</w:t>
      </w:r>
    </w:p>
    <w:p w:rsidR="006112D4" w:rsidRPr="002E5C57" w:rsidRDefault="006112D4" w:rsidP="00900DEB"/>
    <w:p w:rsidR="006112D4" w:rsidRDefault="006112D4" w:rsidP="00900DEB">
      <w:pPr>
        <w:pStyle w:val="ListParagraph"/>
        <w:numPr>
          <w:ilvl w:val="0"/>
          <w:numId w:val="27"/>
        </w:numPr>
        <w:tabs>
          <w:tab w:val="left" w:pos="720"/>
        </w:tabs>
        <w:suppressAutoHyphens w:val="0"/>
        <w:spacing w:after="240" w:line="360" w:lineRule="auto"/>
        <w:ind w:right="-46"/>
      </w:pPr>
      <w:r w:rsidRPr="00115C99">
        <w:rPr>
          <w:b/>
        </w:rPr>
        <w:t>Introduction</w:t>
      </w:r>
      <w:r w:rsidR="008E44F0">
        <w:rPr>
          <w:lang w:val="en-US"/>
        </w:rPr>
        <w:t>………………………………………………………………..</w:t>
      </w:r>
      <w:r w:rsidR="00C50661">
        <w:rPr>
          <w:lang w:val="en-US"/>
        </w:rPr>
        <w:t>6</w:t>
      </w:r>
    </w:p>
    <w:p w:rsidR="006112D4" w:rsidRDefault="006112D4" w:rsidP="00900DEB">
      <w:pPr>
        <w:pStyle w:val="ListParagraph"/>
        <w:numPr>
          <w:ilvl w:val="1"/>
          <w:numId w:val="27"/>
        </w:numPr>
        <w:tabs>
          <w:tab w:val="left" w:pos="720"/>
        </w:tabs>
        <w:suppressAutoHyphens w:val="0"/>
        <w:spacing w:after="240" w:line="360" w:lineRule="auto"/>
        <w:ind w:right="-46"/>
      </w:pPr>
      <w:r>
        <w:t>Objec</w:t>
      </w:r>
      <w:r w:rsidR="00C50661">
        <w:t>tiv</w:t>
      </w:r>
      <w:r w:rsidR="00C50661">
        <w:rPr>
          <w:lang w:val="en-US"/>
        </w:rPr>
        <w:t>e</w:t>
      </w:r>
      <w:r w:rsidR="008E44F0">
        <w:rPr>
          <w:lang w:val="en-US"/>
        </w:rPr>
        <w:t>……………………………………………………………</w:t>
      </w:r>
      <w:r w:rsidR="00C50661">
        <w:rPr>
          <w:lang w:val="en-US"/>
        </w:rPr>
        <w:t>6</w:t>
      </w:r>
    </w:p>
    <w:p w:rsidR="006112D4" w:rsidRDefault="006112D4" w:rsidP="00900DEB">
      <w:pPr>
        <w:pStyle w:val="ListParagraph"/>
        <w:numPr>
          <w:ilvl w:val="1"/>
          <w:numId w:val="27"/>
        </w:numPr>
        <w:tabs>
          <w:tab w:val="left" w:pos="720"/>
        </w:tabs>
        <w:suppressAutoHyphens w:val="0"/>
        <w:spacing w:after="240" w:line="360" w:lineRule="auto"/>
        <w:ind w:right="-46"/>
      </w:pPr>
      <w:r>
        <w:t>Basic Working</w:t>
      </w:r>
      <w:r w:rsidR="008E44F0">
        <w:t xml:space="preserve"> of  a She</w:t>
      </w:r>
      <w:r w:rsidR="008E44F0">
        <w:rPr>
          <w:lang w:val="en-US"/>
        </w:rPr>
        <w:t>ll…………………………………………..</w:t>
      </w:r>
      <w:r w:rsidR="00C50661">
        <w:rPr>
          <w:lang w:val="en-US"/>
        </w:rPr>
        <w:t>7</w:t>
      </w:r>
    </w:p>
    <w:p w:rsidR="006112D4" w:rsidRDefault="006112D4" w:rsidP="00900DEB">
      <w:pPr>
        <w:pStyle w:val="ListParagraph"/>
        <w:numPr>
          <w:ilvl w:val="1"/>
          <w:numId w:val="27"/>
        </w:numPr>
        <w:tabs>
          <w:tab w:val="left" w:pos="720"/>
        </w:tabs>
        <w:suppressAutoHyphens w:val="0"/>
        <w:spacing w:after="240" w:line="360" w:lineRule="auto"/>
        <w:ind w:right="-46"/>
      </w:pPr>
      <w:r>
        <w:t>Simpl</w:t>
      </w:r>
      <w:r w:rsidR="00C50661">
        <w:t>e Commands</w:t>
      </w:r>
      <w:r w:rsidR="008E44F0">
        <w:rPr>
          <w:lang w:val="en-US"/>
        </w:rPr>
        <w:t>………………………………………………….</w:t>
      </w:r>
      <w:r w:rsidR="00C50661">
        <w:rPr>
          <w:lang w:val="en-US"/>
        </w:rPr>
        <w:t>7</w:t>
      </w:r>
    </w:p>
    <w:p w:rsidR="006112D4" w:rsidRDefault="006112D4" w:rsidP="00900DEB">
      <w:pPr>
        <w:pStyle w:val="ListParagraph"/>
        <w:numPr>
          <w:ilvl w:val="1"/>
          <w:numId w:val="27"/>
        </w:numPr>
        <w:tabs>
          <w:tab w:val="left" w:pos="720"/>
        </w:tabs>
        <w:suppressAutoHyphens w:val="0"/>
        <w:spacing w:after="240" w:line="360" w:lineRule="auto"/>
        <w:ind w:right="-46"/>
      </w:pPr>
      <w:r>
        <w:t>B</w:t>
      </w:r>
      <w:r w:rsidR="00C50661">
        <w:t>ackground details</w:t>
      </w:r>
      <w:r w:rsidR="008E44F0">
        <w:rPr>
          <w:lang w:val="en-US"/>
        </w:rPr>
        <w:t>…………………………………………………</w:t>
      </w:r>
      <w:r w:rsidR="00C50661">
        <w:rPr>
          <w:lang w:val="en-US"/>
        </w:rPr>
        <w:t>7</w:t>
      </w:r>
    </w:p>
    <w:p w:rsidR="006112D4" w:rsidRDefault="00C50661" w:rsidP="00900DEB">
      <w:pPr>
        <w:pStyle w:val="ListParagraph"/>
        <w:numPr>
          <w:ilvl w:val="1"/>
          <w:numId w:val="27"/>
        </w:numPr>
        <w:tabs>
          <w:tab w:val="left" w:pos="720"/>
        </w:tabs>
        <w:suppressAutoHyphens w:val="0"/>
        <w:spacing w:after="240" w:line="360" w:lineRule="auto"/>
        <w:ind w:right="-46"/>
      </w:pPr>
      <w:r>
        <w:t>Input Output Redirection</w:t>
      </w:r>
      <w:r w:rsidR="008E44F0">
        <w:rPr>
          <w:lang w:val="en-US"/>
        </w:rPr>
        <w:t>…………………………………………...</w:t>
      </w:r>
      <w:r>
        <w:rPr>
          <w:lang w:val="en-US"/>
        </w:rPr>
        <w:t>8</w:t>
      </w:r>
    </w:p>
    <w:p w:rsidR="006112D4" w:rsidRDefault="006112D4" w:rsidP="00900DEB">
      <w:pPr>
        <w:pStyle w:val="ListParagraph"/>
        <w:numPr>
          <w:ilvl w:val="1"/>
          <w:numId w:val="27"/>
        </w:numPr>
        <w:tabs>
          <w:tab w:val="left" w:pos="720"/>
        </w:tabs>
        <w:suppressAutoHyphens w:val="0"/>
        <w:spacing w:after="240" w:line="360" w:lineRule="auto"/>
        <w:ind w:right="-46"/>
      </w:pPr>
      <w:r>
        <w:t>Pipelines and</w:t>
      </w:r>
      <w:r w:rsidR="00C50661">
        <w:t xml:space="preserve"> Filters</w:t>
      </w:r>
      <w:r w:rsidR="008E44F0">
        <w:rPr>
          <w:lang w:val="en-US"/>
        </w:rPr>
        <w:t>………………………………………………...</w:t>
      </w:r>
      <w:r w:rsidR="00C50661">
        <w:rPr>
          <w:lang w:val="en-US"/>
        </w:rPr>
        <w:t>8</w:t>
      </w:r>
    </w:p>
    <w:p w:rsidR="006112D4" w:rsidRDefault="006112D4" w:rsidP="00900DEB">
      <w:pPr>
        <w:pStyle w:val="ListParagraph"/>
        <w:numPr>
          <w:ilvl w:val="1"/>
          <w:numId w:val="27"/>
        </w:numPr>
        <w:tabs>
          <w:tab w:val="left" w:pos="720"/>
        </w:tabs>
        <w:suppressAutoHyphens w:val="0"/>
        <w:spacing w:after="240" w:line="360" w:lineRule="auto"/>
        <w:ind w:right="-46"/>
      </w:pPr>
      <w:r>
        <w:t>Filename G</w:t>
      </w:r>
      <w:r w:rsidR="00C50661">
        <w:t>eneration</w:t>
      </w:r>
      <w:r w:rsidR="008E44F0">
        <w:rPr>
          <w:lang w:val="en-US"/>
        </w:rPr>
        <w:t>………………………………………………..9</w:t>
      </w:r>
    </w:p>
    <w:p w:rsidR="006112D4" w:rsidRDefault="006112D4" w:rsidP="00900DEB">
      <w:pPr>
        <w:pStyle w:val="ListParagraph"/>
        <w:numPr>
          <w:ilvl w:val="1"/>
          <w:numId w:val="27"/>
        </w:numPr>
        <w:tabs>
          <w:tab w:val="left" w:pos="720"/>
        </w:tabs>
        <w:suppressAutoHyphens w:val="0"/>
        <w:spacing w:after="240" w:line="360" w:lineRule="auto"/>
        <w:ind w:right="-46"/>
      </w:pPr>
      <w:r>
        <w:t>Quo</w:t>
      </w:r>
      <w:r w:rsidR="008E44F0">
        <w:t>ting</w:t>
      </w:r>
      <w:r w:rsidR="008E44F0">
        <w:rPr>
          <w:lang w:val="en-US"/>
        </w:rPr>
        <w:t>…………………………………………………………….10</w:t>
      </w:r>
    </w:p>
    <w:p w:rsidR="006112D4" w:rsidRDefault="006112D4" w:rsidP="00900DEB">
      <w:pPr>
        <w:pStyle w:val="ListParagraph"/>
        <w:numPr>
          <w:ilvl w:val="1"/>
          <w:numId w:val="27"/>
        </w:numPr>
        <w:tabs>
          <w:tab w:val="left" w:pos="720"/>
        </w:tabs>
        <w:suppressAutoHyphens w:val="0"/>
        <w:spacing w:after="240" w:line="360" w:lineRule="auto"/>
        <w:ind w:right="-46"/>
      </w:pPr>
      <w:r>
        <w:t>Promp</w:t>
      </w:r>
      <w:r w:rsidR="008E44F0">
        <w:t>ting</w:t>
      </w:r>
      <w:r w:rsidR="008E44F0">
        <w:rPr>
          <w:lang w:val="en-US"/>
        </w:rPr>
        <w:t>…………………………………………………………..11</w:t>
      </w:r>
    </w:p>
    <w:p w:rsidR="006112D4" w:rsidRDefault="006112D4" w:rsidP="00900DEB">
      <w:pPr>
        <w:pStyle w:val="ListParagraph"/>
        <w:numPr>
          <w:ilvl w:val="1"/>
          <w:numId w:val="27"/>
        </w:numPr>
        <w:tabs>
          <w:tab w:val="left" w:pos="720"/>
        </w:tabs>
        <w:suppressAutoHyphens w:val="0"/>
        <w:spacing w:after="240" w:line="360" w:lineRule="auto"/>
        <w:ind w:right="-46"/>
      </w:pPr>
      <w:r>
        <w:t>The shell a</w:t>
      </w:r>
      <w:r w:rsidR="008E44F0">
        <w:t>nd login</w:t>
      </w:r>
      <w:r w:rsidR="008E44F0">
        <w:rPr>
          <w:lang w:val="en-US"/>
        </w:rPr>
        <w:t>.............................................................................11</w:t>
      </w:r>
    </w:p>
    <w:p w:rsidR="006112D4" w:rsidRDefault="006112D4" w:rsidP="00900DEB">
      <w:pPr>
        <w:tabs>
          <w:tab w:val="left" w:pos="720"/>
        </w:tabs>
        <w:spacing w:after="240" w:line="360" w:lineRule="auto"/>
        <w:ind w:left="720" w:right="-46"/>
      </w:pPr>
    </w:p>
    <w:p w:rsidR="006112D4" w:rsidRDefault="006112D4" w:rsidP="00900DEB">
      <w:pPr>
        <w:pStyle w:val="ListParagraph"/>
        <w:tabs>
          <w:tab w:val="left" w:pos="720"/>
        </w:tabs>
        <w:suppressAutoHyphens w:val="0"/>
        <w:spacing w:after="240" w:line="360" w:lineRule="auto"/>
        <w:ind w:left="1440" w:right="-46"/>
      </w:pPr>
    </w:p>
    <w:p w:rsidR="006112D4" w:rsidRDefault="006112D4" w:rsidP="00900DEB">
      <w:pPr>
        <w:pStyle w:val="ListParagraph"/>
        <w:numPr>
          <w:ilvl w:val="0"/>
          <w:numId w:val="27"/>
        </w:numPr>
        <w:tabs>
          <w:tab w:val="left" w:pos="720"/>
        </w:tabs>
        <w:suppressAutoHyphens w:val="0"/>
        <w:spacing w:before="240" w:after="240" w:line="276" w:lineRule="auto"/>
        <w:ind w:left="714" w:right="-46" w:hanging="357"/>
        <w:contextualSpacing w:val="0"/>
      </w:pPr>
      <w:r>
        <w:rPr>
          <w:b/>
        </w:rPr>
        <w:t>Requirement Specification Details</w:t>
      </w:r>
      <w:r w:rsidR="008E44F0">
        <w:t>………………………………………..</w:t>
      </w:r>
      <w:r w:rsidR="008E44F0">
        <w:rPr>
          <w:lang w:val="en-US"/>
        </w:rPr>
        <w:t>12</w:t>
      </w:r>
    </w:p>
    <w:p w:rsidR="006112D4" w:rsidRDefault="006112D4" w:rsidP="00900DEB">
      <w:pPr>
        <w:pStyle w:val="ListParagraph"/>
        <w:numPr>
          <w:ilvl w:val="1"/>
          <w:numId w:val="27"/>
        </w:numPr>
        <w:tabs>
          <w:tab w:val="left" w:pos="720"/>
        </w:tabs>
        <w:suppressAutoHyphens w:val="0"/>
        <w:spacing w:after="200" w:line="276" w:lineRule="auto"/>
        <w:ind w:right="-46"/>
        <w:contextualSpacing w:val="0"/>
      </w:pPr>
      <w:r>
        <w:t>Hardware Re</w:t>
      </w:r>
      <w:r w:rsidR="008E44F0">
        <w:t>quirements………………………………………….....</w:t>
      </w:r>
      <w:r w:rsidR="008E44F0">
        <w:rPr>
          <w:lang w:val="en-US"/>
        </w:rPr>
        <w:t>12</w:t>
      </w:r>
    </w:p>
    <w:p w:rsidR="006112D4" w:rsidRPr="00416B4E" w:rsidRDefault="006112D4" w:rsidP="00900DEB">
      <w:pPr>
        <w:pStyle w:val="ListParagraph"/>
        <w:numPr>
          <w:ilvl w:val="1"/>
          <w:numId w:val="27"/>
        </w:numPr>
        <w:tabs>
          <w:tab w:val="left" w:pos="720"/>
        </w:tabs>
        <w:suppressAutoHyphens w:val="0"/>
        <w:spacing w:after="200" w:line="276" w:lineRule="auto"/>
        <w:ind w:right="-46"/>
        <w:contextualSpacing w:val="0"/>
      </w:pPr>
      <w:r>
        <w:t xml:space="preserve">Software </w:t>
      </w:r>
      <w:r w:rsidR="008E44F0">
        <w:t>Requirements……………………………………………..</w:t>
      </w:r>
      <w:r w:rsidR="008E44F0">
        <w:rPr>
          <w:lang w:val="en-US"/>
        </w:rPr>
        <w:t>12</w:t>
      </w:r>
    </w:p>
    <w:p w:rsidR="006112D4" w:rsidRDefault="006112D4" w:rsidP="00900DEB">
      <w:pPr>
        <w:pStyle w:val="ListParagraph"/>
        <w:spacing w:line="360" w:lineRule="auto"/>
        <w:ind w:left="1800" w:right="-46"/>
      </w:pPr>
    </w:p>
    <w:p w:rsidR="006112D4" w:rsidRDefault="006112D4" w:rsidP="00900DEB">
      <w:pPr>
        <w:pStyle w:val="ListParagraph"/>
        <w:numPr>
          <w:ilvl w:val="0"/>
          <w:numId w:val="27"/>
        </w:numPr>
        <w:tabs>
          <w:tab w:val="left" w:pos="720"/>
        </w:tabs>
        <w:suppressAutoHyphens w:val="0"/>
        <w:spacing w:after="200" w:line="360" w:lineRule="auto"/>
        <w:ind w:right="-46"/>
      </w:pPr>
      <w:r>
        <w:rPr>
          <w:b/>
        </w:rPr>
        <w:t>Design</w:t>
      </w:r>
      <w:r>
        <w:t>.............................................................................</w:t>
      </w:r>
      <w:r w:rsidR="008E44F0">
        <w:t>...............................</w:t>
      </w:r>
      <w:r w:rsidR="008E44F0">
        <w:rPr>
          <w:lang w:val="en-US"/>
        </w:rPr>
        <w:t>13</w:t>
      </w:r>
    </w:p>
    <w:p w:rsidR="006112D4" w:rsidRDefault="006112D4" w:rsidP="00900DEB">
      <w:pPr>
        <w:pStyle w:val="ListParagraph"/>
        <w:numPr>
          <w:ilvl w:val="1"/>
          <w:numId w:val="27"/>
        </w:numPr>
        <w:tabs>
          <w:tab w:val="left" w:pos="720"/>
        </w:tabs>
        <w:suppressAutoHyphens w:val="0"/>
        <w:spacing w:after="200" w:line="360" w:lineRule="auto"/>
        <w:ind w:right="-46"/>
      </w:pPr>
      <w:r>
        <w:t>Program</w:t>
      </w:r>
      <w:r w:rsidR="008E44F0">
        <w:t>ming Language…………………………………………….</w:t>
      </w:r>
      <w:r w:rsidR="008E44F0">
        <w:rPr>
          <w:lang w:val="en-US"/>
        </w:rPr>
        <w:t>13</w:t>
      </w:r>
    </w:p>
    <w:p w:rsidR="006112D4" w:rsidRPr="00DE051C" w:rsidRDefault="006112D4" w:rsidP="00900DEB">
      <w:pPr>
        <w:pStyle w:val="ListParagraph"/>
        <w:numPr>
          <w:ilvl w:val="1"/>
          <w:numId w:val="27"/>
        </w:numPr>
        <w:tabs>
          <w:tab w:val="left" w:pos="720"/>
        </w:tabs>
        <w:suppressAutoHyphens w:val="0"/>
        <w:spacing w:after="200" w:line="360" w:lineRule="auto"/>
        <w:ind w:right="-46"/>
      </w:pPr>
      <w:r>
        <w:t>Data Flo</w:t>
      </w:r>
      <w:r w:rsidR="008E44F0">
        <w:t>w Diagram……………………………..…………………..</w:t>
      </w:r>
      <w:r w:rsidR="008E44F0">
        <w:rPr>
          <w:lang w:val="en-US"/>
        </w:rPr>
        <w:t>14</w:t>
      </w:r>
    </w:p>
    <w:p w:rsidR="006112D4" w:rsidRDefault="006112D4" w:rsidP="00900DEB">
      <w:pPr>
        <w:pStyle w:val="ListParagraph"/>
        <w:spacing w:line="360" w:lineRule="auto"/>
        <w:ind w:right="-46"/>
      </w:pPr>
    </w:p>
    <w:p w:rsidR="006112D4" w:rsidRDefault="006112D4" w:rsidP="00900DEB">
      <w:pPr>
        <w:pStyle w:val="ListParagraph"/>
        <w:numPr>
          <w:ilvl w:val="0"/>
          <w:numId w:val="27"/>
        </w:numPr>
        <w:tabs>
          <w:tab w:val="left" w:pos="360"/>
        </w:tabs>
        <w:suppressAutoHyphens w:val="0"/>
        <w:spacing w:line="360" w:lineRule="auto"/>
        <w:ind w:left="360" w:right="-46" w:firstLine="0"/>
      </w:pPr>
      <w:r w:rsidRPr="00C644B4">
        <w:rPr>
          <w:b/>
        </w:rPr>
        <w:t>Implementation</w:t>
      </w:r>
      <w:r>
        <w:t>……….................................................</w:t>
      </w:r>
      <w:r w:rsidR="008E44F0">
        <w:t>..............................</w:t>
      </w:r>
      <w:r w:rsidR="008E44F0">
        <w:rPr>
          <w:lang w:val="en-US"/>
        </w:rPr>
        <w:t>.</w:t>
      </w:r>
      <w:r w:rsidR="008E44F0">
        <w:t>1</w:t>
      </w:r>
      <w:r w:rsidR="008E44F0">
        <w:rPr>
          <w:lang w:val="en-US"/>
        </w:rPr>
        <w:t>7</w:t>
      </w:r>
    </w:p>
    <w:p w:rsidR="006112D4" w:rsidRDefault="006112D4" w:rsidP="00900DEB">
      <w:pPr>
        <w:spacing w:line="360" w:lineRule="auto"/>
        <w:ind w:right="-46" w:firstLine="720"/>
      </w:pPr>
      <w:r>
        <w:t>4.1</w:t>
      </w:r>
      <w:r>
        <w:rPr>
          <w:b/>
        </w:rPr>
        <w:tab/>
      </w:r>
      <w:r>
        <w:t>Programming Language Selection</w:t>
      </w:r>
      <w:r w:rsidR="008E44F0">
        <w:t>…………………………………17</w:t>
      </w:r>
    </w:p>
    <w:p w:rsidR="006112D4" w:rsidRPr="0033525C" w:rsidRDefault="006112D4" w:rsidP="00900DEB">
      <w:pPr>
        <w:pStyle w:val="ListParagraph"/>
        <w:numPr>
          <w:ilvl w:val="1"/>
          <w:numId w:val="28"/>
        </w:numPr>
        <w:spacing w:line="360" w:lineRule="auto"/>
        <w:ind w:right="-46"/>
      </w:pPr>
      <w:r>
        <w:t>Platform Selection…….............................................</w:t>
      </w:r>
      <w:r w:rsidR="008E44F0">
        <w:t>..............................1</w:t>
      </w:r>
      <w:r w:rsidR="008E44F0">
        <w:rPr>
          <w:lang w:val="en-US"/>
        </w:rPr>
        <w:t>8</w:t>
      </w:r>
    </w:p>
    <w:p w:rsidR="006112D4" w:rsidRDefault="006112D4" w:rsidP="00900DEB">
      <w:pPr>
        <w:rPr>
          <w:b/>
          <w:bCs/>
          <w:sz w:val="36"/>
          <w:szCs w:val="36"/>
        </w:rPr>
      </w:pPr>
    </w:p>
    <w:p w:rsidR="006112D4" w:rsidRPr="0033525C" w:rsidRDefault="006112D4" w:rsidP="00900DEB">
      <w:pPr>
        <w:spacing w:line="360" w:lineRule="auto"/>
        <w:rPr>
          <w:b/>
          <w:bCs/>
          <w:szCs w:val="36"/>
        </w:rPr>
      </w:pPr>
    </w:p>
    <w:p w:rsidR="00900DEB" w:rsidRDefault="00900DEB" w:rsidP="00900DEB">
      <w:pPr>
        <w:tabs>
          <w:tab w:val="left" w:pos="270"/>
        </w:tabs>
        <w:spacing w:line="360" w:lineRule="auto"/>
        <w:ind w:left="360"/>
        <w:rPr>
          <w:bCs/>
          <w:szCs w:val="36"/>
        </w:rPr>
      </w:pPr>
    </w:p>
    <w:p w:rsidR="006112D4" w:rsidRPr="00B97615" w:rsidRDefault="006112D4" w:rsidP="00900DEB">
      <w:pPr>
        <w:numPr>
          <w:ilvl w:val="0"/>
          <w:numId w:val="27"/>
        </w:numPr>
        <w:tabs>
          <w:tab w:val="left" w:pos="270"/>
        </w:tabs>
        <w:spacing w:line="360" w:lineRule="auto"/>
        <w:rPr>
          <w:b/>
          <w:bCs/>
          <w:szCs w:val="36"/>
        </w:rPr>
      </w:pPr>
      <w:r w:rsidRPr="00B97615">
        <w:rPr>
          <w:b/>
          <w:bCs/>
          <w:szCs w:val="36"/>
        </w:rPr>
        <w:t>Testing</w:t>
      </w:r>
      <w:r w:rsidRPr="00B97615">
        <w:rPr>
          <w:bCs/>
          <w:szCs w:val="36"/>
        </w:rPr>
        <w:t>………………………………………………………………</w:t>
      </w:r>
      <w:r w:rsidR="00506914">
        <w:rPr>
          <w:bCs/>
          <w:szCs w:val="36"/>
        </w:rPr>
        <w:t>...19</w:t>
      </w:r>
    </w:p>
    <w:p w:rsidR="006112D4" w:rsidRDefault="006112D4" w:rsidP="00900DEB">
      <w:pPr>
        <w:pStyle w:val="ListParagraph"/>
        <w:numPr>
          <w:ilvl w:val="1"/>
          <w:numId w:val="29"/>
        </w:numPr>
        <w:spacing w:line="360" w:lineRule="auto"/>
        <w:rPr>
          <w:bCs/>
          <w:szCs w:val="36"/>
        </w:rPr>
      </w:pPr>
      <w:r>
        <w:rPr>
          <w:bCs/>
          <w:szCs w:val="36"/>
        </w:rPr>
        <w:t>Levels of Testing………………………………………………</w:t>
      </w:r>
      <w:r w:rsidR="00506914">
        <w:rPr>
          <w:bCs/>
          <w:szCs w:val="36"/>
          <w:lang w:val="en-US"/>
        </w:rPr>
        <w:t>.</w:t>
      </w:r>
      <w:r w:rsidR="00506914">
        <w:rPr>
          <w:bCs/>
          <w:szCs w:val="36"/>
        </w:rPr>
        <w:t>1</w:t>
      </w:r>
      <w:r w:rsidR="00506914">
        <w:rPr>
          <w:bCs/>
          <w:szCs w:val="36"/>
          <w:lang w:val="en-US"/>
        </w:rPr>
        <w:t>9</w:t>
      </w:r>
    </w:p>
    <w:p w:rsidR="006112D4" w:rsidRDefault="006112D4" w:rsidP="00900DEB">
      <w:pPr>
        <w:pStyle w:val="ListParagraph"/>
        <w:numPr>
          <w:ilvl w:val="1"/>
          <w:numId w:val="29"/>
        </w:numPr>
        <w:spacing w:line="360" w:lineRule="auto"/>
        <w:rPr>
          <w:bCs/>
          <w:szCs w:val="36"/>
        </w:rPr>
      </w:pPr>
      <w:r>
        <w:rPr>
          <w:bCs/>
          <w:szCs w:val="36"/>
        </w:rPr>
        <w:t>Unit Testing…………………………………………………....</w:t>
      </w:r>
      <w:r w:rsidR="00506914">
        <w:rPr>
          <w:bCs/>
          <w:szCs w:val="36"/>
          <w:lang w:val="en-US"/>
        </w:rPr>
        <w:t>.</w:t>
      </w:r>
      <w:r w:rsidR="00506914">
        <w:rPr>
          <w:bCs/>
          <w:szCs w:val="36"/>
        </w:rPr>
        <w:t>1</w:t>
      </w:r>
      <w:r w:rsidR="00506914">
        <w:rPr>
          <w:bCs/>
          <w:szCs w:val="36"/>
          <w:lang w:val="en-US"/>
        </w:rPr>
        <w:t>9</w:t>
      </w:r>
    </w:p>
    <w:p w:rsidR="006112D4" w:rsidRDefault="006112D4" w:rsidP="00900DEB">
      <w:pPr>
        <w:pStyle w:val="ListParagraph"/>
        <w:numPr>
          <w:ilvl w:val="1"/>
          <w:numId w:val="29"/>
        </w:numPr>
        <w:spacing w:line="360" w:lineRule="auto"/>
        <w:rPr>
          <w:bCs/>
          <w:szCs w:val="36"/>
        </w:rPr>
      </w:pPr>
      <w:r>
        <w:rPr>
          <w:bCs/>
          <w:szCs w:val="36"/>
        </w:rPr>
        <w:t>Integration Testing……………………………………………</w:t>
      </w:r>
      <w:r w:rsidR="00506914">
        <w:rPr>
          <w:bCs/>
          <w:szCs w:val="36"/>
          <w:lang w:val="en-US"/>
        </w:rPr>
        <w:t>...</w:t>
      </w:r>
      <w:r w:rsidR="00506914">
        <w:rPr>
          <w:bCs/>
          <w:szCs w:val="36"/>
        </w:rPr>
        <w:t>1</w:t>
      </w:r>
      <w:r w:rsidR="00506914">
        <w:rPr>
          <w:bCs/>
          <w:szCs w:val="36"/>
          <w:lang w:val="en-US"/>
        </w:rPr>
        <w:t>9</w:t>
      </w:r>
    </w:p>
    <w:p w:rsidR="006112D4" w:rsidRDefault="006112D4" w:rsidP="00900DEB">
      <w:pPr>
        <w:pStyle w:val="ListParagraph"/>
        <w:numPr>
          <w:ilvl w:val="1"/>
          <w:numId w:val="29"/>
        </w:numPr>
        <w:spacing w:line="360" w:lineRule="auto"/>
        <w:rPr>
          <w:bCs/>
          <w:szCs w:val="36"/>
        </w:rPr>
      </w:pPr>
      <w:r>
        <w:rPr>
          <w:bCs/>
          <w:szCs w:val="36"/>
        </w:rPr>
        <w:t>System Testing and</w:t>
      </w:r>
      <w:r w:rsidR="00506914">
        <w:rPr>
          <w:bCs/>
          <w:szCs w:val="36"/>
        </w:rPr>
        <w:t xml:space="preserve"> Acceptance Testing……………………...</w:t>
      </w:r>
      <w:r w:rsidR="00506914">
        <w:rPr>
          <w:bCs/>
          <w:szCs w:val="36"/>
          <w:lang w:val="en-US"/>
        </w:rPr>
        <w:t>...20</w:t>
      </w:r>
    </w:p>
    <w:p w:rsidR="006112D4" w:rsidRDefault="006112D4" w:rsidP="00900DEB">
      <w:pPr>
        <w:pStyle w:val="ListParagraph"/>
        <w:numPr>
          <w:ilvl w:val="1"/>
          <w:numId w:val="29"/>
        </w:numPr>
        <w:spacing w:line="360" w:lineRule="auto"/>
        <w:rPr>
          <w:bCs/>
          <w:szCs w:val="36"/>
        </w:rPr>
      </w:pPr>
      <w:r>
        <w:rPr>
          <w:bCs/>
          <w:szCs w:val="36"/>
        </w:rPr>
        <w:t>Testing of Main Modules……………………………………...</w:t>
      </w:r>
      <w:r w:rsidR="00506914">
        <w:rPr>
          <w:bCs/>
          <w:szCs w:val="36"/>
          <w:lang w:val="en-US"/>
        </w:rPr>
        <w:t>..20</w:t>
      </w:r>
    </w:p>
    <w:p w:rsidR="006112D4" w:rsidRDefault="006112D4" w:rsidP="00900DEB">
      <w:pPr>
        <w:pStyle w:val="ListParagraph"/>
        <w:numPr>
          <w:ilvl w:val="1"/>
          <w:numId w:val="29"/>
        </w:numPr>
        <w:spacing w:line="360" w:lineRule="auto"/>
        <w:rPr>
          <w:bCs/>
          <w:szCs w:val="36"/>
        </w:rPr>
      </w:pPr>
      <w:r>
        <w:rPr>
          <w:bCs/>
          <w:szCs w:val="36"/>
        </w:rPr>
        <w:t>Problems Faced During Testing……………………………….</w:t>
      </w:r>
      <w:r w:rsidR="00506914">
        <w:rPr>
          <w:bCs/>
          <w:szCs w:val="36"/>
          <w:lang w:val="en-US"/>
        </w:rPr>
        <w:t>..21</w:t>
      </w:r>
    </w:p>
    <w:p w:rsidR="006112D4" w:rsidRPr="00506914" w:rsidRDefault="00506914" w:rsidP="00506914">
      <w:pPr>
        <w:pStyle w:val="ListParagraph"/>
        <w:spacing w:line="360" w:lineRule="auto"/>
        <w:ind w:left="0"/>
        <w:rPr>
          <w:bCs/>
          <w:szCs w:val="36"/>
          <w:lang w:val="en-US"/>
        </w:rPr>
      </w:pPr>
      <w:r>
        <w:rPr>
          <w:b/>
          <w:bCs/>
          <w:szCs w:val="36"/>
          <w:lang w:val="en-US"/>
        </w:rPr>
        <w:t xml:space="preserve">      </w:t>
      </w:r>
      <w:r w:rsidRPr="00506914">
        <w:rPr>
          <w:bCs/>
          <w:szCs w:val="36"/>
          <w:lang w:val="en-US"/>
        </w:rPr>
        <w:t>6.</w:t>
      </w:r>
      <w:r>
        <w:rPr>
          <w:b/>
          <w:bCs/>
          <w:szCs w:val="36"/>
          <w:lang w:val="en-US"/>
        </w:rPr>
        <w:t xml:space="preserve"> </w:t>
      </w:r>
      <w:r w:rsidR="006112D4" w:rsidRPr="00B97615">
        <w:rPr>
          <w:b/>
          <w:bCs/>
          <w:szCs w:val="36"/>
        </w:rPr>
        <w:t>Result, Inference &amp; Discussions</w:t>
      </w:r>
      <w:r w:rsidR="006112D4" w:rsidRPr="00B97615">
        <w:rPr>
          <w:bCs/>
          <w:szCs w:val="36"/>
        </w:rPr>
        <w:t>……………………………………</w:t>
      </w:r>
      <w:r>
        <w:rPr>
          <w:bCs/>
          <w:szCs w:val="36"/>
        </w:rPr>
        <w:t>…</w:t>
      </w:r>
      <w:r>
        <w:rPr>
          <w:bCs/>
          <w:szCs w:val="36"/>
          <w:lang w:val="en-US"/>
        </w:rPr>
        <w:t>..22</w:t>
      </w:r>
    </w:p>
    <w:p w:rsidR="006112D4" w:rsidRPr="00506914" w:rsidRDefault="00506914" w:rsidP="00506914">
      <w:pPr>
        <w:pStyle w:val="ListParagraph"/>
        <w:spacing w:line="360" w:lineRule="auto"/>
        <w:ind w:left="0"/>
        <w:rPr>
          <w:b/>
          <w:bCs/>
          <w:szCs w:val="36"/>
          <w:lang w:val="en-US"/>
        </w:rPr>
      </w:pPr>
      <w:r>
        <w:rPr>
          <w:b/>
          <w:bCs/>
          <w:szCs w:val="36"/>
          <w:lang w:val="en-US"/>
        </w:rPr>
        <w:t xml:space="preserve">      </w:t>
      </w:r>
      <w:r w:rsidRPr="00506914">
        <w:rPr>
          <w:bCs/>
          <w:szCs w:val="36"/>
          <w:lang w:val="en-US"/>
        </w:rPr>
        <w:t>7</w:t>
      </w:r>
      <w:r w:rsidR="006112D4" w:rsidRPr="00506914">
        <w:rPr>
          <w:bCs/>
          <w:szCs w:val="36"/>
        </w:rPr>
        <w:t>.</w:t>
      </w:r>
      <w:r w:rsidR="006112D4">
        <w:rPr>
          <w:b/>
          <w:bCs/>
          <w:szCs w:val="36"/>
        </w:rPr>
        <w:t xml:space="preserve"> </w:t>
      </w:r>
      <w:r w:rsidR="006112D4" w:rsidRPr="00046B29">
        <w:rPr>
          <w:b/>
          <w:bCs/>
          <w:szCs w:val="36"/>
        </w:rPr>
        <w:t>References</w:t>
      </w:r>
      <w:r w:rsidR="006112D4">
        <w:rPr>
          <w:bCs/>
          <w:szCs w:val="36"/>
        </w:rPr>
        <w:t>……………………………………………………………</w:t>
      </w:r>
      <w:r>
        <w:rPr>
          <w:bCs/>
          <w:szCs w:val="36"/>
        </w:rPr>
        <w:t>…</w:t>
      </w:r>
      <w:r>
        <w:rPr>
          <w:bCs/>
          <w:szCs w:val="36"/>
          <w:lang w:val="en-US"/>
        </w:rPr>
        <w:t>.23</w:t>
      </w:r>
    </w:p>
    <w:p w:rsidR="006112D4" w:rsidRDefault="006112D4" w:rsidP="00900DEB">
      <w:pPr>
        <w:spacing w:line="360" w:lineRule="auto"/>
        <w:rPr>
          <w:bCs/>
          <w:szCs w:val="36"/>
        </w:rPr>
      </w:pPr>
    </w:p>
    <w:p w:rsidR="006112D4" w:rsidRDefault="006112D4" w:rsidP="00900DEB">
      <w:r w:rsidRPr="00BA4587">
        <w:rPr>
          <w:b/>
        </w:rPr>
        <w:t xml:space="preserve">APPENDIX A: </w:t>
      </w:r>
      <w:r>
        <w:rPr>
          <w:b/>
        </w:rPr>
        <w:t>Source code for Shell…………….</w:t>
      </w:r>
      <w:r w:rsidR="00506914">
        <w:t>………………………24</w:t>
      </w:r>
    </w:p>
    <w:p w:rsidR="006112D4" w:rsidRPr="00BA4587" w:rsidRDefault="006112D4" w:rsidP="00900DEB"/>
    <w:p w:rsidR="006112D4" w:rsidRDefault="006112D4" w:rsidP="00900DEB">
      <w:r>
        <w:rPr>
          <w:b/>
        </w:rPr>
        <w:t>APPENDIX B: Screenshots of Implementation of Shell</w:t>
      </w:r>
      <w:r>
        <w:t>……………...…24</w:t>
      </w:r>
    </w:p>
    <w:p w:rsidR="003F6122" w:rsidRDefault="003F6122" w:rsidP="00900DEB">
      <w:pPr>
        <w:spacing w:line="360" w:lineRule="auto"/>
        <w:rPr>
          <w:rFonts w:ascii="Algerian" w:hAnsi="Algerian"/>
          <w:sz w:val="36"/>
          <w:szCs w:val="36"/>
          <w:u w:val="single"/>
        </w:rPr>
      </w:pPr>
    </w:p>
    <w:p w:rsidR="003F6122" w:rsidRDefault="003F6122" w:rsidP="00900DEB">
      <w:pPr>
        <w:spacing w:line="360" w:lineRule="auto"/>
        <w:rPr>
          <w:rFonts w:ascii="Algerian" w:hAnsi="Algerian"/>
          <w:sz w:val="36"/>
          <w:szCs w:val="36"/>
          <w:u w:val="single"/>
        </w:rPr>
      </w:pPr>
    </w:p>
    <w:p w:rsidR="00542756" w:rsidRDefault="00542756" w:rsidP="003F6122">
      <w:pPr>
        <w:spacing w:line="360" w:lineRule="auto"/>
        <w:jc w:val="both"/>
        <w:rPr>
          <w:rFonts w:ascii="Algerian" w:hAnsi="Algerian"/>
          <w:sz w:val="36"/>
          <w:szCs w:val="36"/>
          <w:u w:val="single"/>
        </w:rPr>
      </w:pPr>
    </w:p>
    <w:p w:rsidR="006438D7" w:rsidRDefault="00317D2B" w:rsidP="00317D2B">
      <w:pPr>
        <w:tabs>
          <w:tab w:val="left" w:pos="3045"/>
        </w:tabs>
        <w:spacing w:line="360" w:lineRule="auto"/>
        <w:rPr>
          <w:sz w:val="32"/>
          <w:szCs w:val="32"/>
        </w:rPr>
      </w:pPr>
      <w:r>
        <w:rPr>
          <w:sz w:val="32"/>
          <w:szCs w:val="32"/>
        </w:rPr>
        <w:tab/>
      </w:r>
    </w:p>
    <w:p w:rsidR="006438D7" w:rsidRDefault="006438D7" w:rsidP="003F6122">
      <w:pPr>
        <w:spacing w:line="360" w:lineRule="auto"/>
        <w:jc w:val="center"/>
        <w:rPr>
          <w:sz w:val="32"/>
          <w:szCs w:val="32"/>
        </w:rPr>
      </w:pPr>
    </w:p>
    <w:p w:rsidR="00305151" w:rsidRDefault="00305151" w:rsidP="003F6122">
      <w:pPr>
        <w:spacing w:line="360" w:lineRule="auto"/>
        <w:jc w:val="center"/>
        <w:rPr>
          <w:sz w:val="32"/>
          <w:szCs w:val="32"/>
        </w:rPr>
      </w:pPr>
    </w:p>
    <w:p w:rsidR="00305151" w:rsidRDefault="00305151" w:rsidP="003F6122">
      <w:pPr>
        <w:spacing w:line="360" w:lineRule="auto"/>
        <w:jc w:val="center"/>
        <w:rPr>
          <w:sz w:val="32"/>
          <w:szCs w:val="32"/>
        </w:rPr>
      </w:pPr>
    </w:p>
    <w:p w:rsidR="00FF0C2C" w:rsidRDefault="00FF0C2C" w:rsidP="006438D7">
      <w:pPr>
        <w:tabs>
          <w:tab w:val="left" w:pos="1260"/>
        </w:tabs>
        <w:jc w:val="center"/>
        <w:rPr>
          <w:rFonts w:ascii="Engravers MT" w:hAnsi="Engravers MT" w:cs="Calibri"/>
          <w:b/>
          <w:sz w:val="36"/>
          <w:szCs w:val="36"/>
          <w:u w:val="single"/>
        </w:rPr>
      </w:pPr>
    </w:p>
    <w:p w:rsidR="00EF14BD" w:rsidRDefault="00EF14BD" w:rsidP="006438D7">
      <w:pPr>
        <w:tabs>
          <w:tab w:val="left" w:pos="1260"/>
        </w:tabs>
        <w:jc w:val="center"/>
        <w:rPr>
          <w:rFonts w:ascii="Engravers MT" w:hAnsi="Engravers MT" w:cs="Calibri"/>
          <w:b/>
          <w:sz w:val="36"/>
          <w:szCs w:val="36"/>
          <w:u w:val="single"/>
        </w:rPr>
      </w:pPr>
    </w:p>
    <w:p w:rsidR="00EF14BD" w:rsidRDefault="00EF14BD" w:rsidP="006438D7">
      <w:pPr>
        <w:tabs>
          <w:tab w:val="left" w:pos="1260"/>
        </w:tabs>
        <w:jc w:val="center"/>
        <w:rPr>
          <w:rFonts w:ascii="Engravers MT" w:hAnsi="Engravers MT" w:cs="Calibri"/>
          <w:b/>
          <w:sz w:val="36"/>
          <w:szCs w:val="36"/>
          <w:u w:val="single"/>
        </w:rPr>
      </w:pPr>
    </w:p>
    <w:p w:rsidR="00532B03" w:rsidRDefault="00532B03" w:rsidP="006438D7">
      <w:pPr>
        <w:tabs>
          <w:tab w:val="left" w:pos="1260"/>
        </w:tabs>
        <w:jc w:val="center"/>
        <w:rPr>
          <w:rFonts w:ascii="Engravers MT" w:hAnsi="Engravers MT" w:cs="Calibri"/>
          <w:b/>
          <w:sz w:val="36"/>
          <w:szCs w:val="36"/>
          <w:u w:val="single"/>
        </w:rPr>
      </w:pPr>
    </w:p>
    <w:p w:rsidR="00532B03" w:rsidRDefault="00532B03" w:rsidP="006438D7">
      <w:pPr>
        <w:tabs>
          <w:tab w:val="left" w:pos="1260"/>
        </w:tabs>
        <w:jc w:val="center"/>
        <w:rPr>
          <w:rFonts w:ascii="Engravers MT" w:hAnsi="Engravers MT" w:cs="Calibri"/>
          <w:b/>
          <w:sz w:val="36"/>
          <w:szCs w:val="36"/>
          <w:u w:val="single"/>
        </w:rPr>
      </w:pPr>
    </w:p>
    <w:p w:rsidR="007020CD" w:rsidRDefault="007020CD" w:rsidP="007020CD">
      <w:pPr>
        <w:tabs>
          <w:tab w:val="left" w:pos="1260"/>
        </w:tabs>
        <w:rPr>
          <w:rFonts w:ascii="Engravers MT" w:hAnsi="Engravers MT" w:cs="Calibri"/>
          <w:b/>
          <w:sz w:val="36"/>
          <w:szCs w:val="36"/>
          <w:u w:val="single"/>
        </w:rPr>
      </w:pPr>
    </w:p>
    <w:p w:rsidR="00506914" w:rsidRDefault="00506914" w:rsidP="007020CD">
      <w:pPr>
        <w:tabs>
          <w:tab w:val="left" w:pos="1260"/>
        </w:tabs>
        <w:jc w:val="center"/>
        <w:rPr>
          <w:b/>
          <w:sz w:val="32"/>
          <w:szCs w:val="32"/>
          <w:u w:val="single"/>
        </w:rPr>
      </w:pPr>
    </w:p>
    <w:p w:rsidR="00506914" w:rsidRDefault="00506914" w:rsidP="007020CD">
      <w:pPr>
        <w:tabs>
          <w:tab w:val="left" w:pos="1260"/>
        </w:tabs>
        <w:jc w:val="center"/>
        <w:rPr>
          <w:b/>
          <w:sz w:val="32"/>
          <w:szCs w:val="32"/>
          <w:u w:val="single"/>
        </w:rPr>
      </w:pPr>
    </w:p>
    <w:p w:rsidR="00506914" w:rsidRDefault="00506914" w:rsidP="007020CD">
      <w:pPr>
        <w:tabs>
          <w:tab w:val="left" w:pos="1260"/>
        </w:tabs>
        <w:jc w:val="center"/>
        <w:rPr>
          <w:b/>
          <w:sz w:val="32"/>
          <w:szCs w:val="32"/>
          <w:u w:val="single"/>
        </w:rPr>
      </w:pPr>
    </w:p>
    <w:p w:rsidR="00506914" w:rsidRDefault="00506914" w:rsidP="007020CD">
      <w:pPr>
        <w:tabs>
          <w:tab w:val="left" w:pos="1260"/>
        </w:tabs>
        <w:jc w:val="center"/>
        <w:rPr>
          <w:b/>
          <w:sz w:val="32"/>
          <w:szCs w:val="32"/>
          <w:u w:val="single"/>
        </w:rPr>
      </w:pPr>
    </w:p>
    <w:p w:rsidR="0003785C" w:rsidRPr="007020CD" w:rsidRDefault="0003785C" w:rsidP="007020CD">
      <w:pPr>
        <w:tabs>
          <w:tab w:val="left" w:pos="1260"/>
        </w:tabs>
        <w:jc w:val="center"/>
        <w:rPr>
          <w:b/>
          <w:sz w:val="32"/>
          <w:szCs w:val="32"/>
          <w:u w:val="single"/>
        </w:rPr>
      </w:pPr>
      <w:r w:rsidRPr="007020CD">
        <w:rPr>
          <w:b/>
          <w:sz w:val="32"/>
          <w:szCs w:val="32"/>
          <w:u w:val="single"/>
        </w:rPr>
        <w:lastRenderedPageBreak/>
        <w:t>List of Figures</w:t>
      </w:r>
      <w:bookmarkEnd w:id="1"/>
      <w:bookmarkEnd w:id="2"/>
      <w:bookmarkEnd w:id="3"/>
      <w:bookmarkEnd w:id="4"/>
      <w:r w:rsidR="00660429" w:rsidRPr="007020CD">
        <w:rPr>
          <w:b/>
          <w:sz w:val="32"/>
          <w:szCs w:val="32"/>
          <w:u w:val="single"/>
        </w:rPr>
        <w:t xml:space="preserve"> and tables</w:t>
      </w:r>
    </w:p>
    <w:p w:rsidR="00660429" w:rsidRDefault="00660429" w:rsidP="00660429">
      <w:pPr>
        <w:tabs>
          <w:tab w:val="left" w:pos="1260"/>
        </w:tabs>
      </w:pPr>
    </w:p>
    <w:p w:rsidR="006112D4" w:rsidRPr="00844D08" w:rsidRDefault="006112D4" w:rsidP="006112D4">
      <w:pPr>
        <w:pStyle w:val="Heading1"/>
        <w:jc w:val="center"/>
        <w:rPr>
          <w:rFonts w:ascii="Times New Roman" w:hAnsi="Times New Roman"/>
          <w:szCs w:val="24"/>
        </w:rPr>
      </w:pPr>
      <w:r w:rsidRPr="00844D08">
        <w:rPr>
          <w:rFonts w:ascii="Times New Roman" w:hAnsi="Times New Roman"/>
          <w:szCs w:val="24"/>
        </w:rPr>
        <w:t>List of Tables</w:t>
      </w:r>
    </w:p>
    <w:p w:rsidR="006112D4" w:rsidRPr="00844D08" w:rsidRDefault="006112D4" w:rsidP="006112D4">
      <w:pPr>
        <w:spacing w:line="360" w:lineRule="auto"/>
        <w:ind w:left="720"/>
        <w:jc w:val="both"/>
        <w:rPr>
          <w:rFonts w:eastAsia="Batang"/>
        </w:rPr>
      </w:pPr>
    </w:p>
    <w:p w:rsidR="006112D4" w:rsidRPr="00844D08" w:rsidRDefault="006112D4" w:rsidP="006112D4">
      <w:pPr>
        <w:tabs>
          <w:tab w:val="right" w:leader="dot" w:pos="8640"/>
        </w:tabs>
        <w:spacing w:before="80" w:line="360" w:lineRule="auto"/>
        <w:ind w:left="480" w:hanging="480"/>
      </w:pPr>
      <w:r w:rsidRPr="00844D08">
        <w:t>T</w:t>
      </w:r>
      <w:r>
        <w:t>able 2.1 Table of Hardware Requirements</w:t>
      </w:r>
      <w:r>
        <w:tab/>
        <w:t>8</w:t>
      </w:r>
    </w:p>
    <w:p w:rsidR="006112D4" w:rsidRDefault="006112D4" w:rsidP="006112D4">
      <w:pPr>
        <w:tabs>
          <w:tab w:val="right" w:leader="dot" w:pos="8640"/>
        </w:tabs>
        <w:spacing w:before="80" w:line="360" w:lineRule="auto"/>
        <w:ind w:left="480" w:hanging="480"/>
      </w:pPr>
      <w:r>
        <w:t>Table 5.1 Working of C program of commands…………………………………………14</w:t>
      </w:r>
    </w:p>
    <w:p w:rsidR="006112D4" w:rsidRDefault="006112D4" w:rsidP="006112D4">
      <w:pPr>
        <w:tabs>
          <w:tab w:val="right" w:leader="dot" w:pos="8640"/>
        </w:tabs>
        <w:spacing w:before="80" w:line="360" w:lineRule="auto"/>
        <w:ind w:left="480" w:hanging="480"/>
      </w:pPr>
      <w:r>
        <w:t>Table 5.2 Working of main shell……………………………………………………...….15</w:t>
      </w:r>
    </w:p>
    <w:p w:rsidR="006112D4" w:rsidRDefault="006112D4" w:rsidP="006112D4">
      <w:pPr>
        <w:spacing w:line="360" w:lineRule="auto"/>
        <w:jc w:val="center"/>
        <w:rPr>
          <w:b/>
          <w:sz w:val="28"/>
        </w:rPr>
      </w:pPr>
    </w:p>
    <w:p w:rsidR="006112D4" w:rsidRPr="00844D08" w:rsidRDefault="006112D4" w:rsidP="006112D4">
      <w:pPr>
        <w:spacing w:line="360" w:lineRule="auto"/>
        <w:jc w:val="center"/>
        <w:rPr>
          <w:b/>
        </w:rPr>
      </w:pPr>
      <w:r w:rsidRPr="00844D08">
        <w:rPr>
          <w:b/>
          <w:sz w:val="28"/>
        </w:rPr>
        <w:t>List of Figures</w:t>
      </w:r>
    </w:p>
    <w:p w:rsidR="006112D4" w:rsidRDefault="006112D4" w:rsidP="006112D4">
      <w:pPr>
        <w:tabs>
          <w:tab w:val="right" w:leader="dot" w:pos="8640"/>
        </w:tabs>
        <w:spacing w:before="80" w:line="360" w:lineRule="auto"/>
        <w:ind w:left="480" w:hanging="480"/>
        <w:jc w:val="both"/>
      </w:pPr>
      <w:r>
        <w:rPr>
          <w:color w:val="000000"/>
        </w:rPr>
        <w:t>Fig 3.1 Parts of a DFD</w:t>
      </w:r>
      <w:r>
        <w:tab/>
      </w:r>
      <w:r w:rsidRPr="00844D08">
        <w:t>5</w:t>
      </w:r>
    </w:p>
    <w:p w:rsidR="006112D4" w:rsidRDefault="006112D4" w:rsidP="006112D4">
      <w:pPr>
        <w:tabs>
          <w:tab w:val="right" w:leader="dot" w:pos="8640"/>
        </w:tabs>
        <w:spacing w:before="80" w:line="360" w:lineRule="auto"/>
        <w:ind w:left="480" w:hanging="480"/>
        <w:jc w:val="both"/>
      </w:pPr>
      <w:r>
        <w:t>Fig 3.2 Level-0 DFD</w:t>
      </w:r>
      <w:r>
        <w:tab/>
        <w:t>6</w:t>
      </w:r>
    </w:p>
    <w:p w:rsidR="006112D4" w:rsidRPr="00844D08" w:rsidRDefault="006112D4" w:rsidP="006112D4">
      <w:pPr>
        <w:tabs>
          <w:tab w:val="right" w:leader="dot" w:pos="8640"/>
        </w:tabs>
        <w:spacing w:before="80" w:line="360" w:lineRule="auto"/>
        <w:ind w:left="480" w:hanging="480"/>
        <w:jc w:val="both"/>
        <w:rPr>
          <w:noProof/>
        </w:rPr>
      </w:pPr>
      <w:r>
        <w:t>Fig 3.3 Level-1 DFD</w:t>
      </w:r>
      <w:r>
        <w:tab/>
        <w:t>7</w:t>
      </w:r>
    </w:p>
    <w:p w:rsidR="006112D4" w:rsidRPr="00844D08" w:rsidRDefault="006112D4" w:rsidP="006112D4">
      <w:pPr>
        <w:tabs>
          <w:tab w:val="right" w:leader="dot" w:pos="8640"/>
        </w:tabs>
        <w:spacing w:before="80" w:line="360" w:lineRule="auto"/>
        <w:ind w:left="480" w:hanging="480"/>
        <w:jc w:val="both"/>
        <w:rPr>
          <w:noProof/>
        </w:rPr>
      </w:pPr>
      <w:r>
        <w:t>Fig 3.4 Level-2 DFD</w:t>
      </w:r>
      <w:r>
        <w:tab/>
        <w:t>7</w:t>
      </w:r>
    </w:p>
    <w:p w:rsidR="008D69F1" w:rsidRDefault="008D69F1" w:rsidP="006112D4">
      <w:pPr>
        <w:pStyle w:val="TableofFigures"/>
        <w:tabs>
          <w:tab w:val="right" w:leader="dot" w:pos="8640"/>
          <w:tab w:val="right" w:leader="dot" w:pos="8990"/>
        </w:tabs>
        <w:spacing w:before="80"/>
        <w:rPr>
          <w:noProof/>
        </w:rPr>
      </w:pPr>
    </w:p>
    <w:p w:rsidR="00E447D7" w:rsidRDefault="00E447D7" w:rsidP="00E447D7"/>
    <w:p w:rsidR="00E447D7" w:rsidRDefault="00E447D7" w:rsidP="00E447D7"/>
    <w:p w:rsidR="008D69F1" w:rsidRDefault="008D69F1" w:rsidP="0003785C"/>
    <w:p w:rsidR="00660429" w:rsidRDefault="00660429" w:rsidP="008644D1">
      <w:pPr>
        <w:spacing w:after="200" w:line="360" w:lineRule="auto"/>
        <w:jc w:val="both"/>
        <w:rPr>
          <w:rFonts w:eastAsia="Calibri"/>
          <w:b/>
          <w:sz w:val="32"/>
          <w:szCs w:val="22"/>
          <w:lang w:val="en-IN"/>
        </w:rPr>
      </w:pPr>
    </w:p>
    <w:p w:rsidR="00660429" w:rsidRDefault="00660429" w:rsidP="008644D1">
      <w:pPr>
        <w:spacing w:after="200" w:line="360" w:lineRule="auto"/>
        <w:jc w:val="both"/>
        <w:rPr>
          <w:rFonts w:eastAsia="Calibri"/>
          <w:b/>
          <w:sz w:val="32"/>
          <w:szCs w:val="22"/>
          <w:lang w:val="en-IN"/>
        </w:rPr>
      </w:pPr>
    </w:p>
    <w:p w:rsidR="00660429" w:rsidRDefault="00660429" w:rsidP="008644D1">
      <w:pPr>
        <w:spacing w:after="200" w:line="360" w:lineRule="auto"/>
        <w:jc w:val="both"/>
        <w:rPr>
          <w:rFonts w:eastAsia="Calibri"/>
          <w:b/>
          <w:sz w:val="32"/>
          <w:szCs w:val="22"/>
          <w:lang w:val="en-IN"/>
        </w:rPr>
      </w:pPr>
    </w:p>
    <w:p w:rsidR="006112D4" w:rsidRDefault="006112D4" w:rsidP="008644D1">
      <w:pPr>
        <w:spacing w:after="200" w:line="360" w:lineRule="auto"/>
        <w:jc w:val="both"/>
        <w:rPr>
          <w:rFonts w:eastAsia="Calibri"/>
          <w:b/>
          <w:sz w:val="32"/>
          <w:szCs w:val="22"/>
          <w:lang w:val="en-IN"/>
        </w:rPr>
      </w:pPr>
    </w:p>
    <w:p w:rsidR="006112D4" w:rsidRDefault="006112D4" w:rsidP="008644D1">
      <w:pPr>
        <w:spacing w:after="200" w:line="360" w:lineRule="auto"/>
        <w:jc w:val="both"/>
        <w:rPr>
          <w:rFonts w:eastAsia="Calibri"/>
          <w:b/>
          <w:sz w:val="32"/>
          <w:szCs w:val="22"/>
          <w:lang w:val="en-IN"/>
        </w:rPr>
      </w:pPr>
    </w:p>
    <w:p w:rsidR="006112D4" w:rsidRDefault="006112D4" w:rsidP="008644D1">
      <w:pPr>
        <w:spacing w:after="200" w:line="360" w:lineRule="auto"/>
        <w:jc w:val="both"/>
        <w:rPr>
          <w:rFonts w:eastAsia="Calibri"/>
          <w:b/>
          <w:sz w:val="32"/>
          <w:szCs w:val="22"/>
          <w:lang w:val="en-IN"/>
        </w:rPr>
      </w:pPr>
    </w:p>
    <w:p w:rsidR="006112D4" w:rsidRDefault="006112D4" w:rsidP="008644D1">
      <w:pPr>
        <w:spacing w:after="200" w:line="360" w:lineRule="auto"/>
        <w:jc w:val="both"/>
        <w:rPr>
          <w:rFonts w:eastAsia="Calibri"/>
          <w:b/>
          <w:sz w:val="32"/>
          <w:szCs w:val="22"/>
          <w:lang w:val="en-IN"/>
        </w:rPr>
      </w:pPr>
    </w:p>
    <w:p w:rsidR="006112D4" w:rsidRDefault="006112D4" w:rsidP="008644D1">
      <w:pPr>
        <w:spacing w:after="200" w:line="360" w:lineRule="auto"/>
        <w:jc w:val="both"/>
        <w:rPr>
          <w:rFonts w:eastAsia="Calibri"/>
          <w:b/>
          <w:sz w:val="32"/>
          <w:szCs w:val="22"/>
          <w:lang w:val="en-IN"/>
        </w:rPr>
      </w:pPr>
    </w:p>
    <w:p w:rsidR="007020CD" w:rsidRDefault="007020CD" w:rsidP="007020CD">
      <w:pPr>
        <w:spacing w:after="200" w:line="360" w:lineRule="auto"/>
        <w:jc w:val="both"/>
        <w:rPr>
          <w:rFonts w:eastAsia="Calibri"/>
          <w:b/>
          <w:sz w:val="32"/>
          <w:szCs w:val="22"/>
          <w:lang w:val="en-IN"/>
        </w:rPr>
      </w:pPr>
    </w:p>
    <w:p w:rsidR="006112D4" w:rsidRPr="007020CD" w:rsidRDefault="007020CD" w:rsidP="007020CD">
      <w:pPr>
        <w:spacing w:after="200" w:line="360" w:lineRule="auto"/>
        <w:jc w:val="both"/>
        <w:rPr>
          <w:rFonts w:eastAsia="Calibri"/>
          <w:b/>
          <w:sz w:val="32"/>
          <w:szCs w:val="22"/>
          <w:lang w:val="en-IN"/>
        </w:rPr>
      </w:pPr>
      <w:r>
        <w:rPr>
          <w:b/>
          <w:sz w:val="32"/>
          <w:szCs w:val="28"/>
        </w:rPr>
        <w:lastRenderedPageBreak/>
        <w:t xml:space="preserve">                                           </w:t>
      </w:r>
      <w:r w:rsidR="006112D4">
        <w:rPr>
          <w:b/>
          <w:sz w:val="32"/>
          <w:szCs w:val="28"/>
        </w:rPr>
        <w:t xml:space="preserve">   Chapter 1</w:t>
      </w:r>
    </w:p>
    <w:p w:rsidR="006112D4" w:rsidRDefault="006112D4" w:rsidP="006112D4">
      <w:pPr>
        <w:pStyle w:val="Normal1"/>
        <w:spacing w:after="160" w:line="360" w:lineRule="auto"/>
        <w:jc w:val="center"/>
      </w:pPr>
      <w:r>
        <w:rPr>
          <w:rFonts w:ascii="Times New Roman" w:eastAsia="Times New Roman" w:hAnsi="Times New Roman" w:cs="Times New Roman"/>
          <w:b/>
          <w:sz w:val="28"/>
          <w:szCs w:val="28"/>
        </w:rPr>
        <w:t>INTRODUCTION</w:t>
      </w:r>
    </w:p>
    <w:p w:rsidR="006112D4" w:rsidRDefault="006112D4" w:rsidP="006112D4">
      <w:pPr>
        <w:pStyle w:val="Standard"/>
        <w:spacing w:line="360" w:lineRule="auto"/>
        <w:jc w:val="both"/>
      </w:pPr>
      <w:r>
        <w:rPr>
          <w:rFonts w:ascii="Times New Roman" w:eastAsia="Batang" w:hAnsi="Times New Roman" w:cs="Times New Roman"/>
          <w:sz w:val="24"/>
          <w:szCs w:val="24"/>
          <w:lang w:eastAsia="ko-KR"/>
        </w:rPr>
        <w:t>A UNIX shell is a command-line interpreter or shell that provides a traditional user interface for the UNIX operating system and for Unix-like systems. Users direct the operation of the computer by entering commands as text for a command line interpreter to execute, or by creating text scripts of one or more such commands. Users typically interact with a UNIX shell using a terminal emulator, however, direct operation via serial hardware connections, or networking session, are common for server systems.</w:t>
      </w:r>
    </w:p>
    <w:p w:rsidR="006112D4" w:rsidRDefault="006112D4" w:rsidP="006112D4">
      <w:pPr>
        <w:pStyle w:val="Standard"/>
        <w:spacing w:line="360" w:lineRule="auto"/>
        <w:jc w:val="both"/>
        <w:rPr>
          <w:rFonts w:ascii="Times New Roman" w:eastAsia="Batang" w:hAnsi="Times New Roman" w:cs="Times New Roman"/>
          <w:sz w:val="24"/>
          <w:szCs w:val="24"/>
          <w:lang w:eastAsia="ko-KR"/>
        </w:rPr>
      </w:pPr>
    </w:p>
    <w:p w:rsidR="006112D4" w:rsidRDefault="006112D4" w:rsidP="006112D4">
      <w:pPr>
        <w:pStyle w:val="Standard"/>
        <w:spacing w:line="360" w:lineRule="auto"/>
        <w:jc w:val="both"/>
      </w:pPr>
      <w:r>
        <w:rPr>
          <w:rFonts w:ascii="Times New Roman" w:eastAsia="Batang" w:hAnsi="Times New Roman" w:cs="Times New Roman"/>
          <w:sz w:val="24"/>
          <w:szCs w:val="24"/>
          <w:lang w:eastAsia="ko-KR"/>
        </w:rPr>
        <w:t>The most influential UNIX shells have been the Bourne shell and the C shell. These shells have both been used as the coding base and model for many derivative and work-alike shells with extended feature sets.</w:t>
      </w:r>
    </w:p>
    <w:p w:rsidR="006112D4" w:rsidRDefault="006112D4" w:rsidP="006112D4">
      <w:pPr>
        <w:pStyle w:val="Standard"/>
        <w:spacing w:line="360" w:lineRule="auto"/>
        <w:jc w:val="both"/>
        <w:rPr>
          <w:rFonts w:ascii="Times New Roman" w:eastAsia="Batang" w:hAnsi="Times New Roman" w:cs="Times New Roman"/>
          <w:sz w:val="24"/>
          <w:szCs w:val="24"/>
          <w:lang w:eastAsia="ko-KR"/>
        </w:rPr>
      </w:pPr>
    </w:p>
    <w:p w:rsidR="006112D4" w:rsidRDefault="006112D4" w:rsidP="006112D4">
      <w:pPr>
        <w:pStyle w:val="Standard"/>
        <w:spacing w:line="360" w:lineRule="auto"/>
        <w:jc w:val="both"/>
      </w:pPr>
      <w:r>
        <w:rPr>
          <w:rFonts w:ascii="Times New Roman" w:eastAsia="Batang" w:hAnsi="Times New Roman" w:cs="Times New Roman"/>
          <w:sz w:val="24"/>
          <w:szCs w:val="24"/>
          <w:lang w:eastAsia="ko-KR"/>
        </w:rPr>
        <w:t>The Bourne shell, sh, was written by Stephen Bourne at AT&amp;T as the original UNIX command line interpreter; it introduced the basic features common to all the UNIX shells, including piping, here documents, command substitution, variables, control structures for condition-testing and looping and filename wildcarding. The language, including the use of a reversed keyword to mark the end of a block, was influenced by ALGOL 68.</w:t>
      </w:r>
    </w:p>
    <w:p w:rsidR="006112D4" w:rsidRDefault="006112D4" w:rsidP="006112D4">
      <w:pPr>
        <w:pStyle w:val="Standard"/>
        <w:spacing w:line="360" w:lineRule="auto"/>
        <w:jc w:val="both"/>
        <w:rPr>
          <w:rFonts w:ascii="Times New Roman" w:eastAsia="Batang" w:hAnsi="Times New Roman" w:cs="Times New Roman"/>
          <w:sz w:val="24"/>
          <w:szCs w:val="24"/>
          <w:lang w:eastAsia="ko-KR"/>
        </w:rPr>
      </w:pPr>
    </w:p>
    <w:p w:rsidR="006112D4" w:rsidRDefault="006112D4" w:rsidP="006112D4">
      <w:pPr>
        <w:pStyle w:val="Standard"/>
        <w:spacing w:line="360" w:lineRule="auto"/>
        <w:jc w:val="both"/>
      </w:pPr>
      <w:r>
        <w:rPr>
          <w:rFonts w:ascii="Times New Roman" w:eastAsia="Batang" w:hAnsi="Times New Roman" w:cs="Times New Roman"/>
          <w:sz w:val="24"/>
          <w:szCs w:val="24"/>
          <w:lang w:eastAsia="ko-KR"/>
        </w:rPr>
        <w:t>The C shell, csh, was written by Bill Joy while a graduate student at University of California, Berkeley. The language, including the control structures and the expression grammar, was modelled on C. The C shell also introduced a large number of features for interactive work, including the history and editing mechanisms, aliases, directory stacks, tilde notation, cdpath, job control and path hashing.</w:t>
      </w:r>
    </w:p>
    <w:p w:rsidR="006112D4" w:rsidRDefault="006112D4" w:rsidP="006112D4">
      <w:pPr>
        <w:pStyle w:val="Standard"/>
        <w:spacing w:after="200" w:line="340" w:lineRule="atLeast"/>
        <w:jc w:val="both"/>
      </w:pPr>
      <w:r>
        <w:rPr>
          <w:rFonts w:ascii="Times New Roman" w:hAnsi="Times New Roman"/>
          <w:b/>
          <w:sz w:val="28"/>
          <w:szCs w:val="28"/>
        </w:rPr>
        <w:t>1.1 Objective</w:t>
      </w:r>
    </w:p>
    <w:p w:rsidR="006112D4" w:rsidRPr="00591FC9" w:rsidRDefault="006112D4" w:rsidP="006112D4">
      <w:pPr>
        <w:pStyle w:val="Standard"/>
        <w:spacing w:after="200" w:line="340" w:lineRule="atLeast"/>
        <w:jc w:val="both"/>
      </w:pPr>
      <w:r w:rsidRPr="00591FC9">
        <w:rPr>
          <w:rFonts w:ascii="Times New Roman" w:hAnsi="Times New Roman" w:cs="Times New Roman"/>
          <w:sz w:val="24"/>
          <w:szCs w:val="24"/>
        </w:rPr>
        <w:t>The objective of this project is to implement a shell using the programming constructs of the C language.</w:t>
      </w:r>
    </w:p>
    <w:p w:rsidR="006112D4" w:rsidRDefault="006112D4" w:rsidP="006112D4">
      <w:pPr>
        <w:pStyle w:val="Standard"/>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design has to kept as simple as possible so as to facilitate any modification in the design and to incorporate any new feature if possible.</w:t>
      </w:r>
    </w:p>
    <w:p w:rsidR="007020CD" w:rsidRDefault="007020CD" w:rsidP="00532B03">
      <w:pPr>
        <w:pStyle w:val="Heading2"/>
        <w:numPr>
          <w:ilvl w:val="0"/>
          <w:numId w:val="0"/>
        </w:numPr>
        <w:rPr>
          <w:rFonts w:ascii="Times New Roman" w:eastAsia="Batang" w:hAnsi="Times New Roman"/>
          <w:b w:val="0"/>
          <w:sz w:val="28"/>
          <w:szCs w:val="28"/>
          <w:lang w:eastAsia="ko-KR"/>
        </w:rPr>
      </w:pPr>
      <w:bookmarkStart w:id="5" w:name="_Toc404115849"/>
    </w:p>
    <w:p w:rsidR="007020CD" w:rsidRPr="007020CD" w:rsidRDefault="007020CD" w:rsidP="007020CD">
      <w:pPr>
        <w:rPr>
          <w:rFonts w:eastAsia="Batang"/>
          <w:lang w:eastAsia="ko-KR"/>
        </w:rPr>
      </w:pPr>
    </w:p>
    <w:p w:rsidR="006112D4" w:rsidRPr="007020CD" w:rsidRDefault="006112D4" w:rsidP="00532B03">
      <w:pPr>
        <w:pStyle w:val="Heading2"/>
        <w:numPr>
          <w:ilvl w:val="0"/>
          <w:numId w:val="0"/>
        </w:numPr>
        <w:rPr>
          <w:rFonts w:ascii="Times New Roman" w:eastAsia="Batang" w:hAnsi="Times New Roman"/>
          <w:sz w:val="28"/>
          <w:szCs w:val="28"/>
          <w:lang w:eastAsia="ko-KR"/>
        </w:rPr>
      </w:pPr>
      <w:r w:rsidRPr="007020CD">
        <w:rPr>
          <w:rFonts w:ascii="Times New Roman" w:eastAsia="Batang" w:hAnsi="Times New Roman"/>
          <w:sz w:val="28"/>
          <w:szCs w:val="28"/>
          <w:lang w:eastAsia="ko-KR"/>
        </w:rPr>
        <w:lastRenderedPageBreak/>
        <w:t>1.2 Basic Working of a Shell</w:t>
      </w:r>
      <w:bookmarkEnd w:id="5"/>
    </w:p>
    <w:p w:rsidR="006112D4" w:rsidRPr="007020CD" w:rsidRDefault="006112D4" w:rsidP="006112D4">
      <w:pPr>
        <w:spacing w:line="360" w:lineRule="auto"/>
        <w:jc w:val="both"/>
        <w:rPr>
          <w:rFonts w:eastAsia="Batang"/>
          <w:sz w:val="28"/>
          <w:szCs w:val="28"/>
          <w:lang w:eastAsia="ko-KR"/>
        </w:rPr>
      </w:pPr>
      <w:r w:rsidRPr="00352E82">
        <w:rPr>
          <w:rFonts w:eastAsia="Batang"/>
          <w:lang w:eastAsia="ko-KR"/>
        </w:rPr>
        <w:t>When a shell is invoked it reads a special start-up file, typically located user’s home directory that contains some initialization information. It displays a prompt and it waits for a user command. If the user enters a control-D character on a line of its own, this is interpreted by the shell as meaning “end of input” and causes the shell to terminate, otherwise the shell executes the user command given by the user and then again a prompt and it waits for a user command.</w:t>
      </w:r>
    </w:p>
    <w:p w:rsidR="006112D4" w:rsidRPr="007020CD" w:rsidRDefault="006112D4" w:rsidP="006112D4">
      <w:pPr>
        <w:spacing w:line="360" w:lineRule="auto"/>
        <w:jc w:val="both"/>
        <w:rPr>
          <w:rFonts w:eastAsia="Batang"/>
          <w:lang w:eastAsia="ko-KR"/>
        </w:rPr>
      </w:pPr>
    </w:p>
    <w:p w:rsidR="006112D4" w:rsidRPr="007020CD" w:rsidRDefault="006112D4" w:rsidP="00532B03">
      <w:pPr>
        <w:pStyle w:val="Heading3"/>
        <w:numPr>
          <w:ilvl w:val="0"/>
          <w:numId w:val="0"/>
        </w:numPr>
        <w:rPr>
          <w:rFonts w:ascii="Times New Roman" w:eastAsia="Batang" w:hAnsi="Times New Roman"/>
          <w:b/>
          <w:i w:val="0"/>
          <w:sz w:val="28"/>
          <w:szCs w:val="28"/>
          <w:lang w:eastAsia="ko-KR"/>
        </w:rPr>
      </w:pPr>
      <w:r w:rsidRPr="007020CD">
        <w:rPr>
          <w:rFonts w:ascii="Times New Roman" w:eastAsia="Batang" w:hAnsi="Times New Roman"/>
          <w:b/>
          <w:i w:val="0"/>
          <w:sz w:val="28"/>
          <w:szCs w:val="28"/>
          <w:lang w:eastAsia="ko-KR"/>
        </w:rPr>
        <w:t>1.3 Simple Commands</w:t>
      </w:r>
    </w:p>
    <w:p w:rsidR="006112D4" w:rsidRPr="00352E82" w:rsidRDefault="006112D4" w:rsidP="007020CD">
      <w:pPr>
        <w:spacing w:line="360" w:lineRule="auto"/>
        <w:jc w:val="both"/>
        <w:rPr>
          <w:rFonts w:eastAsia="Batang"/>
          <w:lang w:eastAsia="ko-KR"/>
        </w:rPr>
      </w:pPr>
      <w:r w:rsidRPr="00352E82">
        <w:rPr>
          <w:rFonts w:eastAsia="Batang"/>
          <w:lang w:eastAsia="ko-KR"/>
        </w:rPr>
        <w:t>Simple commands consist of one or more words separated by blanks. The first word is the name of the command to be executed; any remaining words are passed as arguments to the command. For example,</w:t>
      </w:r>
      <w:r>
        <w:rPr>
          <w:rFonts w:eastAsia="Batang"/>
          <w:lang w:eastAsia="ko-KR"/>
        </w:rPr>
        <w:t xml:space="preserve"> </w:t>
      </w:r>
      <w:r w:rsidRPr="00352E82">
        <w:rPr>
          <w:rFonts w:eastAsia="Batang"/>
          <w:lang w:eastAsia="ko-KR"/>
        </w:rPr>
        <w:t xml:space="preserve">who is a command that prints the names of users logged in. </w:t>
      </w:r>
    </w:p>
    <w:p w:rsidR="006112D4" w:rsidRPr="00352E82" w:rsidRDefault="006112D4" w:rsidP="006112D4">
      <w:pPr>
        <w:spacing w:line="360" w:lineRule="auto"/>
        <w:jc w:val="both"/>
        <w:rPr>
          <w:rFonts w:eastAsia="Batang"/>
          <w:lang w:eastAsia="ko-KR"/>
        </w:rPr>
      </w:pPr>
      <w:r w:rsidRPr="00352E82">
        <w:rPr>
          <w:rFonts w:eastAsia="Batang"/>
          <w:lang w:eastAsia="ko-KR"/>
        </w:rPr>
        <w:t>The command ls –l prints a list of files in the current directory. The argument -l tells ls to print status information, size and the creation date for each file.</w:t>
      </w:r>
    </w:p>
    <w:p w:rsidR="006112D4" w:rsidRPr="00352E82" w:rsidRDefault="006112D4" w:rsidP="006112D4">
      <w:pPr>
        <w:spacing w:line="360" w:lineRule="auto"/>
        <w:jc w:val="both"/>
        <w:rPr>
          <w:rFonts w:eastAsia="Batang"/>
          <w:lang w:eastAsia="ko-KR"/>
        </w:rPr>
      </w:pPr>
    </w:p>
    <w:p w:rsidR="006112D4" w:rsidRPr="007020CD" w:rsidRDefault="006112D4" w:rsidP="00532B03">
      <w:pPr>
        <w:pStyle w:val="Heading3"/>
        <w:numPr>
          <w:ilvl w:val="0"/>
          <w:numId w:val="0"/>
        </w:numPr>
        <w:rPr>
          <w:rFonts w:ascii="Times New Roman" w:eastAsia="Batang" w:hAnsi="Times New Roman"/>
          <w:b/>
          <w:i w:val="0"/>
          <w:sz w:val="28"/>
          <w:szCs w:val="28"/>
          <w:lang w:eastAsia="ko-KR"/>
        </w:rPr>
      </w:pPr>
      <w:r w:rsidRPr="007020CD">
        <w:rPr>
          <w:rFonts w:ascii="Times New Roman" w:eastAsia="Batang" w:hAnsi="Times New Roman"/>
          <w:b/>
          <w:i w:val="0"/>
          <w:sz w:val="28"/>
          <w:szCs w:val="28"/>
          <w:lang w:eastAsia="ko-KR"/>
        </w:rPr>
        <w:t>1.4 Background Commands</w:t>
      </w:r>
    </w:p>
    <w:p w:rsidR="006112D4" w:rsidRPr="00352E82" w:rsidRDefault="006112D4" w:rsidP="007020CD">
      <w:pPr>
        <w:spacing w:line="360" w:lineRule="auto"/>
        <w:jc w:val="both"/>
        <w:rPr>
          <w:rFonts w:eastAsia="Batang"/>
          <w:lang w:eastAsia="ko-KR"/>
        </w:rPr>
      </w:pPr>
      <w:r w:rsidRPr="00352E82">
        <w:rPr>
          <w:rFonts w:eastAsia="Batang"/>
          <w:lang w:eastAsia="ko-KR"/>
        </w:rPr>
        <w:t>To execute a command the shell normally creates a new process and waits for it to finish. A command may be run without waiting for it to finish. For example,</w:t>
      </w:r>
    </w:p>
    <w:p w:rsidR="006112D4" w:rsidRPr="00352E82" w:rsidRDefault="006112D4" w:rsidP="006112D4">
      <w:pPr>
        <w:spacing w:line="360" w:lineRule="auto"/>
        <w:ind w:firstLine="720"/>
        <w:jc w:val="both"/>
        <w:rPr>
          <w:rFonts w:eastAsia="Batang"/>
          <w:lang w:eastAsia="ko-KR"/>
        </w:rPr>
      </w:pPr>
      <w:r w:rsidRPr="00352E82">
        <w:rPr>
          <w:rFonts w:eastAsia="Batang"/>
          <w:lang w:eastAsia="ko-KR"/>
        </w:rPr>
        <w:t>cc pgm.c&amp;</w:t>
      </w:r>
    </w:p>
    <w:p w:rsidR="006112D4" w:rsidRPr="00352E82" w:rsidRDefault="006112D4" w:rsidP="006112D4">
      <w:pPr>
        <w:spacing w:line="360" w:lineRule="auto"/>
        <w:jc w:val="both"/>
        <w:rPr>
          <w:rFonts w:eastAsia="Batang"/>
          <w:lang w:eastAsia="ko-KR"/>
        </w:rPr>
      </w:pPr>
      <w:r w:rsidRPr="00352E82">
        <w:rPr>
          <w:rFonts w:eastAsia="Batang"/>
          <w:lang w:eastAsia="ko-KR"/>
        </w:rPr>
        <w:t>Calls the C compiler to compile the file pgm.c. The trailing &amp; is an operator that instructs the shell not to wait for the command to finish. To help keep track of such a process the shell reports its process number following its creation. A list of currently active processes may be obtained using the ps command.</w:t>
      </w:r>
    </w:p>
    <w:p w:rsidR="00CC27EA" w:rsidRDefault="00CC27EA" w:rsidP="008644D1">
      <w:pPr>
        <w:spacing w:after="200" w:line="360" w:lineRule="auto"/>
        <w:jc w:val="both"/>
        <w:rPr>
          <w:rFonts w:eastAsia="Calibri"/>
          <w:szCs w:val="22"/>
          <w:lang w:val="en-IN"/>
        </w:rPr>
        <w:sectPr w:rsidR="00CC27EA" w:rsidSect="00532F8C">
          <w:headerReference w:type="default" r:id="rId8"/>
          <w:footerReference w:type="default" r:id="rId9"/>
          <w:pgSz w:w="11909" w:h="16834" w:code="9"/>
          <w:pgMar w:top="1080" w:right="1440" w:bottom="1080" w:left="1800" w:header="720" w:footer="720" w:gutter="0"/>
          <w:pgNumType w:chapSep="emDash"/>
          <w:cols w:space="720"/>
          <w:docGrid w:linePitch="360"/>
        </w:sectPr>
      </w:pPr>
    </w:p>
    <w:p w:rsidR="006112D4" w:rsidRPr="007020CD" w:rsidRDefault="006112D4" w:rsidP="00532B03">
      <w:pPr>
        <w:pStyle w:val="Heading3"/>
        <w:numPr>
          <w:ilvl w:val="0"/>
          <w:numId w:val="0"/>
        </w:numPr>
        <w:rPr>
          <w:rFonts w:ascii="Times New Roman" w:eastAsia="Batang" w:hAnsi="Times New Roman"/>
          <w:b/>
          <w:i w:val="0"/>
          <w:sz w:val="28"/>
          <w:szCs w:val="28"/>
          <w:lang w:eastAsia="ko-KR"/>
        </w:rPr>
      </w:pPr>
      <w:r w:rsidRPr="007020CD">
        <w:rPr>
          <w:rFonts w:ascii="Times New Roman" w:eastAsia="Batang" w:hAnsi="Times New Roman"/>
          <w:b/>
          <w:i w:val="0"/>
          <w:sz w:val="28"/>
          <w:szCs w:val="28"/>
          <w:lang w:eastAsia="ko-KR"/>
        </w:rPr>
        <w:lastRenderedPageBreak/>
        <w:t>1.5 Input Output Redirection</w:t>
      </w:r>
    </w:p>
    <w:p w:rsidR="006112D4" w:rsidRDefault="006112D4" w:rsidP="006112D4">
      <w:pPr>
        <w:spacing w:line="360" w:lineRule="auto"/>
        <w:jc w:val="both"/>
        <w:rPr>
          <w:rFonts w:eastAsia="Batang"/>
          <w:lang w:eastAsia="ko-KR"/>
        </w:rPr>
      </w:pPr>
    </w:p>
    <w:p w:rsidR="006112D4" w:rsidRPr="00352E82" w:rsidRDefault="006112D4" w:rsidP="006112D4">
      <w:pPr>
        <w:spacing w:line="360" w:lineRule="auto"/>
        <w:jc w:val="both"/>
        <w:rPr>
          <w:rFonts w:eastAsia="Batang"/>
          <w:lang w:eastAsia="ko-KR"/>
        </w:rPr>
      </w:pPr>
      <w:r w:rsidRPr="00352E82">
        <w:rPr>
          <w:rFonts w:eastAsia="Batang"/>
          <w:lang w:eastAsia="ko-KR"/>
        </w:rPr>
        <w:t>Most commands produce output on the standard output that is initially connected to the terminal. This output may be sent to a file by writing, for example, ls -l &gt;file</w:t>
      </w:r>
    </w:p>
    <w:p w:rsidR="006112D4" w:rsidRPr="00352E82" w:rsidRDefault="006112D4" w:rsidP="006112D4">
      <w:pPr>
        <w:spacing w:line="360" w:lineRule="auto"/>
        <w:jc w:val="both"/>
        <w:rPr>
          <w:rFonts w:eastAsia="Batang"/>
          <w:lang w:eastAsia="ko-KR"/>
        </w:rPr>
      </w:pPr>
      <w:r w:rsidRPr="00352E82">
        <w:rPr>
          <w:rFonts w:eastAsia="Batang"/>
          <w:lang w:eastAsia="ko-KR"/>
        </w:rPr>
        <w:t>The notation &gt;file is interpreted by the shell and is not passed as an argument to ls. If file does not exist then the shell creates it; otherwise the original contents of file are replaced with the output from ls. Output may be appended to a file using the notation ls -l &gt;&gt;file.</w:t>
      </w:r>
    </w:p>
    <w:p w:rsidR="006112D4" w:rsidRPr="00352E82" w:rsidRDefault="006112D4" w:rsidP="006112D4">
      <w:pPr>
        <w:spacing w:line="360" w:lineRule="auto"/>
        <w:jc w:val="both"/>
        <w:rPr>
          <w:rFonts w:eastAsia="Batang"/>
          <w:lang w:eastAsia="ko-KR"/>
        </w:rPr>
      </w:pPr>
      <w:r w:rsidRPr="00352E82">
        <w:rPr>
          <w:rFonts w:eastAsia="Batang"/>
          <w:lang w:eastAsia="ko-KR"/>
        </w:rPr>
        <w:t>In this case file is also created if it does not already exist.</w:t>
      </w:r>
    </w:p>
    <w:p w:rsidR="006112D4" w:rsidRPr="00352E82" w:rsidRDefault="006112D4" w:rsidP="006112D4">
      <w:pPr>
        <w:spacing w:line="360" w:lineRule="auto"/>
        <w:jc w:val="both"/>
        <w:rPr>
          <w:rFonts w:eastAsia="Batang"/>
          <w:lang w:eastAsia="ko-KR"/>
        </w:rPr>
      </w:pPr>
      <w:r w:rsidRPr="00352E82">
        <w:rPr>
          <w:rFonts w:eastAsia="Batang"/>
          <w:lang w:eastAsia="ko-KR"/>
        </w:rPr>
        <w:t>The standard input of a command may be taken from a file instead of the terminal by writing, for example,</w:t>
      </w:r>
    </w:p>
    <w:p w:rsidR="006112D4" w:rsidRPr="00352E82" w:rsidRDefault="006112D4" w:rsidP="006112D4">
      <w:pPr>
        <w:spacing w:line="360" w:lineRule="auto"/>
        <w:ind w:firstLine="720"/>
        <w:jc w:val="both"/>
        <w:rPr>
          <w:rFonts w:eastAsia="Batang"/>
          <w:lang w:eastAsia="ko-KR"/>
        </w:rPr>
      </w:pPr>
      <w:r w:rsidRPr="00352E82">
        <w:rPr>
          <w:rFonts w:eastAsia="Batang"/>
          <w:lang w:eastAsia="ko-KR"/>
        </w:rPr>
        <w:t>wc&lt;file</w:t>
      </w:r>
    </w:p>
    <w:p w:rsidR="006112D4" w:rsidRPr="00352E82" w:rsidRDefault="006112D4" w:rsidP="006112D4">
      <w:pPr>
        <w:spacing w:line="360" w:lineRule="auto"/>
        <w:jc w:val="both"/>
        <w:rPr>
          <w:rFonts w:eastAsia="Batang"/>
          <w:lang w:eastAsia="ko-KR"/>
        </w:rPr>
      </w:pPr>
      <w:r w:rsidRPr="00352E82">
        <w:rPr>
          <w:rFonts w:eastAsia="Batang"/>
          <w:lang w:eastAsia="ko-KR"/>
        </w:rPr>
        <w:t>The command wc reads its standard input (in this case redirected from file) and prints the number of characters, words and lines found. If only the number of lines is required then</w:t>
      </w:r>
    </w:p>
    <w:p w:rsidR="006112D4" w:rsidRPr="00352E82" w:rsidRDefault="006112D4" w:rsidP="006112D4">
      <w:pPr>
        <w:spacing w:line="360" w:lineRule="auto"/>
        <w:ind w:firstLine="720"/>
        <w:jc w:val="both"/>
        <w:rPr>
          <w:rFonts w:eastAsia="Batang"/>
          <w:lang w:eastAsia="ko-KR"/>
        </w:rPr>
      </w:pPr>
      <w:r w:rsidRPr="00352E82">
        <w:rPr>
          <w:rFonts w:eastAsia="Batang"/>
          <w:lang w:eastAsia="ko-KR"/>
        </w:rPr>
        <w:t xml:space="preserve">wc -l &lt;file </w:t>
      </w:r>
    </w:p>
    <w:p w:rsidR="006112D4" w:rsidRPr="00352E82" w:rsidRDefault="006112D4" w:rsidP="006112D4">
      <w:pPr>
        <w:spacing w:line="360" w:lineRule="auto"/>
        <w:jc w:val="both"/>
        <w:rPr>
          <w:rFonts w:eastAsia="Batang"/>
          <w:lang w:eastAsia="ko-KR"/>
        </w:rPr>
      </w:pPr>
      <w:r w:rsidRPr="00352E82">
        <w:rPr>
          <w:rFonts w:eastAsia="Batang"/>
          <w:lang w:eastAsia="ko-KR"/>
        </w:rPr>
        <w:t>Could be used.</w:t>
      </w:r>
    </w:p>
    <w:p w:rsidR="006112D4" w:rsidRPr="00352E82" w:rsidRDefault="006112D4" w:rsidP="006112D4">
      <w:pPr>
        <w:spacing w:line="360" w:lineRule="auto"/>
        <w:jc w:val="both"/>
        <w:rPr>
          <w:rFonts w:eastAsia="Batang"/>
          <w:lang w:eastAsia="ko-KR"/>
        </w:rPr>
      </w:pPr>
    </w:p>
    <w:p w:rsidR="006112D4" w:rsidRPr="007020CD" w:rsidRDefault="006112D4" w:rsidP="00532B03">
      <w:pPr>
        <w:pStyle w:val="Heading3"/>
        <w:numPr>
          <w:ilvl w:val="0"/>
          <w:numId w:val="0"/>
        </w:numPr>
        <w:rPr>
          <w:rFonts w:ascii="Times New Roman" w:eastAsia="Batang" w:hAnsi="Times New Roman"/>
          <w:b/>
          <w:i w:val="0"/>
          <w:sz w:val="28"/>
          <w:szCs w:val="28"/>
          <w:lang w:eastAsia="ko-KR"/>
        </w:rPr>
      </w:pPr>
      <w:r w:rsidRPr="007020CD">
        <w:rPr>
          <w:rFonts w:ascii="Times New Roman" w:eastAsia="Batang" w:hAnsi="Times New Roman"/>
          <w:b/>
          <w:i w:val="0"/>
          <w:sz w:val="28"/>
          <w:szCs w:val="28"/>
          <w:lang w:eastAsia="ko-KR"/>
        </w:rPr>
        <w:t>1.6 Pipelines and filters</w:t>
      </w:r>
    </w:p>
    <w:p w:rsidR="006112D4" w:rsidRDefault="006112D4" w:rsidP="006112D4">
      <w:pPr>
        <w:spacing w:line="360" w:lineRule="auto"/>
        <w:jc w:val="both"/>
        <w:rPr>
          <w:rFonts w:eastAsia="Batang"/>
          <w:lang w:eastAsia="ko-KR"/>
        </w:rPr>
      </w:pPr>
    </w:p>
    <w:p w:rsidR="006112D4" w:rsidRPr="00352E82" w:rsidRDefault="006112D4" w:rsidP="006112D4">
      <w:pPr>
        <w:spacing w:line="360" w:lineRule="auto"/>
        <w:jc w:val="both"/>
        <w:rPr>
          <w:rFonts w:eastAsia="Batang"/>
          <w:lang w:eastAsia="ko-KR"/>
        </w:rPr>
      </w:pPr>
      <w:r w:rsidRPr="00352E82">
        <w:rPr>
          <w:rFonts w:eastAsia="Batang"/>
          <w:lang w:eastAsia="ko-KR"/>
        </w:rPr>
        <w:t>The standard output of one command may be connected to the standard input of another by writing the ‘pipe’ operator, indicated by ‘|’, as in,</w:t>
      </w:r>
    </w:p>
    <w:p w:rsidR="006112D4" w:rsidRPr="00352E82" w:rsidRDefault="006112D4" w:rsidP="006112D4">
      <w:pPr>
        <w:spacing w:line="360" w:lineRule="auto"/>
        <w:jc w:val="both"/>
        <w:rPr>
          <w:rFonts w:eastAsia="Batang"/>
          <w:lang w:eastAsia="ko-KR"/>
        </w:rPr>
      </w:pPr>
      <w:r w:rsidRPr="00352E82">
        <w:rPr>
          <w:rFonts w:eastAsia="Batang"/>
          <w:lang w:eastAsia="ko-KR"/>
        </w:rPr>
        <w:t>ls –l | wc</w:t>
      </w:r>
    </w:p>
    <w:p w:rsidR="006112D4" w:rsidRPr="00352E82" w:rsidRDefault="006112D4" w:rsidP="006112D4">
      <w:pPr>
        <w:spacing w:line="360" w:lineRule="auto"/>
        <w:jc w:val="both"/>
        <w:rPr>
          <w:rFonts w:eastAsia="Batang"/>
          <w:lang w:eastAsia="ko-KR"/>
        </w:rPr>
      </w:pPr>
      <w:r w:rsidRPr="00352E82">
        <w:rPr>
          <w:rFonts w:eastAsia="Batang"/>
          <w:lang w:eastAsia="ko-KR"/>
        </w:rPr>
        <w:t>Two commands connected in this way constitute a pipeline and the overall effect is the same as</w:t>
      </w:r>
    </w:p>
    <w:p w:rsidR="006112D4" w:rsidRPr="00352E82" w:rsidRDefault="006112D4" w:rsidP="006112D4">
      <w:pPr>
        <w:spacing w:line="360" w:lineRule="auto"/>
        <w:ind w:firstLine="720"/>
        <w:jc w:val="both"/>
        <w:rPr>
          <w:rFonts w:eastAsia="Batang"/>
          <w:lang w:eastAsia="ko-KR"/>
        </w:rPr>
      </w:pPr>
      <w:r w:rsidRPr="00352E82">
        <w:rPr>
          <w:rFonts w:eastAsia="Batang"/>
          <w:lang w:eastAsia="ko-KR"/>
        </w:rPr>
        <w:t>ls -l &gt;file; wc&lt;file</w:t>
      </w:r>
    </w:p>
    <w:p w:rsidR="006112D4" w:rsidRPr="00352E82" w:rsidRDefault="006112D4" w:rsidP="006112D4">
      <w:pPr>
        <w:spacing w:line="360" w:lineRule="auto"/>
        <w:jc w:val="both"/>
        <w:rPr>
          <w:rFonts w:eastAsia="Batang"/>
          <w:lang w:eastAsia="ko-KR"/>
        </w:rPr>
      </w:pPr>
      <w:r w:rsidRPr="00352E82">
        <w:rPr>
          <w:rFonts w:eastAsia="Batang"/>
          <w:lang w:eastAsia="ko-KR"/>
        </w:rPr>
        <w:t>Except that no file is used. Instead the two processes are connected by a pipe and are run in parallel. Pipes are unidirectional and synchronization is achieved by halting wc when there is nothing to read and halting ls when the pipe is full.</w:t>
      </w:r>
    </w:p>
    <w:p w:rsidR="006112D4" w:rsidRPr="00352E82" w:rsidRDefault="006112D4" w:rsidP="006112D4">
      <w:pPr>
        <w:spacing w:line="360" w:lineRule="auto"/>
        <w:jc w:val="both"/>
        <w:rPr>
          <w:rFonts w:eastAsia="Batang"/>
          <w:lang w:eastAsia="ko-KR"/>
        </w:rPr>
      </w:pPr>
      <w:r w:rsidRPr="00352E82">
        <w:rPr>
          <w:rFonts w:eastAsia="Batang"/>
          <w:lang w:eastAsia="ko-KR"/>
        </w:rPr>
        <w:t>A filter is a command that reads its standard input, transforms it in some way, and prints the result as output.</w:t>
      </w:r>
    </w:p>
    <w:p w:rsidR="006112D4" w:rsidRPr="00352E82" w:rsidRDefault="006112D4" w:rsidP="006112D4">
      <w:pPr>
        <w:spacing w:line="360" w:lineRule="auto"/>
        <w:jc w:val="both"/>
        <w:rPr>
          <w:rFonts w:eastAsia="Batang"/>
          <w:lang w:eastAsia="ko-KR"/>
        </w:rPr>
      </w:pPr>
      <w:r w:rsidRPr="00352E82">
        <w:rPr>
          <w:rFonts w:eastAsia="Batang"/>
          <w:lang w:eastAsia="ko-KR"/>
        </w:rPr>
        <w:t>One such filter, grep, selects from its input those lines that contain some specified string. For example,</w:t>
      </w:r>
    </w:p>
    <w:p w:rsidR="006112D4" w:rsidRPr="00352E82" w:rsidRDefault="006112D4" w:rsidP="006112D4">
      <w:pPr>
        <w:spacing w:line="360" w:lineRule="auto"/>
        <w:ind w:firstLine="720"/>
        <w:jc w:val="both"/>
        <w:rPr>
          <w:rFonts w:eastAsia="Batang"/>
          <w:lang w:eastAsia="ko-KR"/>
        </w:rPr>
      </w:pPr>
      <w:r w:rsidRPr="00352E82">
        <w:rPr>
          <w:rFonts w:eastAsia="Batang"/>
          <w:lang w:eastAsia="ko-KR"/>
        </w:rPr>
        <w:t xml:space="preserve">ls | grep old </w:t>
      </w:r>
    </w:p>
    <w:p w:rsidR="008644D1" w:rsidRDefault="008644D1" w:rsidP="00FD323A">
      <w:pPr>
        <w:shd w:val="clear" w:color="auto" w:fill="FFFFFF"/>
        <w:spacing w:before="100" w:beforeAutospacing="1" w:after="100" w:afterAutospacing="1" w:line="360" w:lineRule="auto"/>
        <w:ind w:left="720"/>
        <w:rPr>
          <w:color w:val="000000"/>
          <w:sz w:val="27"/>
          <w:szCs w:val="27"/>
        </w:rPr>
      </w:pPr>
    </w:p>
    <w:p w:rsidR="00FD323A" w:rsidRPr="00352E82" w:rsidRDefault="00532B03" w:rsidP="00FD323A">
      <w:pPr>
        <w:spacing w:line="360" w:lineRule="auto"/>
        <w:jc w:val="both"/>
        <w:rPr>
          <w:rFonts w:eastAsia="Batang"/>
          <w:lang w:eastAsia="ko-KR"/>
        </w:rPr>
      </w:pPr>
      <w:r>
        <w:rPr>
          <w:rFonts w:eastAsia="Batang"/>
          <w:lang w:eastAsia="ko-KR"/>
        </w:rPr>
        <w:lastRenderedPageBreak/>
        <w:t xml:space="preserve">Prints </w:t>
      </w:r>
      <w:r w:rsidR="00FD323A" w:rsidRPr="00352E82">
        <w:rPr>
          <w:rFonts w:eastAsia="Batang"/>
          <w:lang w:eastAsia="ko-KR"/>
        </w:rPr>
        <w:t>those lines, if any, of the output from ls that contain the string old. Another useful filter is sort.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who | sort</w:t>
      </w:r>
    </w:p>
    <w:p w:rsidR="00FD323A" w:rsidRPr="00352E82" w:rsidRDefault="00532B03" w:rsidP="00FD323A">
      <w:pPr>
        <w:spacing w:line="360" w:lineRule="auto"/>
        <w:jc w:val="both"/>
        <w:rPr>
          <w:rFonts w:eastAsia="Batang"/>
          <w:lang w:eastAsia="ko-KR"/>
        </w:rPr>
      </w:pPr>
      <w:r>
        <w:rPr>
          <w:rFonts w:eastAsia="Batang"/>
          <w:lang w:eastAsia="ko-KR"/>
        </w:rPr>
        <w:t xml:space="preserve">Will </w:t>
      </w:r>
      <w:r w:rsidR="00FD323A" w:rsidRPr="00352E82">
        <w:rPr>
          <w:rFonts w:eastAsia="Batang"/>
          <w:lang w:eastAsia="ko-KR"/>
        </w:rPr>
        <w:t>print an alphabetically sorted list of logged in users.</w:t>
      </w:r>
    </w:p>
    <w:p w:rsidR="00FD323A" w:rsidRPr="00352E82" w:rsidRDefault="00FD323A" w:rsidP="00FD323A">
      <w:pPr>
        <w:spacing w:line="360" w:lineRule="auto"/>
        <w:jc w:val="both"/>
        <w:rPr>
          <w:rFonts w:eastAsia="Batang"/>
          <w:lang w:eastAsia="ko-KR"/>
        </w:rPr>
      </w:pPr>
      <w:r w:rsidRPr="00352E82">
        <w:rPr>
          <w:rFonts w:eastAsia="Batang"/>
          <w:lang w:eastAsia="ko-KR"/>
        </w:rPr>
        <w:t>A pipeline may consist of more than two commands,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ls | grep old | wc -l</w:t>
      </w:r>
    </w:p>
    <w:p w:rsidR="00FD323A" w:rsidRPr="00352E82" w:rsidRDefault="00FD323A" w:rsidP="00FD323A">
      <w:pPr>
        <w:spacing w:line="360" w:lineRule="auto"/>
        <w:jc w:val="both"/>
        <w:rPr>
          <w:rFonts w:eastAsia="Batang"/>
          <w:lang w:eastAsia="ko-KR"/>
        </w:rPr>
      </w:pPr>
      <w:r w:rsidRPr="00352E82">
        <w:rPr>
          <w:rFonts w:eastAsia="Batang"/>
          <w:lang w:eastAsia="ko-KR"/>
        </w:rPr>
        <w:t>Prints the number of file names in the current directory containing the string old.</w:t>
      </w:r>
    </w:p>
    <w:p w:rsidR="00FD323A" w:rsidRPr="007020CD" w:rsidRDefault="00FD323A" w:rsidP="00FD323A">
      <w:pPr>
        <w:spacing w:line="360" w:lineRule="auto"/>
        <w:jc w:val="both"/>
        <w:rPr>
          <w:rFonts w:eastAsia="Batang"/>
          <w:lang w:eastAsia="ko-KR"/>
        </w:rPr>
      </w:pPr>
    </w:p>
    <w:p w:rsidR="00FD323A" w:rsidRPr="007020CD" w:rsidRDefault="00FD323A" w:rsidP="00532B03">
      <w:pPr>
        <w:pStyle w:val="Heading3"/>
        <w:numPr>
          <w:ilvl w:val="0"/>
          <w:numId w:val="0"/>
        </w:numPr>
        <w:rPr>
          <w:rFonts w:ascii="Times New Roman" w:eastAsia="Batang" w:hAnsi="Times New Roman"/>
          <w:b/>
          <w:i w:val="0"/>
          <w:sz w:val="28"/>
          <w:szCs w:val="28"/>
          <w:lang w:eastAsia="ko-KR"/>
        </w:rPr>
      </w:pPr>
      <w:bookmarkStart w:id="6" w:name="_Toc404115854"/>
      <w:r w:rsidRPr="007020CD">
        <w:rPr>
          <w:rFonts w:ascii="Times New Roman" w:eastAsia="Batang" w:hAnsi="Times New Roman"/>
          <w:b/>
          <w:i w:val="0"/>
          <w:sz w:val="28"/>
          <w:szCs w:val="28"/>
          <w:lang w:eastAsia="ko-KR"/>
        </w:rPr>
        <w:t>1.7 File name generatio</w:t>
      </w:r>
      <w:bookmarkEnd w:id="6"/>
      <w:r w:rsidRPr="007020CD">
        <w:rPr>
          <w:rFonts w:ascii="Times New Roman" w:eastAsia="Batang" w:hAnsi="Times New Roman"/>
          <w:b/>
          <w:i w:val="0"/>
          <w:sz w:val="28"/>
          <w:szCs w:val="28"/>
          <w:lang w:eastAsia="ko-KR"/>
        </w:rPr>
        <w:t>n</w:t>
      </w:r>
    </w:p>
    <w:p w:rsidR="00FD323A" w:rsidRPr="001F2A0C" w:rsidRDefault="00FD323A" w:rsidP="00FD323A">
      <w:pPr>
        <w:rPr>
          <w:rFonts w:eastAsia="Batang"/>
          <w:lang w:eastAsia="ko-KR"/>
        </w:rPr>
      </w:pPr>
    </w:p>
    <w:p w:rsidR="00FD323A" w:rsidRPr="00352E82" w:rsidRDefault="00FD323A" w:rsidP="00FD323A">
      <w:pPr>
        <w:spacing w:line="360" w:lineRule="auto"/>
        <w:jc w:val="both"/>
        <w:rPr>
          <w:rFonts w:eastAsia="Batang"/>
          <w:lang w:eastAsia="ko-KR"/>
        </w:rPr>
      </w:pPr>
      <w:r w:rsidRPr="00352E82">
        <w:rPr>
          <w:rFonts w:eastAsia="Batang"/>
          <w:lang w:eastAsia="ko-KR"/>
        </w:rPr>
        <w:t>Many commands accept arguments which are file names.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ls -l main.c</w:t>
      </w:r>
    </w:p>
    <w:p w:rsidR="00FD323A" w:rsidRPr="00352E82" w:rsidRDefault="00FD323A" w:rsidP="00FD323A">
      <w:pPr>
        <w:spacing w:line="360" w:lineRule="auto"/>
        <w:jc w:val="both"/>
        <w:rPr>
          <w:rFonts w:eastAsia="Batang"/>
          <w:lang w:eastAsia="ko-KR"/>
        </w:rPr>
      </w:pPr>
      <w:r w:rsidRPr="00352E82">
        <w:rPr>
          <w:rFonts w:eastAsia="Batang"/>
          <w:lang w:eastAsia="ko-KR"/>
        </w:rPr>
        <w:t>Prints information relating to the file main.c.</w:t>
      </w:r>
    </w:p>
    <w:p w:rsidR="00FD323A" w:rsidRPr="00352E82" w:rsidRDefault="00FD323A" w:rsidP="00FD323A">
      <w:pPr>
        <w:spacing w:line="360" w:lineRule="auto"/>
        <w:jc w:val="both"/>
        <w:rPr>
          <w:rFonts w:eastAsia="Batang"/>
          <w:lang w:eastAsia="ko-KR"/>
        </w:rPr>
      </w:pPr>
      <w:r w:rsidRPr="00352E82">
        <w:rPr>
          <w:rFonts w:eastAsia="Batang"/>
          <w:lang w:eastAsia="ko-KR"/>
        </w:rPr>
        <w:t>The shell provides a mechanism for generating a list of file names that match a pattern.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ls -l *.c</w:t>
      </w:r>
    </w:p>
    <w:p w:rsidR="00FD323A" w:rsidRPr="00352E82" w:rsidRDefault="00FD323A" w:rsidP="00FD323A">
      <w:pPr>
        <w:spacing w:line="360" w:lineRule="auto"/>
        <w:jc w:val="both"/>
        <w:rPr>
          <w:rFonts w:eastAsia="Batang"/>
          <w:lang w:eastAsia="ko-KR"/>
        </w:rPr>
      </w:pPr>
      <w:r w:rsidRPr="00352E82">
        <w:rPr>
          <w:rFonts w:eastAsia="Batang"/>
          <w:lang w:eastAsia="ko-KR"/>
        </w:rPr>
        <w:t>Generates, as arguments to ls, all file names in the current directory that end in .c . The character * is a pattern that will match any string including the null string. In general patterns are specified as follows.</w:t>
      </w:r>
    </w:p>
    <w:p w:rsidR="00FD323A" w:rsidRPr="00352E82" w:rsidRDefault="00FD323A" w:rsidP="00FD323A">
      <w:pPr>
        <w:spacing w:line="360" w:lineRule="auto"/>
        <w:jc w:val="both"/>
        <w:rPr>
          <w:rFonts w:eastAsia="Batang"/>
          <w:lang w:eastAsia="ko-KR"/>
        </w:rPr>
      </w:pPr>
      <w:r w:rsidRPr="00352E82">
        <w:rPr>
          <w:rFonts w:eastAsia="Batang"/>
          <w:lang w:eastAsia="ko-KR"/>
        </w:rPr>
        <w:t>*</w:t>
      </w:r>
      <w:r w:rsidRPr="00352E82">
        <w:rPr>
          <w:rFonts w:eastAsia="Batang"/>
          <w:lang w:eastAsia="ko-KR"/>
        </w:rPr>
        <w:tab/>
        <w:t xml:space="preserve"> Matches any string of characters including the null string.</w:t>
      </w:r>
    </w:p>
    <w:p w:rsidR="00FD323A" w:rsidRPr="00352E82" w:rsidRDefault="00FD323A" w:rsidP="00FD323A">
      <w:pPr>
        <w:spacing w:line="360" w:lineRule="auto"/>
        <w:jc w:val="both"/>
        <w:rPr>
          <w:rFonts w:eastAsia="Batang"/>
          <w:lang w:eastAsia="ko-KR"/>
        </w:rPr>
      </w:pPr>
      <w:r w:rsidRPr="00352E82">
        <w:rPr>
          <w:rFonts w:eastAsia="Batang"/>
          <w:lang w:eastAsia="ko-KR"/>
        </w:rPr>
        <w:t>?</w:t>
      </w:r>
      <w:r w:rsidRPr="00352E82">
        <w:rPr>
          <w:rFonts w:eastAsia="Batang"/>
          <w:lang w:eastAsia="ko-KR"/>
        </w:rPr>
        <w:tab/>
        <w:t>Matches any single character.</w:t>
      </w:r>
    </w:p>
    <w:p w:rsidR="00FD323A" w:rsidRPr="00352E82" w:rsidRDefault="00FD323A" w:rsidP="00FD323A">
      <w:pPr>
        <w:spacing w:line="360" w:lineRule="auto"/>
        <w:jc w:val="both"/>
        <w:rPr>
          <w:rFonts w:eastAsia="Batang"/>
          <w:lang w:eastAsia="ko-KR"/>
        </w:rPr>
      </w:pPr>
      <w:r w:rsidRPr="00352E82">
        <w:rPr>
          <w:rFonts w:eastAsia="Batang"/>
          <w:lang w:eastAsia="ko-KR"/>
        </w:rPr>
        <w:t xml:space="preserve">[. . .] </w:t>
      </w:r>
      <w:r w:rsidRPr="00352E82">
        <w:rPr>
          <w:rFonts w:eastAsia="Batang"/>
          <w:lang w:eastAsia="ko-KR"/>
        </w:rPr>
        <w:tab/>
        <w:t xml:space="preserve">Matches any one of the characters enclosed. </w:t>
      </w:r>
    </w:p>
    <w:p w:rsidR="00FD323A" w:rsidRPr="00352E82" w:rsidRDefault="00FD323A" w:rsidP="00FD323A">
      <w:pPr>
        <w:spacing w:line="360" w:lineRule="auto"/>
        <w:jc w:val="both"/>
        <w:rPr>
          <w:rFonts w:eastAsia="Batang"/>
          <w:lang w:eastAsia="ko-KR"/>
        </w:rPr>
      </w:pPr>
      <w:r w:rsidRPr="00352E82">
        <w:rPr>
          <w:rFonts w:eastAsia="Batang"/>
          <w:lang w:eastAsia="ko-KR"/>
        </w:rPr>
        <w:t>A pair of characters separated by a minus will match any character lexically between the pair.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[a-z]*</w:t>
      </w:r>
    </w:p>
    <w:p w:rsidR="00FD323A" w:rsidRPr="00352E82" w:rsidRDefault="00FD323A" w:rsidP="00FD323A">
      <w:pPr>
        <w:spacing w:line="360" w:lineRule="auto"/>
        <w:jc w:val="both"/>
        <w:rPr>
          <w:rFonts w:eastAsia="Batang"/>
          <w:lang w:eastAsia="ko-KR"/>
        </w:rPr>
      </w:pPr>
      <w:r w:rsidRPr="00352E82">
        <w:rPr>
          <w:rFonts w:eastAsia="Batang"/>
          <w:lang w:eastAsia="ko-KR"/>
        </w:rPr>
        <w:t>Matches all names in the current directory beginning with one of the letters a through z.</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/usr/fred/test/?</w:t>
      </w:r>
    </w:p>
    <w:p w:rsidR="00FD323A" w:rsidRPr="00352E82" w:rsidRDefault="00FD323A" w:rsidP="00FD323A">
      <w:pPr>
        <w:spacing w:line="360" w:lineRule="auto"/>
        <w:jc w:val="both"/>
        <w:rPr>
          <w:rFonts w:eastAsia="Batang"/>
          <w:lang w:eastAsia="ko-KR"/>
        </w:rPr>
      </w:pPr>
    </w:p>
    <w:p w:rsidR="00FD323A" w:rsidRPr="00352E82" w:rsidRDefault="00FD323A" w:rsidP="00FD323A">
      <w:pPr>
        <w:spacing w:line="360" w:lineRule="auto"/>
        <w:jc w:val="both"/>
        <w:rPr>
          <w:rFonts w:eastAsia="Batang"/>
          <w:lang w:eastAsia="ko-KR"/>
        </w:rPr>
      </w:pPr>
      <w:r w:rsidRPr="00352E82">
        <w:rPr>
          <w:rFonts w:eastAsia="Batang"/>
          <w:lang w:eastAsia="ko-KR"/>
        </w:rPr>
        <w:t>Matches all names in the directory /usr/fred/test that consist of a single character. If no file name is found that matches the pattern then the pattern is passed, unchanged, as an argument.</w:t>
      </w:r>
    </w:p>
    <w:p w:rsidR="00FD323A" w:rsidRPr="008644D1" w:rsidRDefault="00FD323A" w:rsidP="00FD323A">
      <w:pPr>
        <w:shd w:val="clear" w:color="auto" w:fill="FFFFFF"/>
        <w:spacing w:before="100" w:beforeAutospacing="1" w:after="100" w:afterAutospacing="1" w:line="360" w:lineRule="auto"/>
        <w:ind w:left="720"/>
        <w:rPr>
          <w:color w:val="000000"/>
          <w:sz w:val="27"/>
          <w:szCs w:val="27"/>
        </w:rPr>
      </w:pPr>
    </w:p>
    <w:p w:rsidR="00FD323A" w:rsidRDefault="00FD323A" w:rsidP="00FD323A">
      <w:pPr>
        <w:shd w:val="clear" w:color="auto" w:fill="FFFFFF"/>
        <w:spacing w:before="100" w:beforeAutospacing="1" w:after="100" w:afterAutospacing="1" w:line="360" w:lineRule="auto"/>
        <w:ind w:left="720"/>
        <w:rPr>
          <w:color w:val="000000"/>
          <w:sz w:val="27"/>
          <w:szCs w:val="27"/>
        </w:rPr>
      </w:pPr>
    </w:p>
    <w:p w:rsidR="00FD323A" w:rsidRPr="00352E82" w:rsidRDefault="00FD323A" w:rsidP="00FD323A">
      <w:pPr>
        <w:spacing w:line="360" w:lineRule="auto"/>
        <w:jc w:val="both"/>
        <w:rPr>
          <w:rFonts w:eastAsia="Batang"/>
          <w:lang w:eastAsia="ko-KR"/>
        </w:rPr>
      </w:pPr>
      <w:r w:rsidRPr="00352E82">
        <w:rPr>
          <w:rFonts w:eastAsia="Batang"/>
          <w:lang w:eastAsia="ko-KR"/>
        </w:rPr>
        <w:lastRenderedPageBreak/>
        <w:t>This mechanism is useful both to save typing and to select names according to some pattern. It may also be used to find files.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echo /usr/fred/*/core</w:t>
      </w:r>
    </w:p>
    <w:p w:rsidR="00FD323A" w:rsidRPr="00352E82" w:rsidRDefault="00FD323A" w:rsidP="00FD323A">
      <w:pPr>
        <w:spacing w:line="360" w:lineRule="auto"/>
        <w:jc w:val="both"/>
        <w:rPr>
          <w:rFonts w:eastAsia="Batang"/>
          <w:lang w:eastAsia="ko-KR"/>
        </w:rPr>
      </w:pPr>
      <w:r w:rsidRPr="00352E82">
        <w:rPr>
          <w:rFonts w:eastAsia="Batang"/>
          <w:lang w:eastAsia="ko-KR"/>
        </w:rPr>
        <w:t>Finds and prints the names of all core files in sub-directories of /usr/fred . (echo is a standard UNIX command that prints its arguments, separated by blanks.) This last feature can be expensive, requiring a scan of all sub-directories of /usr/fred .</w:t>
      </w:r>
    </w:p>
    <w:p w:rsidR="00FD323A" w:rsidRPr="00352E82" w:rsidRDefault="00FD323A" w:rsidP="00FD323A">
      <w:pPr>
        <w:spacing w:line="360" w:lineRule="auto"/>
        <w:jc w:val="both"/>
        <w:rPr>
          <w:rFonts w:eastAsia="Batang"/>
          <w:lang w:eastAsia="ko-KR"/>
        </w:rPr>
      </w:pPr>
      <w:r w:rsidRPr="00352E82">
        <w:rPr>
          <w:rFonts w:eastAsia="Batang"/>
          <w:lang w:eastAsia="ko-KR"/>
        </w:rPr>
        <w:t>There is one exception to the general rules given for patterns. The character ‘.’ at the start of a file name must be explicitly matched.</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echo *</w:t>
      </w:r>
    </w:p>
    <w:p w:rsidR="00FD323A" w:rsidRPr="00352E82" w:rsidRDefault="00FD323A" w:rsidP="00FD323A">
      <w:pPr>
        <w:spacing w:line="360" w:lineRule="auto"/>
        <w:jc w:val="both"/>
        <w:rPr>
          <w:rFonts w:eastAsia="Batang"/>
          <w:lang w:eastAsia="ko-KR"/>
        </w:rPr>
      </w:pPr>
      <w:r w:rsidRPr="00352E82">
        <w:rPr>
          <w:rFonts w:eastAsia="Batang"/>
          <w:lang w:eastAsia="ko-KR"/>
        </w:rPr>
        <w:t>Will therefore echo all file names in the current directory not beginning with ‘.’.</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echo .*</w:t>
      </w:r>
    </w:p>
    <w:p w:rsidR="00FD323A" w:rsidRPr="00352E82" w:rsidRDefault="00FD323A" w:rsidP="00FD323A">
      <w:pPr>
        <w:spacing w:line="360" w:lineRule="auto"/>
        <w:jc w:val="both"/>
        <w:rPr>
          <w:rFonts w:eastAsia="Batang"/>
          <w:lang w:eastAsia="ko-KR"/>
        </w:rPr>
      </w:pPr>
      <w:r w:rsidRPr="00352E82">
        <w:rPr>
          <w:rFonts w:eastAsia="Batang"/>
          <w:lang w:eastAsia="ko-KR"/>
        </w:rPr>
        <w:t>Will echo all those file names that begin with ‘.’ . This avoids inadvertent matching of the names ‘.’ and ‘..’ which mean ‘the current directory’ and ‘the parent directory’ respectively. (Notice that ls suppresses information for the files ‘.’ and ‘..’ .)</w:t>
      </w:r>
    </w:p>
    <w:p w:rsidR="00FD323A" w:rsidRPr="00352E82" w:rsidRDefault="00FD323A" w:rsidP="00FD323A">
      <w:pPr>
        <w:spacing w:line="360" w:lineRule="auto"/>
        <w:jc w:val="both"/>
        <w:rPr>
          <w:rFonts w:eastAsia="Batang"/>
          <w:lang w:eastAsia="ko-KR"/>
        </w:rPr>
      </w:pPr>
    </w:p>
    <w:p w:rsidR="00FD323A" w:rsidRPr="007020CD" w:rsidRDefault="00FD323A" w:rsidP="00532B03">
      <w:pPr>
        <w:pStyle w:val="Heading3"/>
        <w:numPr>
          <w:ilvl w:val="0"/>
          <w:numId w:val="0"/>
        </w:numPr>
        <w:rPr>
          <w:rFonts w:ascii="Times New Roman" w:eastAsia="Batang" w:hAnsi="Times New Roman"/>
          <w:b/>
          <w:i w:val="0"/>
          <w:sz w:val="28"/>
          <w:szCs w:val="28"/>
          <w:lang w:eastAsia="ko-KR"/>
        </w:rPr>
      </w:pPr>
      <w:bookmarkStart w:id="7" w:name="_Toc404115855"/>
      <w:r w:rsidRPr="007020CD">
        <w:rPr>
          <w:rFonts w:ascii="Times New Roman" w:eastAsia="Batang" w:hAnsi="Times New Roman"/>
          <w:b/>
          <w:i w:val="0"/>
          <w:sz w:val="28"/>
          <w:szCs w:val="28"/>
          <w:lang w:eastAsia="ko-KR"/>
        </w:rPr>
        <w:t>1.8 Quoting</w:t>
      </w:r>
      <w:bookmarkEnd w:id="7"/>
    </w:p>
    <w:p w:rsidR="00FD323A" w:rsidRDefault="00FD323A" w:rsidP="00FD323A">
      <w:pPr>
        <w:spacing w:line="360" w:lineRule="auto"/>
        <w:jc w:val="both"/>
        <w:rPr>
          <w:rFonts w:eastAsia="Batang"/>
          <w:lang w:eastAsia="ko-KR"/>
        </w:rPr>
      </w:pPr>
    </w:p>
    <w:p w:rsidR="00FD323A" w:rsidRPr="00352E82" w:rsidRDefault="00FD323A" w:rsidP="00FD323A">
      <w:pPr>
        <w:spacing w:line="360" w:lineRule="auto"/>
        <w:jc w:val="both"/>
        <w:rPr>
          <w:rFonts w:eastAsia="Batang"/>
          <w:lang w:eastAsia="ko-KR"/>
        </w:rPr>
      </w:pPr>
      <w:r w:rsidRPr="00352E82">
        <w:rPr>
          <w:rFonts w:eastAsia="Batang"/>
          <w:lang w:eastAsia="ko-KR"/>
        </w:rPr>
        <w:t>Characters that have a special meaning to the shell, such as &lt;&gt; *?&amp;, are called metacharacter. Any character preceded by a \ is quoted and loses its special meaning, if any. The \ is elided so that</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echo \\?</w:t>
      </w:r>
    </w:p>
    <w:p w:rsidR="00FD323A" w:rsidRPr="00352E82" w:rsidRDefault="00FD323A" w:rsidP="00FD323A">
      <w:pPr>
        <w:spacing w:line="360" w:lineRule="auto"/>
        <w:jc w:val="both"/>
        <w:rPr>
          <w:rFonts w:eastAsia="Batang"/>
          <w:lang w:eastAsia="ko-KR"/>
        </w:rPr>
      </w:pPr>
      <w:r w:rsidRPr="00352E82">
        <w:rPr>
          <w:rFonts w:eastAsia="Batang"/>
          <w:lang w:eastAsia="ko-KR"/>
        </w:rPr>
        <w:t>Will echo a single ? , and</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echo \\\\</w:t>
      </w:r>
    </w:p>
    <w:p w:rsidR="00FD323A" w:rsidRPr="00352E82" w:rsidRDefault="00FD323A" w:rsidP="00FD323A">
      <w:pPr>
        <w:spacing w:line="360" w:lineRule="auto"/>
        <w:jc w:val="both"/>
        <w:rPr>
          <w:rFonts w:eastAsia="Batang"/>
          <w:lang w:eastAsia="ko-KR"/>
        </w:rPr>
      </w:pPr>
      <w:r w:rsidRPr="00352E82">
        <w:rPr>
          <w:rFonts w:eastAsia="Batang"/>
          <w:lang w:eastAsia="ko-KR"/>
        </w:rPr>
        <w:t>Will echo a single \ . To allow long strings to be continued over more than one line the sequence \newline is ignored.</w:t>
      </w:r>
    </w:p>
    <w:p w:rsidR="00FD323A" w:rsidRPr="00352E82" w:rsidRDefault="00FD323A" w:rsidP="00FD323A">
      <w:pPr>
        <w:spacing w:line="360" w:lineRule="auto"/>
        <w:jc w:val="both"/>
        <w:rPr>
          <w:rFonts w:eastAsia="Batang"/>
          <w:lang w:eastAsia="ko-KR"/>
        </w:rPr>
      </w:pPr>
      <w:r w:rsidRPr="00352E82">
        <w:rPr>
          <w:rFonts w:eastAsia="Batang"/>
          <w:lang w:eastAsia="ko-KR"/>
        </w:rPr>
        <w:t>‘\’ is convenient for quoting single characters. When more than one character needs quoting the above mechanism is clumsy and error prone. A string of characters may be quoted by enclosing the string between single quotes.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echo xx´****´xx</w:t>
      </w:r>
    </w:p>
    <w:p w:rsidR="00FD323A" w:rsidRPr="00352E82" w:rsidRDefault="00FD323A" w:rsidP="00FD323A">
      <w:pPr>
        <w:spacing w:line="360" w:lineRule="auto"/>
        <w:jc w:val="both"/>
        <w:rPr>
          <w:rFonts w:eastAsia="Batang"/>
          <w:lang w:eastAsia="ko-KR"/>
        </w:rPr>
      </w:pPr>
      <w:r w:rsidRPr="00352E82">
        <w:rPr>
          <w:rFonts w:eastAsia="Batang"/>
          <w:lang w:eastAsia="ko-KR"/>
        </w:rPr>
        <w:t>Will echo</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xx****xx</w:t>
      </w:r>
    </w:p>
    <w:p w:rsidR="00FD323A" w:rsidRDefault="00FD323A" w:rsidP="00FD323A">
      <w:pPr>
        <w:shd w:val="clear" w:color="auto" w:fill="FFFFFF"/>
        <w:spacing w:before="100" w:beforeAutospacing="1" w:after="100" w:afterAutospacing="1" w:line="360" w:lineRule="auto"/>
        <w:ind w:left="720"/>
        <w:rPr>
          <w:color w:val="000000"/>
          <w:sz w:val="27"/>
          <w:szCs w:val="27"/>
        </w:rPr>
      </w:pPr>
    </w:p>
    <w:p w:rsidR="00FD323A" w:rsidRPr="00352E82" w:rsidRDefault="00FD323A" w:rsidP="00FD323A">
      <w:pPr>
        <w:spacing w:line="360" w:lineRule="auto"/>
        <w:jc w:val="both"/>
        <w:rPr>
          <w:rFonts w:eastAsia="Batang"/>
          <w:lang w:eastAsia="ko-KR"/>
        </w:rPr>
      </w:pPr>
      <w:r w:rsidRPr="00352E82">
        <w:rPr>
          <w:rFonts w:eastAsia="Batang"/>
          <w:lang w:eastAsia="ko-KR"/>
        </w:rPr>
        <w:lastRenderedPageBreak/>
        <w:t>The quoted string may not contain a single quote but may contain newlines, which are preserved. This quoting mechanism is the most simple and is recommended for casual use.</w:t>
      </w:r>
    </w:p>
    <w:p w:rsidR="00FD323A" w:rsidRPr="00352E82" w:rsidRDefault="00FD323A" w:rsidP="00FD323A">
      <w:pPr>
        <w:spacing w:line="360" w:lineRule="auto"/>
        <w:jc w:val="both"/>
        <w:rPr>
          <w:rFonts w:eastAsia="Batang"/>
          <w:lang w:eastAsia="ko-KR"/>
        </w:rPr>
      </w:pPr>
    </w:p>
    <w:p w:rsidR="00FD323A" w:rsidRPr="007020CD" w:rsidRDefault="00FD323A" w:rsidP="00532B03">
      <w:pPr>
        <w:pStyle w:val="Heading3"/>
        <w:numPr>
          <w:ilvl w:val="0"/>
          <w:numId w:val="0"/>
        </w:numPr>
        <w:rPr>
          <w:rFonts w:ascii="Times New Roman" w:eastAsia="Batang" w:hAnsi="Times New Roman"/>
          <w:b/>
          <w:i w:val="0"/>
          <w:sz w:val="28"/>
          <w:szCs w:val="28"/>
          <w:lang w:eastAsia="ko-KR"/>
        </w:rPr>
      </w:pPr>
      <w:bookmarkStart w:id="8" w:name="_Toc404115856"/>
      <w:r w:rsidRPr="007020CD">
        <w:rPr>
          <w:rFonts w:ascii="Times New Roman" w:eastAsia="Batang" w:hAnsi="Times New Roman"/>
          <w:b/>
          <w:i w:val="0"/>
          <w:sz w:val="28"/>
          <w:szCs w:val="28"/>
          <w:lang w:eastAsia="ko-KR"/>
        </w:rPr>
        <w:t>1.9 Prompting</w:t>
      </w:r>
      <w:bookmarkEnd w:id="8"/>
    </w:p>
    <w:p w:rsidR="00FD323A" w:rsidRDefault="00FD323A" w:rsidP="00FD323A">
      <w:pPr>
        <w:spacing w:line="360" w:lineRule="auto"/>
        <w:jc w:val="both"/>
        <w:rPr>
          <w:rFonts w:eastAsia="Batang"/>
          <w:lang w:eastAsia="ko-KR"/>
        </w:rPr>
      </w:pPr>
    </w:p>
    <w:p w:rsidR="00FD323A" w:rsidRPr="00352E82" w:rsidRDefault="00FD323A" w:rsidP="00FD323A">
      <w:pPr>
        <w:spacing w:line="360" w:lineRule="auto"/>
        <w:jc w:val="both"/>
        <w:rPr>
          <w:rFonts w:eastAsia="Batang"/>
          <w:lang w:eastAsia="ko-KR"/>
        </w:rPr>
      </w:pPr>
      <w:r w:rsidRPr="00352E82">
        <w:rPr>
          <w:rFonts w:eastAsia="Batang"/>
          <w:lang w:eastAsia="ko-KR"/>
        </w:rPr>
        <w:t>When the shell is used from a terminal it will issue a prompt before reading a command. By default this prompt is ‘$’.</w:t>
      </w:r>
    </w:p>
    <w:p w:rsidR="00FD323A" w:rsidRPr="00352E82" w:rsidRDefault="00FD323A" w:rsidP="00FD323A">
      <w:pPr>
        <w:spacing w:line="360" w:lineRule="auto"/>
        <w:jc w:val="both"/>
        <w:rPr>
          <w:rFonts w:eastAsia="Batang"/>
          <w:lang w:eastAsia="ko-KR"/>
        </w:rPr>
      </w:pPr>
      <w:r w:rsidRPr="00352E82">
        <w:rPr>
          <w:rFonts w:eastAsia="Batang"/>
          <w:lang w:eastAsia="ko-KR"/>
        </w:rPr>
        <w:t xml:space="preserve"> It may be changed by saying,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PS1=yesdear</w:t>
      </w:r>
    </w:p>
    <w:p w:rsidR="00FD323A" w:rsidRPr="00352E82" w:rsidRDefault="00FD323A" w:rsidP="00FD323A">
      <w:pPr>
        <w:spacing w:line="360" w:lineRule="auto"/>
        <w:jc w:val="both"/>
        <w:rPr>
          <w:rFonts w:eastAsia="Batang"/>
          <w:lang w:eastAsia="ko-KR"/>
        </w:rPr>
      </w:pPr>
      <w:r w:rsidRPr="00352E82">
        <w:rPr>
          <w:rFonts w:eastAsia="Batang"/>
          <w:lang w:eastAsia="ko-KR"/>
        </w:rPr>
        <w:t>That sets the prompt to be the string yesdear. If a newline is typed and further input is needed then the shell will issue the prompt ‘&gt;’. Sometimes this can be caused by mistyping a quote mark. If it is unexpected then an interrupt (DEL) will return the shell to read another command. This prompt may be changed by saying, for example,</w:t>
      </w:r>
    </w:p>
    <w:p w:rsidR="00FD323A" w:rsidRPr="00352E82" w:rsidRDefault="00FD323A" w:rsidP="00FD323A">
      <w:pPr>
        <w:spacing w:line="360" w:lineRule="auto"/>
        <w:ind w:firstLine="720"/>
        <w:jc w:val="both"/>
        <w:rPr>
          <w:rFonts w:eastAsia="Batang"/>
          <w:lang w:eastAsia="ko-KR"/>
        </w:rPr>
      </w:pPr>
      <w:r w:rsidRPr="00352E82">
        <w:rPr>
          <w:rFonts w:eastAsia="Batang"/>
          <w:lang w:eastAsia="ko-KR"/>
        </w:rPr>
        <w:t>PS2=more</w:t>
      </w:r>
    </w:p>
    <w:p w:rsidR="00FD323A" w:rsidRPr="00352E82" w:rsidRDefault="00FD323A" w:rsidP="00FD323A">
      <w:pPr>
        <w:pStyle w:val="Heading3"/>
        <w:rPr>
          <w:rFonts w:eastAsia="Batang"/>
          <w:szCs w:val="28"/>
          <w:lang w:eastAsia="ko-KR"/>
        </w:rPr>
      </w:pPr>
      <w:bookmarkStart w:id="9" w:name="_Toc404115857"/>
      <w:r w:rsidRPr="00352E82">
        <w:rPr>
          <w:rFonts w:eastAsia="Batang"/>
          <w:szCs w:val="28"/>
          <w:lang w:eastAsia="ko-KR"/>
        </w:rPr>
        <w:t>The shell and login</w:t>
      </w:r>
      <w:bookmarkEnd w:id="9"/>
    </w:p>
    <w:p w:rsidR="00FD323A" w:rsidRPr="00352E82" w:rsidRDefault="00FD323A" w:rsidP="00FD323A">
      <w:pPr>
        <w:spacing w:line="360" w:lineRule="auto"/>
        <w:jc w:val="both"/>
        <w:rPr>
          <w:rFonts w:eastAsia="Batang"/>
          <w:lang w:eastAsia="ko-KR"/>
        </w:rPr>
      </w:pPr>
      <w:r w:rsidRPr="00352E82">
        <w:rPr>
          <w:rFonts w:eastAsia="Batang"/>
          <w:lang w:eastAsia="ko-KR"/>
        </w:rPr>
        <w:t>Following login, the shell is called to read and execute commands typed at the terminal. If the user’s login directory contains the file .profile then it is assumed to contain commands and is read by the shell</w:t>
      </w:r>
    </w:p>
    <w:p w:rsidR="00FD323A" w:rsidRPr="00352E82" w:rsidRDefault="00FD323A" w:rsidP="00FD323A">
      <w:pPr>
        <w:spacing w:line="360" w:lineRule="auto"/>
        <w:jc w:val="both"/>
        <w:rPr>
          <w:rFonts w:eastAsia="Batang"/>
          <w:lang w:eastAsia="ko-KR"/>
        </w:rPr>
      </w:pPr>
      <w:r w:rsidRPr="00352E82">
        <w:rPr>
          <w:rFonts w:eastAsia="Batang"/>
          <w:lang w:eastAsia="ko-KR"/>
        </w:rPr>
        <w:t>Before reading any commands from the terminal.</w:t>
      </w:r>
    </w:p>
    <w:p w:rsidR="00FD323A" w:rsidRPr="00591FC9" w:rsidRDefault="00FD323A" w:rsidP="00FD323A">
      <w:pPr>
        <w:pStyle w:val="Standard"/>
        <w:spacing w:line="360" w:lineRule="auto"/>
        <w:jc w:val="both"/>
      </w:pPr>
    </w:p>
    <w:p w:rsidR="00FD323A" w:rsidRDefault="00FD323A" w:rsidP="00FD323A">
      <w:pPr>
        <w:pStyle w:val="Standard"/>
        <w:spacing w:line="440" w:lineRule="atLeast"/>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1.10 The Shell and login</w:t>
      </w:r>
    </w:p>
    <w:p w:rsidR="00FD323A" w:rsidRDefault="00FD323A" w:rsidP="00FD323A">
      <w:pPr>
        <w:spacing w:line="360" w:lineRule="auto"/>
        <w:jc w:val="both"/>
        <w:rPr>
          <w:rFonts w:eastAsia="Batang"/>
          <w:lang w:eastAsia="ko-KR"/>
        </w:rPr>
      </w:pPr>
    </w:p>
    <w:p w:rsidR="00FD323A" w:rsidRPr="00416B4E" w:rsidRDefault="00FD323A" w:rsidP="00FD323A">
      <w:pPr>
        <w:spacing w:line="360" w:lineRule="auto"/>
        <w:jc w:val="both"/>
        <w:rPr>
          <w:rFonts w:eastAsia="Batang"/>
          <w:lang w:eastAsia="ko-KR"/>
        </w:rPr>
      </w:pPr>
      <w:r w:rsidRPr="00352E82">
        <w:rPr>
          <w:rFonts w:eastAsia="Batang"/>
          <w:lang w:eastAsia="ko-KR"/>
        </w:rPr>
        <w:t>Following login, the shell is called to read and execute commands typed at the terminal. If the user’s login directory contains the file .profile then it is assumed to contain co</w:t>
      </w:r>
      <w:r>
        <w:rPr>
          <w:rFonts w:eastAsia="Batang"/>
          <w:lang w:eastAsia="ko-KR"/>
        </w:rPr>
        <w:t>mmands and is read by the shell.</w:t>
      </w:r>
    </w:p>
    <w:p w:rsidR="00FD323A" w:rsidRDefault="00FD323A" w:rsidP="00FD323A">
      <w:pPr>
        <w:pStyle w:val="Standard"/>
        <w:spacing w:line="440" w:lineRule="atLeast"/>
        <w:jc w:val="both"/>
      </w:pPr>
    </w:p>
    <w:p w:rsidR="00FD323A" w:rsidRDefault="00FD323A" w:rsidP="00FD323A">
      <w:pPr>
        <w:shd w:val="clear" w:color="auto" w:fill="FFFFFF"/>
        <w:spacing w:before="100" w:beforeAutospacing="1" w:after="100" w:afterAutospacing="1" w:line="360" w:lineRule="auto"/>
        <w:ind w:left="360"/>
        <w:rPr>
          <w:color w:val="000000"/>
          <w:sz w:val="27"/>
          <w:szCs w:val="27"/>
        </w:rPr>
      </w:pPr>
    </w:p>
    <w:p w:rsidR="00FD323A" w:rsidRDefault="00FD323A" w:rsidP="00FD323A">
      <w:pPr>
        <w:shd w:val="clear" w:color="auto" w:fill="FFFFFF"/>
        <w:spacing w:before="100" w:beforeAutospacing="1" w:after="100" w:afterAutospacing="1" w:line="360" w:lineRule="auto"/>
        <w:ind w:left="360"/>
        <w:rPr>
          <w:color w:val="000000"/>
          <w:sz w:val="27"/>
          <w:szCs w:val="27"/>
        </w:rPr>
      </w:pPr>
    </w:p>
    <w:p w:rsidR="00FD323A" w:rsidRDefault="00FD323A" w:rsidP="00FD323A">
      <w:pPr>
        <w:shd w:val="clear" w:color="auto" w:fill="FFFFFF"/>
        <w:spacing w:before="100" w:beforeAutospacing="1" w:after="100" w:afterAutospacing="1" w:line="360" w:lineRule="auto"/>
        <w:ind w:left="360"/>
        <w:rPr>
          <w:color w:val="000000"/>
          <w:sz w:val="27"/>
          <w:szCs w:val="27"/>
        </w:rPr>
      </w:pPr>
    </w:p>
    <w:p w:rsidR="00FD323A" w:rsidRDefault="00FD323A" w:rsidP="00FD323A">
      <w:pPr>
        <w:shd w:val="clear" w:color="auto" w:fill="FFFFFF"/>
        <w:spacing w:before="100" w:beforeAutospacing="1" w:after="100" w:afterAutospacing="1" w:line="360" w:lineRule="auto"/>
        <w:ind w:left="360"/>
        <w:rPr>
          <w:color w:val="000000"/>
          <w:sz w:val="27"/>
          <w:szCs w:val="27"/>
        </w:rPr>
      </w:pPr>
    </w:p>
    <w:p w:rsidR="00FD323A" w:rsidRPr="00591FC9" w:rsidRDefault="00FD323A" w:rsidP="00FD323A">
      <w:pPr>
        <w:pStyle w:val="Standard"/>
        <w:spacing w:line="440" w:lineRule="atLeast"/>
      </w:pPr>
      <w:r>
        <w:rPr>
          <w:b/>
          <w:sz w:val="32"/>
        </w:rPr>
        <w:lastRenderedPageBreak/>
        <w:t xml:space="preserve">                                         Chapter</w:t>
      </w:r>
      <w:r w:rsidRPr="00640EB6">
        <w:rPr>
          <w:b/>
          <w:sz w:val="32"/>
        </w:rPr>
        <w:t xml:space="preserve"> 2</w:t>
      </w:r>
    </w:p>
    <w:p w:rsidR="00FD323A" w:rsidRPr="00640EB6" w:rsidRDefault="00FD323A" w:rsidP="00FD323A">
      <w:pPr>
        <w:spacing w:after="200" w:line="340" w:lineRule="atLeast"/>
        <w:jc w:val="center"/>
        <w:rPr>
          <w:b/>
        </w:rPr>
      </w:pPr>
      <w:r w:rsidRPr="00640EB6">
        <w:rPr>
          <w:b/>
          <w:sz w:val="28"/>
        </w:rPr>
        <w:t>REQUIREMENT SPECIFICATION DETAILS</w:t>
      </w:r>
    </w:p>
    <w:p w:rsidR="00FD323A" w:rsidRDefault="00FD323A" w:rsidP="00FD323A">
      <w:pPr>
        <w:spacing w:after="200" w:line="340" w:lineRule="atLeast"/>
        <w:jc w:val="both"/>
        <w:rPr>
          <w:b/>
          <w:sz w:val="28"/>
        </w:rPr>
      </w:pPr>
      <w:r>
        <w:rPr>
          <w:b/>
          <w:sz w:val="28"/>
        </w:rPr>
        <w:t>2.1 Hardware Requirements</w:t>
      </w:r>
    </w:p>
    <w:p w:rsidR="00FD323A" w:rsidRDefault="00FD323A" w:rsidP="00FD323A">
      <w:pPr>
        <w:pStyle w:val="Standard"/>
        <w:spacing w:before="100" w:after="100"/>
      </w:pPr>
      <w:r>
        <w:rPr>
          <w:rFonts w:ascii="Times New Roman" w:eastAsia="Times New Roman" w:hAnsi="Times New Roman"/>
          <w:sz w:val="24"/>
          <w:szCs w:val="28"/>
          <w:lang w:val="en-IN"/>
        </w:rPr>
        <w:t>Before you use the shell, make sure that your computer meets the minimum hardware requirements listed in table below</w:t>
      </w:r>
      <w:r>
        <w:rPr>
          <w:rFonts w:ascii="Times New Roman" w:eastAsia="Times New Roman" w:hAnsi="Times New Roman"/>
          <w:sz w:val="28"/>
          <w:szCs w:val="28"/>
          <w:lang w:val="en-IN"/>
        </w:rPr>
        <w:t>:</w:t>
      </w:r>
    </w:p>
    <w:p w:rsidR="00FD323A" w:rsidRDefault="00FD323A" w:rsidP="00FD323A">
      <w:pPr>
        <w:spacing w:before="120" w:after="120"/>
        <w:rPr>
          <w:sz w:val="28"/>
          <w:szCs w:val="28"/>
          <w:lang w:val="en-IN"/>
        </w:rPr>
      </w:pPr>
      <w:r>
        <w:rPr>
          <w:b/>
          <w:bCs/>
          <w:sz w:val="28"/>
          <w:szCs w:val="28"/>
          <w:lang w:val="en-IN"/>
        </w:rPr>
        <w:t xml:space="preserve">Table of Hardware Requirements for Shell </w:t>
      </w:r>
    </w:p>
    <w:tbl>
      <w:tblPr>
        <w:tblW w:w="9576" w:type="dxa"/>
        <w:tblBorders>
          <w:top w:val="single" w:sz="6" w:space="0" w:color="000000"/>
          <w:left w:val="single" w:sz="6" w:space="0" w:color="000000"/>
          <w:bottom w:val="single" w:sz="6" w:space="0" w:color="000000"/>
          <w:right w:val="single" w:sz="6" w:space="0" w:color="000000"/>
        </w:tblBorders>
        <w:tblLook w:val="04A0"/>
      </w:tblPr>
      <w:tblGrid>
        <w:gridCol w:w="4712"/>
        <w:gridCol w:w="4864"/>
      </w:tblGrid>
      <w:tr w:rsidR="00FD323A" w:rsidTr="00AA030A">
        <w:trPr>
          <w:trHeight w:val="498"/>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rsidR="00FD323A" w:rsidRPr="00C27A79" w:rsidRDefault="00FD323A" w:rsidP="00AA030A">
            <w:pPr>
              <w:spacing w:before="60" w:after="60"/>
              <w:jc w:val="center"/>
              <w:rPr>
                <w:b/>
                <w:bCs/>
                <w:szCs w:val="28"/>
                <w:lang w:val="en-IN" w:eastAsia="en-IN"/>
              </w:rPr>
            </w:pPr>
            <w:r w:rsidRPr="00C27A79">
              <w:rPr>
                <w:b/>
                <w:bCs/>
                <w:szCs w:val="28"/>
                <w:lang w:val="en-IN"/>
              </w:rPr>
              <w:t>Items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bottom"/>
            <w:hideMark/>
          </w:tcPr>
          <w:p w:rsidR="00FD323A" w:rsidRDefault="00FD323A" w:rsidP="00AA030A">
            <w:pPr>
              <w:spacing w:before="60" w:after="60"/>
              <w:jc w:val="center"/>
              <w:rPr>
                <w:b/>
                <w:bCs/>
                <w:szCs w:val="28"/>
                <w:lang w:val="en-IN"/>
              </w:rPr>
            </w:pPr>
          </w:p>
          <w:p w:rsidR="00FD323A" w:rsidRPr="00C27A79" w:rsidRDefault="00FD323A" w:rsidP="00AA030A">
            <w:pPr>
              <w:spacing w:before="60" w:after="60"/>
              <w:jc w:val="center"/>
              <w:rPr>
                <w:b/>
                <w:bCs/>
                <w:szCs w:val="28"/>
                <w:lang w:val="en-IN" w:eastAsia="en-IN"/>
              </w:rPr>
            </w:pPr>
            <w:r w:rsidRPr="00C27A79">
              <w:rPr>
                <w:b/>
                <w:bCs/>
                <w:szCs w:val="28"/>
                <w:lang w:val="en-IN"/>
              </w:rPr>
              <w:t>Minimum Value</w:t>
            </w:r>
          </w:p>
        </w:tc>
      </w:tr>
      <w:tr w:rsidR="00FD323A" w:rsidTr="00AA030A">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Memory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Pr>
                <w:szCs w:val="28"/>
                <w:lang w:val="en-IN"/>
              </w:rPr>
              <w:t>5.0 GB</w:t>
            </w:r>
          </w:p>
        </w:tc>
      </w:tr>
      <w:tr w:rsidR="00FD323A" w:rsidTr="00AA030A">
        <w:trPr>
          <w:trHeight w:val="4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Processor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64 bit</w:t>
            </w:r>
          </w:p>
        </w:tc>
      </w:tr>
      <w:tr w:rsidR="00FD323A" w:rsidTr="00AA030A">
        <w:trPr>
          <w:trHeight w:val="49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Processor Speed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1.83 GHz*1</w:t>
            </w:r>
          </w:p>
        </w:tc>
      </w:tr>
      <w:tr w:rsidR="00FD323A" w:rsidTr="00AA030A">
        <w:trPr>
          <w:trHeight w:val="5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Swap 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2.1 GB</w:t>
            </w:r>
          </w:p>
        </w:tc>
      </w:tr>
      <w:tr w:rsidR="00FD323A" w:rsidTr="00AA030A">
        <w:trPr>
          <w:trHeight w:val="942"/>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Hard Disk 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hideMark/>
          </w:tcPr>
          <w:p w:rsidR="00FD323A" w:rsidRPr="00C27A79" w:rsidRDefault="00FD323A" w:rsidP="00AA030A">
            <w:pPr>
              <w:spacing w:before="60" w:after="60"/>
              <w:jc w:val="center"/>
              <w:rPr>
                <w:szCs w:val="28"/>
                <w:lang w:val="en-IN" w:eastAsia="en-IN"/>
              </w:rPr>
            </w:pPr>
            <w:r w:rsidRPr="00C27A79">
              <w:rPr>
                <w:szCs w:val="28"/>
                <w:lang w:val="en-IN"/>
              </w:rPr>
              <w:t>5.5 GB in /u01</w:t>
            </w:r>
          </w:p>
          <w:p w:rsidR="00FD323A" w:rsidRPr="00C27A79" w:rsidRDefault="00FD323A" w:rsidP="00AA030A">
            <w:pPr>
              <w:spacing w:before="60" w:after="60"/>
              <w:jc w:val="center"/>
              <w:rPr>
                <w:szCs w:val="28"/>
                <w:lang w:val="en-IN"/>
              </w:rPr>
            </w:pPr>
            <w:r w:rsidRPr="00C27A79">
              <w:rPr>
                <w:szCs w:val="28"/>
                <w:lang w:val="en-IN"/>
              </w:rPr>
              <w:t>2 GB in /tmp</w:t>
            </w:r>
          </w:p>
          <w:p w:rsidR="00FD323A" w:rsidRPr="00C27A79" w:rsidRDefault="00FD323A" w:rsidP="00AA030A">
            <w:pPr>
              <w:spacing w:before="60" w:after="60"/>
              <w:jc w:val="center"/>
              <w:rPr>
                <w:szCs w:val="28"/>
                <w:lang w:val="en-IN"/>
              </w:rPr>
            </w:pPr>
            <w:r w:rsidRPr="00C27A79">
              <w:rPr>
                <w:szCs w:val="28"/>
                <w:lang w:val="en-IN"/>
              </w:rPr>
              <w:t>500 MB in /var</w:t>
            </w:r>
          </w:p>
          <w:p w:rsidR="00FD323A" w:rsidRPr="00C27A79" w:rsidRDefault="00FD323A" w:rsidP="00AA030A">
            <w:pPr>
              <w:spacing w:before="60" w:after="60"/>
              <w:jc w:val="center"/>
              <w:rPr>
                <w:szCs w:val="28"/>
                <w:lang w:val="en-IN" w:eastAsia="en-IN"/>
              </w:rPr>
            </w:pPr>
            <w:r w:rsidRPr="00C27A79">
              <w:rPr>
                <w:szCs w:val="28"/>
                <w:lang w:val="en-IN"/>
              </w:rPr>
              <w:t>500 MB in /usr</w:t>
            </w:r>
          </w:p>
        </w:tc>
      </w:tr>
    </w:tbl>
    <w:p w:rsidR="00FD323A" w:rsidRDefault="00FD323A" w:rsidP="00FD323A">
      <w:pPr>
        <w:spacing w:after="200" w:line="340" w:lineRule="atLeast"/>
        <w:jc w:val="center"/>
        <w:rPr>
          <w:szCs w:val="20"/>
          <w:lang w:eastAsia="en-IN"/>
        </w:rPr>
      </w:pPr>
      <w:r w:rsidRPr="00C27A79">
        <w:rPr>
          <w:szCs w:val="20"/>
          <w:lang w:eastAsia="en-IN"/>
        </w:rPr>
        <w:t>Table (i)</w:t>
      </w:r>
    </w:p>
    <w:p w:rsidR="00FD323A" w:rsidRDefault="00FD323A" w:rsidP="00FD323A">
      <w:pPr>
        <w:spacing w:after="200" w:line="340" w:lineRule="atLeast"/>
        <w:jc w:val="both"/>
        <w:rPr>
          <w:b/>
          <w:sz w:val="28"/>
        </w:rPr>
      </w:pPr>
      <w:r>
        <w:rPr>
          <w:b/>
          <w:sz w:val="28"/>
        </w:rPr>
        <w:t>2.2 Software Requirements:</w:t>
      </w:r>
    </w:p>
    <w:p w:rsidR="00FD323A" w:rsidRPr="00352E82" w:rsidRDefault="00FD323A" w:rsidP="00FD323A">
      <w:pPr>
        <w:tabs>
          <w:tab w:val="left" w:pos="709"/>
        </w:tabs>
        <w:spacing w:line="360" w:lineRule="auto"/>
        <w:jc w:val="both"/>
        <w:rPr>
          <w:color w:val="000000"/>
        </w:rPr>
      </w:pPr>
      <w:r w:rsidRPr="00352E82">
        <w:rPr>
          <w:color w:val="000000"/>
        </w:rPr>
        <w:t>OPERATING SYSTEM: Ubuntu 12.10</w:t>
      </w:r>
    </w:p>
    <w:p w:rsidR="00FD323A" w:rsidRPr="00352E82" w:rsidRDefault="00FD323A" w:rsidP="00FD323A">
      <w:pPr>
        <w:tabs>
          <w:tab w:val="left" w:pos="709"/>
        </w:tabs>
        <w:spacing w:line="360" w:lineRule="auto"/>
        <w:jc w:val="both"/>
        <w:rPr>
          <w:color w:val="000000"/>
        </w:rPr>
      </w:pPr>
      <w:r w:rsidRPr="00352E82">
        <w:rPr>
          <w:color w:val="000000"/>
        </w:rPr>
        <w:t>COMPILER USED: GCC version 4.3.7</w:t>
      </w:r>
    </w:p>
    <w:p w:rsidR="00FD323A" w:rsidRPr="00352E82" w:rsidRDefault="00FD323A" w:rsidP="00FD323A">
      <w:pPr>
        <w:tabs>
          <w:tab w:val="left" w:pos="709"/>
        </w:tabs>
        <w:spacing w:line="360" w:lineRule="auto"/>
        <w:jc w:val="both"/>
        <w:rPr>
          <w:color w:val="000000"/>
        </w:rPr>
      </w:pPr>
      <w:r w:rsidRPr="00352E82">
        <w:rPr>
          <w:color w:val="000000"/>
        </w:rPr>
        <w:t>EDITOR                 : GEDIT</w:t>
      </w:r>
    </w:p>
    <w:p w:rsidR="00FD323A" w:rsidRDefault="00FD323A" w:rsidP="00FD323A">
      <w:pPr>
        <w:tabs>
          <w:tab w:val="left" w:pos="709"/>
        </w:tabs>
        <w:spacing w:line="360" w:lineRule="auto"/>
        <w:jc w:val="both"/>
        <w:rPr>
          <w:color w:val="000000"/>
        </w:rPr>
      </w:pPr>
      <w:r w:rsidRPr="00352E82">
        <w:rPr>
          <w:color w:val="000000"/>
        </w:rPr>
        <w:t>PRO</w:t>
      </w:r>
      <w:r>
        <w:rPr>
          <w:color w:val="000000"/>
        </w:rPr>
        <w:t>GRAMMING LANGUAGE: C</w:t>
      </w:r>
    </w:p>
    <w:p w:rsidR="00FD323A" w:rsidRDefault="00FD323A" w:rsidP="00FD323A">
      <w:pPr>
        <w:tabs>
          <w:tab w:val="left" w:pos="709"/>
        </w:tabs>
        <w:spacing w:line="360" w:lineRule="auto"/>
        <w:jc w:val="both"/>
        <w:rPr>
          <w:color w:val="000000"/>
        </w:rPr>
      </w:pPr>
    </w:p>
    <w:p w:rsidR="00FD323A" w:rsidRDefault="00FD323A" w:rsidP="00FD323A">
      <w:pPr>
        <w:tabs>
          <w:tab w:val="left" w:pos="709"/>
        </w:tabs>
        <w:spacing w:line="360" w:lineRule="auto"/>
        <w:jc w:val="both"/>
        <w:rPr>
          <w:b/>
          <w:sz w:val="32"/>
          <w:szCs w:val="28"/>
          <w:lang w:val="en-IN"/>
        </w:rPr>
      </w:pPr>
      <w:r>
        <w:rPr>
          <w:b/>
          <w:sz w:val="32"/>
          <w:szCs w:val="28"/>
          <w:lang w:val="en-IN"/>
        </w:rPr>
        <w:tab/>
      </w:r>
      <w:r>
        <w:rPr>
          <w:b/>
          <w:sz w:val="32"/>
          <w:szCs w:val="28"/>
          <w:lang w:val="en-IN"/>
        </w:rPr>
        <w:tab/>
      </w:r>
      <w:r>
        <w:rPr>
          <w:b/>
          <w:sz w:val="32"/>
          <w:szCs w:val="28"/>
          <w:lang w:val="en-IN"/>
        </w:rPr>
        <w:tab/>
      </w:r>
      <w:r>
        <w:rPr>
          <w:b/>
          <w:sz w:val="32"/>
          <w:szCs w:val="28"/>
          <w:lang w:val="en-IN"/>
        </w:rPr>
        <w:tab/>
      </w:r>
      <w:r>
        <w:rPr>
          <w:b/>
          <w:sz w:val="32"/>
          <w:szCs w:val="28"/>
          <w:lang w:val="en-IN"/>
        </w:rPr>
        <w:tab/>
      </w:r>
      <w:r>
        <w:rPr>
          <w:b/>
          <w:sz w:val="32"/>
          <w:szCs w:val="28"/>
          <w:lang w:val="en-IN"/>
        </w:rPr>
        <w:tab/>
      </w:r>
    </w:p>
    <w:p w:rsidR="00FD323A" w:rsidRDefault="00FD323A" w:rsidP="00FD323A">
      <w:pPr>
        <w:tabs>
          <w:tab w:val="left" w:pos="709"/>
        </w:tabs>
        <w:spacing w:line="360" w:lineRule="auto"/>
        <w:jc w:val="both"/>
        <w:rPr>
          <w:b/>
          <w:sz w:val="32"/>
          <w:szCs w:val="28"/>
          <w:lang w:val="en-IN"/>
        </w:rPr>
      </w:pPr>
    </w:p>
    <w:p w:rsidR="00FD323A" w:rsidRDefault="00FD323A" w:rsidP="00FD323A">
      <w:pPr>
        <w:tabs>
          <w:tab w:val="left" w:pos="709"/>
        </w:tabs>
        <w:spacing w:line="360" w:lineRule="auto"/>
        <w:jc w:val="both"/>
        <w:rPr>
          <w:b/>
          <w:sz w:val="32"/>
          <w:szCs w:val="28"/>
          <w:lang w:val="en-IN"/>
        </w:rPr>
      </w:pPr>
    </w:p>
    <w:p w:rsidR="00FD323A" w:rsidRDefault="00FD323A" w:rsidP="00FD323A">
      <w:pPr>
        <w:shd w:val="clear" w:color="auto" w:fill="FFFFFF"/>
        <w:spacing w:before="100" w:beforeAutospacing="1" w:after="100" w:afterAutospacing="1" w:line="360" w:lineRule="auto"/>
        <w:ind w:left="360"/>
        <w:rPr>
          <w:color w:val="000000"/>
          <w:sz w:val="27"/>
          <w:szCs w:val="27"/>
        </w:rPr>
      </w:pPr>
    </w:p>
    <w:p w:rsidR="00FD323A" w:rsidRDefault="00FD323A" w:rsidP="00FD323A">
      <w:pPr>
        <w:shd w:val="clear" w:color="auto" w:fill="FFFFFF"/>
        <w:spacing w:before="100" w:beforeAutospacing="1" w:after="100" w:afterAutospacing="1" w:line="360" w:lineRule="auto"/>
        <w:ind w:left="360"/>
        <w:rPr>
          <w:color w:val="000000"/>
          <w:sz w:val="27"/>
          <w:szCs w:val="27"/>
        </w:rPr>
      </w:pPr>
    </w:p>
    <w:p w:rsidR="00FD323A" w:rsidRDefault="00FD323A" w:rsidP="00FD323A">
      <w:pPr>
        <w:shd w:val="clear" w:color="auto" w:fill="FFFFFF"/>
        <w:spacing w:before="100" w:beforeAutospacing="1" w:after="100" w:afterAutospacing="1" w:line="360" w:lineRule="auto"/>
        <w:ind w:left="360"/>
        <w:rPr>
          <w:color w:val="000000"/>
          <w:sz w:val="27"/>
          <w:szCs w:val="27"/>
        </w:rPr>
      </w:pPr>
    </w:p>
    <w:p w:rsidR="00FD323A" w:rsidRPr="00416B4E" w:rsidRDefault="00FD323A" w:rsidP="00FD323A">
      <w:pPr>
        <w:tabs>
          <w:tab w:val="left" w:pos="709"/>
        </w:tabs>
        <w:spacing w:line="360" w:lineRule="auto"/>
        <w:jc w:val="both"/>
        <w:rPr>
          <w:color w:val="000000"/>
        </w:rPr>
      </w:pPr>
      <w:r>
        <w:rPr>
          <w:b/>
          <w:sz w:val="32"/>
          <w:szCs w:val="28"/>
          <w:lang w:val="en-IN"/>
        </w:rPr>
        <w:t xml:space="preserve">                                             </w:t>
      </w:r>
      <w:r w:rsidRPr="00640EB6">
        <w:rPr>
          <w:b/>
          <w:sz w:val="32"/>
          <w:szCs w:val="28"/>
          <w:lang w:val="en-IN"/>
        </w:rPr>
        <w:t>Chapter 3</w:t>
      </w:r>
    </w:p>
    <w:p w:rsidR="00FD323A" w:rsidRDefault="00FD323A" w:rsidP="00FD323A">
      <w:pPr>
        <w:rPr>
          <w:b/>
          <w:sz w:val="32"/>
          <w:szCs w:val="28"/>
          <w:lang w:val="en-IN"/>
        </w:rPr>
      </w:pPr>
      <w:r>
        <w:rPr>
          <w:b/>
          <w:sz w:val="32"/>
          <w:szCs w:val="28"/>
          <w:lang w:val="en-IN"/>
        </w:rPr>
        <w:t xml:space="preserve">                                               </w:t>
      </w:r>
      <w:r w:rsidRPr="002B342B">
        <w:rPr>
          <w:b/>
          <w:sz w:val="32"/>
          <w:szCs w:val="28"/>
          <w:lang w:val="en-IN"/>
        </w:rPr>
        <w:t>DESIGN</w:t>
      </w:r>
    </w:p>
    <w:p w:rsidR="00FD323A" w:rsidRDefault="00FD323A" w:rsidP="00FD323A">
      <w:pPr>
        <w:ind w:left="720"/>
        <w:jc w:val="center"/>
        <w:rPr>
          <w:b/>
          <w:sz w:val="32"/>
          <w:szCs w:val="28"/>
          <w:lang w:val="en-IN"/>
        </w:rPr>
      </w:pPr>
    </w:p>
    <w:p w:rsidR="00FD323A" w:rsidRPr="00352E82" w:rsidRDefault="00FD323A" w:rsidP="00FD323A">
      <w:pPr>
        <w:spacing w:line="360" w:lineRule="auto"/>
        <w:jc w:val="both"/>
      </w:pPr>
      <w:r w:rsidRPr="00352E82">
        <w:t>The High Level Design Consists of the description of the design method used and data flow diagram of the shell. The design method used consists of the programming language used. In the High level design the technical architect of the project will study the proposed application’s functional and non-functional requirements and design overall solution architecture of the application which can handle those needs. A data flow diagram helps user to visualize how the system will operate and what would be the processing components of the system and what data they would process.</w:t>
      </w:r>
    </w:p>
    <w:p w:rsidR="00FD323A" w:rsidRPr="00352E82" w:rsidRDefault="00FD323A" w:rsidP="00FD323A">
      <w:pPr>
        <w:spacing w:line="360" w:lineRule="auto"/>
        <w:rPr>
          <w:b/>
          <w:sz w:val="28"/>
          <w:szCs w:val="28"/>
        </w:rPr>
      </w:pPr>
      <w:r>
        <w:rPr>
          <w:b/>
          <w:sz w:val="28"/>
          <w:szCs w:val="28"/>
        </w:rPr>
        <w:t xml:space="preserve">3.1 </w:t>
      </w:r>
      <w:r w:rsidRPr="00352E82">
        <w:rPr>
          <w:b/>
          <w:sz w:val="28"/>
          <w:szCs w:val="28"/>
        </w:rPr>
        <w:t>Programming Language</w:t>
      </w:r>
    </w:p>
    <w:p w:rsidR="00FD323A" w:rsidRPr="00352E82" w:rsidRDefault="00FD323A" w:rsidP="00FD323A">
      <w:pPr>
        <w:spacing w:line="360" w:lineRule="auto"/>
        <w:jc w:val="both"/>
      </w:pPr>
      <w:r w:rsidRPr="00352E82">
        <w:t>The programming language used for this project is the C language. The C language is one the basic languages and also it has the following benefits.</w:t>
      </w:r>
    </w:p>
    <w:p w:rsidR="00FD323A" w:rsidRPr="00352E82" w:rsidRDefault="00FD323A" w:rsidP="00FD323A">
      <w:pPr>
        <w:pStyle w:val="ListParagraph"/>
        <w:numPr>
          <w:ilvl w:val="0"/>
          <w:numId w:val="31"/>
        </w:numPr>
        <w:suppressAutoHyphens w:val="0"/>
        <w:spacing w:after="200" w:line="360" w:lineRule="auto"/>
        <w:jc w:val="both"/>
      </w:pPr>
      <w:r w:rsidRPr="00352E82">
        <w:t>It is robust language whose rich setup of built in functions and operator can be used to write any complex program.</w:t>
      </w:r>
    </w:p>
    <w:p w:rsidR="00FD323A" w:rsidRPr="00352E82" w:rsidRDefault="00FD323A" w:rsidP="00FD323A">
      <w:pPr>
        <w:pStyle w:val="ListParagraph"/>
        <w:numPr>
          <w:ilvl w:val="0"/>
          <w:numId w:val="31"/>
        </w:numPr>
        <w:suppressAutoHyphens w:val="0"/>
        <w:spacing w:after="200" w:line="360" w:lineRule="auto"/>
        <w:jc w:val="both"/>
      </w:pPr>
      <w:r w:rsidRPr="00352E82">
        <w:t>Program written in C are efficient due to several variety of data types and powerful operators.</w:t>
      </w:r>
    </w:p>
    <w:p w:rsidR="00FD323A" w:rsidRPr="00352E82" w:rsidRDefault="00FD323A" w:rsidP="00FD323A">
      <w:pPr>
        <w:pStyle w:val="ListParagraph"/>
        <w:numPr>
          <w:ilvl w:val="0"/>
          <w:numId w:val="31"/>
        </w:numPr>
        <w:suppressAutoHyphens w:val="0"/>
        <w:spacing w:after="200" w:line="360" w:lineRule="auto"/>
        <w:jc w:val="both"/>
      </w:pPr>
      <w:r w:rsidRPr="00352E82">
        <w:t>The C compiler combines the capabilities of an assembly language with the feature of high level language. Therefore it is well suited for writing both system software and business package.</w:t>
      </w:r>
    </w:p>
    <w:p w:rsidR="00FD323A" w:rsidRPr="00352E82" w:rsidRDefault="00FD323A" w:rsidP="00FD323A">
      <w:pPr>
        <w:pStyle w:val="ListParagraph"/>
        <w:numPr>
          <w:ilvl w:val="0"/>
          <w:numId w:val="31"/>
        </w:numPr>
        <w:suppressAutoHyphens w:val="0"/>
        <w:spacing w:after="200" w:line="360" w:lineRule="auto"/>
        <w:jc w:val="both"/>
      </w:pPr>
      <w:r w:rsidRPr="00352E82">
        <w:t>There are only 32 keywords; several standard functions are available which can be used for developing program.</w:t>
      </w:r>
    </w:p>
    <w:p w:rsidR="00FD323A" w:rsidRPr="00352E82" w:rsidRDefault="00FD323A" w:rsidP="00FD323A">
      <w:pPr>
        <w:pStyle w:val="ListParagraph"/>
        <w:numPr>
          <w:ilvl w:val="0"/>
          <w:numId w:val="31"/>
        </w:numPr>
        <w:suppressAutoHyphens w:val="0"/>
        <w:spacing w:after="200" w:line="360" w:lineRule="auto"/>
        <w:jc w:val="both"/>
      </w:pPr>
      <w:r w:rsidRPr="00352E82">
        <w:t>C is portable language; this means that C programs written for one computer system can be run on another system, with little or no modification.</w:t>
      </w:r>
    </w:p>
    <w:p w:rsidR="00FD323A" w:rsidRPr="00352E82" w:rsidRDefault="00FD323A" w:rsidP="00FD323A">
      <w:pPr>
        <w:pStyle w:val="ListParagraph"/>
        <w:numPr>
          <w:ilvl w:val="0"/>
          <w:numId w:val="31"/>
        </w:numPr>
        <w:suppressAutoHyphens w:val="0"/>
        <w:spacing w:after="200" w:line="360" w:lineRule="auto"/>
        <w:jc w:val="both"/>
      </w:pPr>
      <w:r w:rsidRPr="00352E82">
        <w:t>C language is well suited for structured programming, this requires user to think of a problems in terms of function or modules or block. A collection of these modules make a program debugging and testing easier.</w:t>
      </w:r>
    </w:p>
    <w:p w:rsidR="00FD323A" w:rsidRPr="00352E82" w:rsidRDefault="00FD323A" w:rsidP="00FD323A">
      <w:pPr>
        <w:pStyle w:val="ListParagraph"/>
        <w:numPr>
          <w:ilvl w:val="0"/>
          <w:numId w:val="31"/>
        </w:numPr>
        <w:suppressAutoHyphens w:val="0"/>
        <w:spacing w:after="200" w:line="360" w:lineRule="auto"/>
        <w:jc w:val="both"/>
      </w:pPr>
      <w:r w:rsidRPr="00352E82">
        <w:t>C language has its ability to extend itself. A c program is basically a collection of functions that are supported by the C library. We can continuously add our own functions to the library with the availability of the large number of functions.</w:t>
      </w:r>
    </w:p>
    <w:p w:rsidR="00CC27EA" w:rsidRDefault="00CC27EA" w:rsidP="008644D1">
      <w:pPr>
        <w:widowControl w:val="0"/>
        <w:autoSpaceDE w:val="0"/>
        <w:autoSpaceDN w:val="0"/>
        <w:adjustRightInd w:val="0"/>
        <w:spacing w:after="240" w:line="360" w:lineRule="auto"/>
        <w:jc w:val="both"/>
        <w:rPr>
          <w:rFonts w:eastAsia="Calibri"/>
        </w:rPr>
        <w:sectPr w:rsidR="00CC27EA" w:rsidSect="00532F8C">
          <w:headerReference w:type="default" r:id="rId10"/>
          <w:pgSz w:w="11909" w:h="16834" w:code="9"/>
          <w:pgMar w:top="1080" w:right="1440" w:bottom="1080" w:left="1800" w:header="720" w:footer="720" w:gutter="0"/>
          <w:pgNumType w:chapSep="emDash"/>
          <w:cols w:space="720"/>
          <w:docGrid w:linePitch="360"/>
        </w:sectPr>
      </w:pPr>
    </w:p>
    <w:p w:rsidR="00FD323A" w:rsidRPr="00416B4E" w:rsidRDefault="00FD323A" w:rsidP="00FD323A">
      <w:pPr>
        <w:pStyle w:val="Heading2"/>
        <w:numPr>
          <w:ilvl w:val="0"/>
          <w:numId w:val="0"/>
        </w:numPr>
        <w:rPr>
          <w:rFonts w:ascii="Times New Roman" w:hAnsi="Times New Roman"/>
          <w:b w:val="0"/>
          <w:sz w:val="28"/>
          <w:szCs w:val="28"/>
        </w:rPr>
      </w:pPr>
      <w:bookmarkStart w:id="10" w:name="_Toc404150901"/>
      <w:r w:rsidRPr="00C50661">
        <w:rPr>
          <w:rFonts w:ascii="Times New Roman" w:hAnsi="Times New Roman"/>
          <w:sz w:val="28"/>
          <w:szCs w:val="28"/>
        </w:rPr>
        <w:lastRenderedPageBreak/>
        <w:t>3.2</w:t>
      </w:r>
      <w:r w:rsidRPr="00416B4E">
        <w:rPr>
          <w:rFonts w:ascii="Times New Roman" w:hAnsi="Times New Roman"/>
          <w:b w:val="0"/>
          <w:sz w:val="28"/>
          <w:szCs w:val="28"/>
        </w:rPr>
        <w:t xml:space="preserve"> </w:t>
      </w:r>
      <w:r w:rsidRPr="00C50661">
        <w:rPr>
          <w:rFonts w:ascii="Times New Roman" w:hAnsi="Times New Roman"/>
          <w:sz w:val="28"/>
          <w:szCs w:val="28"/>
        </w:rPr>
        <w:t>DATA</w:t>
      </w:r>
      <w:r w:rsidRPr="00416B4E">
        <w:rPr>
          <w:rFonts w:ascii="Times New Roman" w:hAnsi="Times New Roman"/>
          <w:b w:val="0"/>
          <w:sz w:val="28"/>
          <w:szCs w:val="28"/>
        </w:rPr>
        <w:t xml:space="preserve"> </w:t>
      </w:r>
      <w:r w:rsidRPr="00C50661">
        <w:rPr>
          <w:rFonts w:ascii="Times New Roman" w:hAnsi="Times New Roman"/>
          <w:sz w:val="28"/>
          <w:szCs w:val="28"/>
        </w:rPr>
        <w:t>FLOW</w:t>
      </w:r>
      <w:r w:rsidRPr="00416B4E">
        <w:rPr>
          <w:rFonts w:ascii="Times New Roman" w:hAnsi="Times New Roman"/>
          <w:b w:val="0"/>
          <w:sz w:val="28"/>
          <w:szCs w:val="28"/>
        </w:rPr>
        <w:t xml:space="preserve"> </w:t>
      </w:r>
      <w:r w:rsidRPr="00C50661">
        <w:rPr>
          <w:rFonts w:ascii="Times New Roman" w:hAnsi="Times New Roman"/>
          <w:sz w:val="28"/>
          <w:szCs w:val="28"/>
        </w:rPr>
        <w:t>DIAGRAMS</w:t>
      </w:r>
      <w:bookmarkEnd w:id="10"/>
    </w:p>
    <w:p w:rsidR="00FD323A" w:rsidRPr="00352E82" w:rsidRDefault="00FD323A" w:rsidP="00FD323A">
      <w:pPr>
        <w:tabs>
          <w:tab w:val="left" w:pos="709"/>
        </w:tabs>
        <w:spacing w:line="360" w:lineRule="auto"/>
        <w:jc w:val="both"/>
      </w:pPr>
    </w:p>
    <w:p w:rsidR="00FD323A" w:rsidRPr="00352E82" w:rsidRDefault="00FD323A" w:rsidP="00FD323A">
      <w:pPr>
        <w:tabs>
          <w:tab w:val="left" w:pos="709"/>
        </w:tabs>
        <w:spacing w:line="360" w:lineRule="auto"/>
        <w:jc w:val="both"/>
      </w:pPr>
      <w:r w:rsidRPr="00352E82">
        <w:t>The DFD (bubble chart) is a hierarchical graphical model of a system that shows the different processing activities or functions that the system performs and the data interchange among these functions. Each function is considered as a processing station (process) that consumes some input data and produces some output. The system is represented in terms of the input to the system, various processing carried out on it and the output generated by the system. A DFD model uses a very limited number of primitive symbols to represent the functions performed by the system and the data flow.</w:t>
      </w:r>
    </w:p>
    <w:p w:rsidR="00FD323A" w:rsidRPr="00352E82" w:rsidRDefault="00FD323A" w:rsidP="00FD323A">
      <w:pPr>
        <w:tabs>
          <w:tab w:val="left" w:pos="709"/>
        </w:tabs>
        <w:spacing w:line="360" w:lineRule="auto"/>
        <w:jc w:val="both"/>
        <w:rPr>
          <w:b/>
          <w:bCs/>
          <w:sz w:val="28"/>
        </w:rPr>
      </w:pPr>
    </w:p>
    <w:p w:rsidR="00FD323A" w:rsidRPr="00352E82" w:rsidRDefault="00FD323A" w:rsidP="00FD323A">
      <w:pPr>
        <w:rPr>
          <w:b/>
          <w:bCs/>
        </w:rPr>
      </w:pPr>
      <w:r w:rsidRPr="00352E82">
        <w:rPr>
          <w:b/>
          <w:bCs/>
        </w:rPr>
        <w:t xml:space="preserve">Data flow                                                                </w:t>
      </w:r>
    </w:p>
    <w:p w:rsidR="00FD323A" w:rsidRPr="00352E82" w:rsidRDefault="005474D5" w:rsidP="00FD323A">
      <w:pPr>
        <w:tabs>
          <w:tab w:val="left" w:pos="709"/>
        </w:tabs>
        <w:spacing w:line="360" w:lineRule="auto"/>
        <w:jc w:val="both"/>
      </w:pPr>
      <w:r w:rsidRPr="005474D5">
        <w:rPr>
          <w:noProof/>
          <w:lang w:val="en-IN" w:eastAsia="en-IN"/>
        </w:rPr>
        <w:pict>
          <v:oval id="Oval 50" o:spid="_x0000_s1692" style="position:absolute;left:0;text-align:left;margin-left:176.35pt;margin-top:9.25pt;width:76.2pt;height:65.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"/>
        </w:pict>
      </w:r>
      <w:r w:rsidRPr="005474D5">
        <w:rPr>
          <w:noProof/>
          <w:lang w:val="en-IN" w:eastAsia="en-IN"/>
        </w:rPr>
        <w:pict>
          <v:rect id="Rectangle 48" o:spid="_x0000_s1691" style="position:absolute;left:0;text-align:left;margin-left:6.7pt;margin-top:11.8pt;width:126.4pt;height:62.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"/>
        </w:pict>
      </w:r>
    </w:p>
    <w:p w:rsidR="00FD323A" w:rsidRPr="00352E82" w:rsidRDefault="005474D5" w:rsidP="00FD323A">
      <w:pPr>
        <w:tabs>
          <w:tab w:val="left" w:pos="709"/>
        </w:tabs>
        <w:spacing w:line="360" w:lineRule="auto"/>
        <w:jc w:val="both"/>
      </w:pPr>
      <w:r w:rsidRPr="005474D5">
        <w:rPr>
          <w:noProof/>
          <w:lang w:val="en-IN" w:eastAsia="en-IN"/>
        </w:rPr>
        <w:pict>
          <v:shapetype id="_x0000_t32" coordsize="21600,21600" o:spt="32" o:oned="t" path="m,l21600,21600e" filled="f">
            <v:path arrowok="t" fillok="f" o:connecttype="none"/>
            <o:lock v:ext="edit" shapetype="t"/>
          </v:shapetype>
          <v:shape id="Straight Arrow Connector 49" o:spid="_x0000_s1693" type="#_x0000_t32" style="position:absolute;left:0;text-align:left;margin-left:304.8pt;margin-top:12.85pt;width:118.85pt;height:0;z-index:251662336;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">
            <v:stroke endarrow="block"/>
          </v:shape>
        </w:pict>
      </w:r>
    </w:p>
    <w:p w:rsidR="00FD323A" w:rsidRPr="00352E82" w:rsidRDefault="00FD323A" w:rsidP="00FD323A">
      <w:pPr>
        <w:tabs>
          <w:tab w:val="left" w:pos="709"/>
        </w:tabs>
        <w:spacing w:line="360" w:lineRule="auto"/>
        <w:jc w:val="both"/>
      </w:pPr>
    </w:p>
    <w:p w:rsidR="00FD323A" w:rsidRPr="00352E82" w:rsidRDefault="00FD323A" w:rsidP="00FD323A">
      <w:pPr>
        <w:tabs>
          <w:tab w:val="left" w:pos="709"/>
        </w:tabs>
        <w:spacing w:line="360" w:lineRule="auto"/>
        <w:jc w:val="both"/>
      </w:pPr>
    </w:p>
    <w:p w:rsidR="00FD323A" w:rsidRPr="00352E82" w:rsidRDefault="00FD323A" w:rsidP="00FD323A">
      <w:pPr>
        <w:tabs>
          <w:tab w:val="left" w:pos="709"/>
        </w:tabs>
        <w:spacing w:line="360" w:lineRule="auto"/>
        <w:jc w:val="both"/>
      </w:pPr>
      <w:r w:rsidRPr="00352E82">
        <w:tab/>
        <w:t>Entity</w:t>
      </w:r>
      <w:r w:rsidRPr="00352E82">
        <w:tab/>
      </w:r>
      <w:r w:rsidRPr="00352E82">
        <w:tab/>
      </w:r>
      <w:r w:rsidRPr="00352E82">
        <w:tab/>
      </w:r>
      <w:r w:rsidRPr="00352E82">
        <w:tab/>
        <w:t xml:space="preserve">     Process</w:t>
      </w:r>
      <w:r w:rsidRPr="00352E82">
        <w:tab/>
      </w:r>
      <w:r w:rsidRPr="00352E82">
        <w:tab/>
      </w:r>
      <w:r w:rsidRPr="00352E82">
        <w:tab/>
        <w:t>Control flow</w:t>
      </w:r>
    </w:p>
    <w:p w:rsidR="00FD323A" w:rsidRPr="00352E82" w:rsidRDefault="00FD323A" w:rsidP="00FD323A">
      <w:pPr>
        <w:tabs>
          <w:tab w:val="left" w:pos="709"/>
        </w:tabs>
        <w:spacing w:line="360" w:lineRule="auto"/>
        <w:jc w:val="center"/>
      </w:pPr>
      <w:r w:rsidRPr="00352E82">
        <w:t>Fig 3.1. Parts of a DFD</w:t>
      </w:r>
    </w:p>
    <w:p w:rsidR="00FD323A" w:rsidRPr="00352E82" w:rsidRDefault="00FD323A" w:rsidP="00FD323A">
      <w:pPr>
        <w:tabs>
          <w:tab w:val="left" w:pos="709"/>
        </w:tabs>
        <w:spacing w:line="360" w:lineRule="auto"/>
        <w:jc w:val="both"/>
      </w:pPr>
    </w:p>
    <w:p w:rsidR="00FD323A" w:rsidRPr="00352E82" w:rsidRDefault="00FD323A" w:rsidP="00FD323A">
      <w:pPr>
        <w:tabs>
          <w:tab w:val="left" w:pos="709"/>
        </w:tabs>
        <w:spacing w:line="360" w:lineRule="auto"/>
        <w:jc w:val="both"/>
      </w:pPr>
      <w:r w:rsidRPr="00352E82">
        <w:t>The main reason why the DFD technique is so popular is probably because of the fact that DFD is a very simple formalism. It is simple to understand and use. Starting with a set of high-level functions that a system performs, a DFD model hierarchically represents various sub functions. In fact, any hierarchical model is simple to understand because in a hierarchical model of a system, different details are slowly introduced through different hierarchies. This technique also follows a very simple set of intuitive concepts and rules. DFD is an elegant modeling that turn out to be useful not only to represent the results of the structured analysis of a software problem, but also for several other applications such as showing the flow of items or control in an organization.</w:t>
      </w:r>
    </w:p>
    <w:p w:rsidR="00FD323A" w:rsidRPr="00352E82" w:rsidRDefault="00FD323A" w:rsidP="00FD323A">
      <w:pPr>
        <w:tabs>
          <w:tab w:val="left" w:pos="709"/>
        </w:tabs>
        <w:spacing w:line="360" w:lineRule="auto"/>
        <w:jc w:val="both"/>
        <w:rPr>
          <w:b/>
          <w:bCs/>
          <w:sz w:val="28"/>
        </w:rPr>
      </w:pPr>
    </w:p>
    <w:p w:rsidR="00FD323A" w:rsidRDefault="00FD323A" w:rsidP="00FD323A">
      <w:pPr>
        <w:tabs>
          <w:tab w:val="left" w:pos="709"/>
        </w:tabs>
        <w:spacing w:line="360" w:lineRule="auto"/>
        <w:jc w:val="both"/>
        <w:rPr>
          <w:b/>
          <w:bCs/>
          <w:sz w:val="28"/>
        </w:rPr>
      </w:pPr>
    </w:p>
    <w:p w:rsidR="00FD323A" w:rsidRDefault="00FD323A" w:rsidP="00FD323A">
      <w:pPr>
        <w:spacing w:after="200" w:line="360" w:lineRule="auto"/>
        <w:jc w:val="both"/>
        <w:rPr>
          <w:rFonts w:eastAsia="Calibri"/>
          <w:szCs w:val="22"/>
          <w:lang w:val="en-IN"/>
        </w:rPr>
      </w:pPr>
    </w:p>
    <w:p w:rsidR="00FD323A" w:rsidRDefault="00FD323A" w:rsidP="00FD323A">
      <w:pPr>
        <w:spacing w:after="200" w:line="360" w:lineRule="auto"/>
        <w:jc w:val="both"/>
        <w:rPr>
          <w:rFonts w:eastAsia="Calibri"/>
          <w:szCs w:val="22"/>
          <w:lang w:val="en-IN"/>
        </w:rPr>
      </w:pPr>
    </w:p>
    <w:p w:rsidR="00FD323A" w:rsidRDefault="00FD323A" w:rsidP="00FD323A">
      <w:pPr>
        <w:spacing w:after="200" w:line="360" w:lineRule="auto"/>
        <w:jc w:val="both"/>
        <w:rPr>
          <w:rFonts w:eastAsia="Calibri"/>
          <w:szCs w:val="22"/>
          <w:lang w:val="en-IN"/>
        </w:rPr>
      </w:pPr>
    </w:p>
    <w:p w:rsidR="00FD323A" w:rsidRDefault="00FD323A" w:rsidP="00FD323A">
      <w:pPr>
        <w:spacing w:after="200" w:line="360" w:lineRule="auto"/>
        <w:jc w:val="both"/>
        <w:rPr>
          <w:rFonts w:eastAsia="Calibri"/>
          <w:szCs w:val="22"/>
          <w:lang w:val="en-IN"/>
        </w:rPr>
      </w:pPr>
    </w:p>
    <w:p w:rsidR="00FD323A" w:rsidRPr="00352E82" w:rsidRDefault="00FD323A" w:rsidP="00FD323A">
      <w:pPr>
        <w:tabs>
          <w:tab w:val="left" w:pos="709"/>
        </w:tabs>
        <w:spacing w:line="360" w:lineRule="auto"/>
        <w:jc w:val="both"/>
        <w:rPr>
          <w:b/>
          <w:bCs/>
          <w:sz w:val="28"/>
        </w:rPr>
      </w:pPr>
      <w:r w:rsidRPr="00352E82">
        <w:rPr>
          <w:b/>
          <w:bCs/>
          <w:sz w:val="28"/>
        </w:rPr>
        <w:t>Level-0 DFD</w:t>
      </w:r>
    </w:p>
    <w:p w:rsidR="00FD323A" w:rsidRPr="00352E82" w:rsidRDefault="00FD323A" w:rsidP="00FD323A">
      <w:pPr>
        <w:spacing w:line="360" w:lineRule="auto"/>
        <w:jc w:val="both"/>
        <w:rPr>
          <w:bCs/>
        </w:rPr>
      </w:pPr>
      <w:r w:rsidRPr="00352E82">
        <w:rPr>
          <w:bCs/>
        </w:rPr>
        <w:t>The level 0 is the initial level data flow diagram and it’s generally called as the context level diagram. It is common practice for a designer to draw a context-level DFD first which shows the interaction between the system and outside entities. This context-level DFD is then exploded to show more detail of the system being modeled.</w:t>
      </w:r>
    </w:p>
    <w:p w:rsidR="00FD323A" w:rsidRPr="00352E82" w:rsidRDefault="005474D5" w:rsidP="00FD323A">
      <w:pPr>
        <w:tabs>
          <w:tab w:val="left" w:pos="709"/>
        </w:tabs>
        <w:spacing w:line="360" w:lineRule="auto"/>
        <w:jc w:val="center"/>
        <w:rPr>
          <w:b/>
          <w:bCs/>
          <w:sz w:val="28"/>
        </w:rPr>
      </w:pPr>
      <w:r w:rsidRPr="005474D5">
        <w:rPr>
          <w:b/>
          <w:bCs/>
          <w:noProof/>
          <w:sz w:val="28"/>
          <w:lang w:val="en-IN" w:eastAsia="en-IN"/>
        </w:rPr>
        <w:pict>
          <v:oval id="Oval 47" o:spid="_x0000_s1703" style="position:absolute;left:0;text-align:left;margin-left:167.15pt;margin-top:19.4pt;width:115.95pt;height:84.9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">
            <v:textbox>
              <w:txbxContent>
                <w:p w:rsidR="00AA030A" w:rsidRDefault="00AA030A" w:rsidP="00FD323A">
                  <w:pPr>
                    <w:jc w:val="center"/>
                  </w:pPr>
                  <w:r>
                    <w:t>SHELL</w:t>
                  </w:r>
                </w:p>
              </w:txbxContent>
            </v:textbox>
          </v:oval>
        </w:pict>
      </w:r>
    </w:p>
    <w:p w:rsidR="00FD323A" w:rsidRPr="00352E82" w:rsidRDefault="005474D5" w:rsidP="00FD323A">
      <w:pPr>
        <w:tabs>
          <w:tab w:val="left" w:pos="709"/>
        </w:tabs>
        <w:spacing w:line="360" w:lineRule="auto"/>
        <w:jc w:val="both"/>
        <w:rPr>
          <w:b/>
          <w:bCs/>
          <w:sz w:val="28"/>
        </w:rPr>
      </w:pPr>
      <w:r w:rsidRPr="005474D5">
        <w:rPr>
          <w:b/>
          <w:bCs/>
          <w:noProof/>
          <w:sz w:val="28"/>
          <w:lang w:val="en-IN" w:eastAsia="en-IN"/>
        </w:rPr>
        <w:pict>
          <v:rect id="Rectangle 46" o:spid="_x0000_s1702" style="position:absolute;left:0;text-align:left;margin-left:329.85pt;margin-top:.7pt;width:121.8pt;height:59.1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">
            <v:textbox>
              <w:txbxContent>
                <w:p w:rsidR="00AA030A" w:rsidRDefault="00AA030A" w:rsidP="00FD323A">
                  <w:pPr>
                    <w:jc w:val="center"/>
                  </w:pPr>
                  <w:r>
                    <w:t>Output</w:t>
                  </w:r>
                </w:p>
              </w:txbxContent>
            </v:textbox>
          </v:rect>
        </w:pict>
      </w:r>
      <w:r w:rsidRPr="005474D5">
        <w:rPr>
          <w:b/>
          <w:bCs/>
          <w:noProof/>
          <w:sz w:val="28"/>
          <w:lang w:val="en-IN" w:eastAsia="en-IN"/>
        </w:rPr>
        <w:pict>
          <v:rect id="Rectangle 45" o:spid="_x0000_s1701" style="position:absolute;left:0;text-align:left;margin-left:6.55pt;margin-top:.7pt;width:127.85pt;height:59.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">
            <v:textbox>
              <w:txbxContent>
                <w:p w:rsidR="00AA030A" w:rsidRDefault="00AA030A" w:rsidP="00FD323A">
                  <w:pPr>
                    <w:jc w:val="center"/>
                  </w:pPr>
                  <w:r>
                    <w:t>Commands</w:t>
                  </w:r>
                </w:p>
              </w:txbxContent>
            </v:textbox>
          </v:rect>
        </w:pict>
      </w:r>
    </w:p>
    <w:p w:rsidR="00FD323A" w:rsidRPr="00352E82" w:rsidRDefault="005474D5" w:rsidP="00FD323A">
      <w:pPr>
        <w:tabs>
          <w:tab w:val="left" w:pos="709"/>
        </w:tabs>
        <w:spacing w:line="360" w:lineRule="auto"/>
        <w:jc w:val="both"/>
        <w:rPr>
          <w:b/>
          <w:bCs/>
          <w:sz w:val="28"/>
        </w:rPr>
      </w:pPr>
      <w:r w:rsidRPr="005474D5">
        <w:rPr>
          <w:b/>
          <w:bCs/>
          <w:noProof/>
          <w:sz w:val="28"/>
          <w:lang w:val="en-IN" w:eastAsia="en-IN"/>
        </w:rPr>
        <w:pict>
          <v:shape id="Straight Arrow Connector 44" o:spid="_x0000_s1705" type="#_x0000_t32" style="position:absolute;left:0;text-align:left;margin-left:283.1pt;margin-top:13.05pt;width:46.75pt;height:0;z-index:25167462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">
            <v:stroke endarrow="block"/>
          </v:shape>
        </w:pict>
      </w:r>
      <w:r w:rsidRPr="005474D5">
        <w:rPr>
          <w:b/>
          <w:bCs/>
          <w:noProof/>
          <w:sz w:val="28"/>
          <w:lang w:val="en-IN" w:eastAsia="en-IN"/>
        </w:rPr>
        <w:pict>
          <v:shape id="Straight Arrow Connector 43" o:spid="_x0000_s1704" type="#_x0000_t32" style="position:absolute;left:0;text-align:left;margin-left:134.4pt;margin-top:13.05pt;width:32.75pt;height:0;z-index:25167360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">
            <v:stroke endarrow="block"/>
          </v:shape>
        </w:pict>
      </w:r>
    </w:p>
    <w:p w:rsidR="00FD323A" w:rsidRPr="00352E82" w:rsidRDefault="00FD323A" w:rsidP="00FD323A">
      <w:pPr>
        <w:tabs>
          <w:tab w:val="left" w:pos="709"/>
        </w:tabs>
        <w:spacing w:line="360" w:lineRule="auto"/>
        <w:jc w:val="both"/>
        <w:rPr>
          <w:b/>
          <w:bCs/>
          <w:sz w:val="28"/>
        </w:rPr>
      </w:pPr>
    </w:p>
    <w:p w:rsidR="00FD323A" w:rsidRPr="00352E82" w:rsidRDefault="00FD323A" w:rsidP="00FD323A">
      <w:pPr>
        <w:tabs>
          <w:tab w:val="left" w:pos="709"/>
        </w:tabs>
        <w:spacing w:line="360" w:lineRule="auto"/>
        <w:jc w:val="both"/>
        <w:rPr>
          <w:b/>
          <w:bCs/>
          <w:sz w:val="28"/>
        </w:rPr>
      </w:pPr>
    </w:p>
    <w:p w:rsidR="00FD323A" w:rsidRPr="00352E82" w:rsidRDefault="00FD323A" w:rsidP="00FD323A">
      <w:pPr>
        <w:tabs>
          <w:tab w:val="left" w:pos="709"/>
        </w:tabs>
        <w:spacing w:line="360" w:lineRule="auto"/>
        <w:jc w:val="both"/>
        <w:rPr>
          <w:b/>
          <w:bCs/>
          <w:sz w:val="28"/>
        </w:rPr>
      </w:pP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p>
    <w:p w:rsidR="00FD323A" w:rsidRPr="00352E82" w:rsidRDefault="00FD323A" w:rsidP="00FD323A">
      <w:pPr>
        <w:tabs>
          <w:tab w:val="left" w:pos="709"/>
        </w:tabs>
        <w:spacing w:line="360" w:lineRule="auto"/>
        <w:jc w:val="center"/>
        <w:rPr>
          <w:b/>
          <w:bCs/>
        </w:rPr>
      </w:pPr>
      <w:r w:rsidRPr="00352E82">
        <w:rPr>
          <w:b/>
          <w:bCs/>
        </w:rPr>
        <w:t>Fig 3.2 Level-0 DFD</w:t>
      </w:r>
    </w:p>
    <w:p w:rsidR="00FD323A" w:rsidRPr="00352E82" w:rsidRDefault="00FD323A" w:rsidP="00FD323A">
      <w:pPr>
        <w:tabs>
          <w:tab w:val="left" w:pos="709"/>
        </w:tabs>
        <w:spacing w:line="360" w:lineRule="auto"/>
        <w:jc w:val="both"/>
        <w:rPr>
          <w:bCs/>
        </w:rPr>
      </w:pPr>
      <w:r w:rsidRPr="00352E82">
        <w:rPr>
          <w:bCs/>
        </w:rPr>
        <w:t>The Level-0 of the DFD is as shown in Fig 3.2. The shell takes commands as input and gives the output.</w:t>
      </w:r>
    </w:p>
    <w:p w:rsidR="00FD323A" w:rsidRPr="00352E82" w:rsidRDefault="00FD323A" w:rsidP="00FD323A">
      <w:pPr>
        <w:tabs>
          <w:tab w:val="left" w:pos="709"/>
        </w:tabs>
        <w:spacing w:line="360" w:lineRule="auto"/>
        <w:jc w:val="both"/>
        <w:rPr>
          <w:b/>
          <w:bCs/>
        </w:rPr>
      </w:pPr>
    </w:p>
    <w:p w:rsidR="00FD323A" w:rsidRPr="00352E82" w:rsidRDefault="005474D5" w:rsidP="00FD323A">
      <w:pPr>
        <w:tabs>
          <w:tab w:val="left" w:pos="709"/>
        </w:tabs>
        <w:spacing w:line="360" w:lineRule="auto"/>
        <w:jc w:val="both"/>
      </w:pPr>
      <w:r w:rsidRPr="005474D5">
        <w:rPr>
          <w:noProof/>
          <w:lang w:val="en-IN" w:eastAsia="en-IN"/>
        </w:rPr>
        <w:pict>
          <v:rect id="Rectangle 53" o:spid="_x0000_s1695" style="position:absolute;left:0;text-align:left;margin-left:85.4pt;margin-top:18.85pt;width:72.9pt;height:39.3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">
            <v:textbox>
              <w:txbxContent>
                <w:p w:rsidR="00AA030A" w:rsidRDefault="00AA030A" w:rsidP="00FD323A">
                  <w:r>
                    <w:t>Command</w:t>
                  </w:r>
                </w:p>
              </w:txbxContent>
            </v:textbox>
          </v:rect>
        </w:pict>
      </w:r>
      <w:r w:rsidRPr="005474D5">
        <w:rPr>
          <w:noProof/>
          <w:lang w:val="en-IN" w:eastAsia="en-IN"/>
        </w:rPr>
        <w:pict>
          <v:oval id="Oval 41" o:spid="_x0000_s1694" style="position:absolute;left:0;text-align:left;margin-left:175.95pt;margin-top:18.85pt;width:76.2pt;height:48.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">
            <v:textbox>
              <w:txbxContent>
                <w:p w:rsidR="00AA030A" w:rsidRDefault="00AA030A" w:rsidP="00FD323A">
                  <w:r>
                    <w:t>Shell Interface</w:t>
                  </w:r>
                </w:p>
                <w:p w:rsidR="00AA030A" w:rsidRDefault="00AA030A" w:rsidP="00FD323A">
                  <w:r>
                    <w:t>Interface</w:t>
                  </w:r>
                </w:p>
              </w:txbxContent>
            </v:textbox>
          </v:oval>
        </w:pict>
      </w:r>
      <w:r w:rsidRPr="005474D5">
        <w:rPr>
          <w:noProof/>
          <w:lang w:val="en-IN" w:eastAsia="en-IN"/>
        </w:rPr>
        <w:pict>
          <v:oval id="Oval 54" o:spid="_x0000_s1696" style="position:absolute;left:0;text-align:left;margin-left:272.45pt;margin-top:18.85pt;width:76.2pt;height:48.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">
            <v:textbox>
              <w:txbxContent>
                <w:p w:rsidR="00AA030A" w:rsidRDefault="00AA030A" w:rsidP="00FD323A">
                  <w:r>
                    <w:t>Shell program</w:t>
                  </w:r>
                </w:p>
                <w:p w:rsidR="00AA030A" w:rsidRDefault="00AA030A" w:rsidP="00FD323A">
                  <w:r>
                    <w:t>Process</w:t>
                  </w:r>
                </w:p>
              </w:txbxContent>
            </v:textbox>
          </v:oval>
        </w:pict>
      </w:r>
      <w:r w:rsidR="00A4716E">
        <w:t xml:space="preserve">                             </w:t>
      </w:r>
      <w:r w:rsidR="00FD323A" w:rsidRPr="00352E82">
        <w:t xml:space="preserve"> String                   </w:t>
      </w:r>
      <w:r w:rsidR="00A4716E">
        <w:t xml:space="preserve">      Tokens                  </w:t>
      </w:r>
      <w:r w:rsidR="00FD323A" w:rsidRPr="00352E82">
        <w:t xml:space="preserve">Command               </w:t>
      </w:r>
    </w:p>
    <w:p w:rsidR="00FD323A" w:rsidRPr="00352E82" w:rsidRDefault="005474D5" w:rsidP="00FD323A">
      <w:pPr>
        <w:tabs>
          <w:tab w:val="left" w:pos="709"/>
        </w:tabs>
        <w:spacing w:line="360" w:lineRule="auto"/>
        <w:jc w:val="both"/>
      </w:pPr>
      <w:r w:rsidRPr="005474D5">
        <w:rPr>
          <w:noProof/>
          <w:lang w:val="en-IN" w:eastAsia="en-IN"/>
        </w:rPr>
        <w:pict>
          <v:shape id="Straight Arrow Connector 34" o:spid="_x0000_s1698" type="#_x0000_t32" style="position:absolute;left:0;text-align:left;margin-left:158.3pt;margin-top:18.55pt;width:17.65pt;height:.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">
            <v:stroke endarrow="block"/>
          </v:shape>
        </w:pict>
      </w:r>
      <w:r w:rsidRPr="005474D5">
        <w:rPr>
          <w:noProof/>
          <w:lang w:val="en-IN" w:eastAsia="en-IN"/>
        </w:rPr>
        <w:pict>
          <v:shape id="Straight Arrow Connector 36" o:spid="_x0000_s1697" type="#_x0000_t32" style="position:absolute;left:0;text-align:left;margin-left:348.65pt;margin-top:19.45pt;width:19.45pt;height:.9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">
            <v:stroke endarrow="block"/>
          </v:shape>
        </w:pict>
      </w:r>
      <w:r w:rsidRPr="005474D5">
        <w:rPr>
          <w:noProof/>
          <w:lang w:val="en-IN" w:eastAsia="en-IN"/>
        </w:rPr>
        <w:pict>
          <v:rect id="Rectangle 42" o:spid="_x0000_s1700" style="position:absolute;left:0;text-align:left;margin-left:368.1pt;margin-top:1pt;width:67.3pt;height:39.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">
            <v:textbox style="mso-next-textbox:#Rectangle 42">
              <w:txbxContent>
                <w:p w:rsidR="00AA030A" w:rsidRDefault="00AA030A" w:rsidP="00FD323A">
                  <w:r>
                    <w:t xml:space="preserve">   Output</w:t>
                  </w:r>
                </w:p>
              </w:txbxContent>
            </v:textbox>
          </v:rect>
        </w:pict>
      </w:r>
    </w:p>
    <w:p w:rsidR="00FD323A" w:rsidRPr="00352E82" w:rsidRDefault="005474D5" w:rsidP="00FD323A">
      <w:pPr>
        <w:tabs>
          <w:tab w:val="left" w:pos="709"/>
        </w:tabs>
        <w:spacing w:line="360" w:lineRule="auto"/>
        <w:jc w:val="both"/>
      </w:pPr>
      <w:r w:rsidRPr="005474D5">
        <w:rPr>
          <w:noProof/>
          <w:lang w:val="en-IN" w:eastAsia="en-IN"/>
        </w:rPr>
        <w:pict>
          <v:shape id="Straight Arrow Connector 38" o:spid="_x0000_s1699" type="#_x0000_t32" style="position:absolute;left:0;text-align:left;margin-left:252.15pt;margin-top:-.35pt;width:20.3pt;height:.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">
            <v:stroke endarrow="block"/>
          </v:shape>
        </w:pict>
      </w:r>
      <w:r w:rsidR="00A4716E">
        <w:t xml:space="preserve"> </w:t>
      </w:r>
    </w:p>
    <w:p w:rsidR="00FD323A" w:rsidRPr="00352E82" w:rsidRDefault="00FD323A" w:rsidP="00FD323A">
      <w:pPr>
        <w:tabs>
          <w:tab w:val="left" w:pos="709"/>
        </w:tabs>
        <w:spacing w:line="360" w:lineRule="auto"/>
        <w:ind w:left="1260"/>
        <w:contextualSpacing/>
        <w:jc w:val="both"/>
        <w:rPr>
          <w:b/>
          <w:bCs/>
          <w:lang w:val="ru-RU" w:eastAsia="ar-SA"/>
        </w:rPr>
      </w:pPr>
      <w:r>
        <w:rPr>
          <w:b/>
          <w:bCs/>
          <w:lang w:eastAsia="ar-SA"/>
        </w:rPr>
        <w:t xml:space="preserve">        </w:t>
      </w:r>
      <w:r>
        <w:rPr>
          <w:b/>
          <w:bCs/>
          <w:lang w:eastAsia="ar-SA"/>
        </w:rPr>
        <w:tab/>
      </w:r>
      <w:r>
        <w:rPr>
          <w:b/>
          <w:bCs/>
          <w:lang w:eastAsia="ar-SA"/>
        </w:rPr>
        <w:tab/>
      </w:r>
      <w:r>
        <w:rPr>
          <w:b/>
          <w:bCs/>
          <w:lang w:eastAsia="ar-SA"/>
        </w:rPr>
        <w:tab/>
      </w:r>
      <w:r>
        <w:rPr>
          <w:b/>
          <w:bCs/>
          <w:lang w:eastAsia="ar-SA"/>
        </w:rPr>
        <w:tab/>
      </w:r>
    </w:p>
    <w:p w:rsidR="00FD323A" w:rsidRPr="00352E82" w:rsidRDefault="00FD323A" w:rsidP="00FD323A">
      <w:pPr>
        <w:tabs>
          <w:tab w:val="left" w:pos="709"/>
        </w:tabs>
        <w:spacing w:line="360" w:lineRule="auto"/>
        <w:rPr>
          <w:b/>
          <w:bCs/>
        </w:rPr>
      </w:pPr>
      <w:r w:rsidRPr="00352E82">
        <w:rPr>
          <w:bCs/>
        </w:rPr>
        <w:tab/>
      </w:r>
      <w:r w:rsidRPr="00352E82">
        <w:rPr>
          <w:bCs/>
        </w:rPr>
        <w:tab/>
      </w:r>
      <w:r w:rsidRPr="00352E82">
        <w:rPr>
          <w:bCs/>
        </w:rPr>
        <w:tab/>
      </w:r>
      <w:r w:rsidRPr="00352E82">
        <w:rPr>
          <w:bCs/>
        </w:rPr>
        <w:tab/>
      </w:r>
      <w:r w:rsidRPr="00352E82">
        <w:rPr>
          <w:bCs/>
        </w:rPr>
        <w:tab/>
      </w:r>
      <w:r w:rsidRPr="00352E82">
        <w:rPr>
          <w:bCs/>
        </w:rPr>
        <w:tab/>
      </w:r>
      <w:r w:rsidRPr="00352E82">
        <w:rPr>
          <w:b/>
          <w:bCs/>
        </w:rPr>
        <w:t>Fig 3.3 Level-1 DFD</w:t>
      </w:r>
    </w:p>
    <w:p w:rsidR="00FD323A" w:rsidRDefault="00FD323A" w:rsidP="00FD323A">
      <w:pPr>
        <w:tabs>
          <w:tab w:val="left" w:pos="709"/>
        </w:tabs>
        <w:spacing w:line="360" w:lineRule="auto"/>
        <w:jc w:val="both"/>
        <w:rPr>
          <w:bCs/>
        </w:rPr>
      </w:pPr>
      <w:r w:rsidRPr="00352E82">
        <w:rPr>
          <w:bCs/>
        </w:rPr>
        <w:t>The Level-1 of the DFD is as shown in Fig 3.3. The shell interface takes command as input and pa</w:t>
      </w:r>
      <w:r>
        <w:rPr>
          <w:bCs/>
        </w:rPr>
        <w:t>sses it to the program.</w:t>
      </w:r>
      <w:r w:rsidRPr="00352E82">
        <w:rPr>
          <w:bCs/>
        </w:rPr>
        <w:t xml:space="preserve"> The Lexical analyzer generates tokens from the given input and passes </w:t>
      </w:r>
      <w:r>
        <w:rPr>
          <w:bCs/>
        </w:rPr>
        <w:t>it to the shell program,</w:t>
      </w:r>
      <w:r w:rsidRPr="00352E82">
        <w:rPr>
          <w:bCs/>
        </w:rPr>
        <w:t>which executes the command and generates the output</w:t>
      </w:r>
    </w:p>
    <w:p w:rsidR="00FD323A" w:rsidRDefault="00FD323A" w:rsidP="00FD323A">
      <w:pPr>
        <w:tabs>
          <w:tab w:val="left" w:pos="709"/>
        </w:tabs>
        <w:spacing w:line="360" w:lineRule="auto"/>
        <w:jc w:val="both"/>
        <w:rPr>
          <w:bCs/>
        </w:rPr>
      </w:pPr>
    </w:p>
    <w:p w:rsidR="00FD323A" w:rsidRDefault="00FD323A" w:rsidP="00FD323A">
      <w:pPr>
        <w:tabs>
          <w:tab w:val="left" w:pos="709"/>
        </w:tabs>
        <w:spacing w:line="360" w:lineRule="auto"/>
        <w:jc w:val="both"/>
        <w:rPr>
          <w:bCs/>
        </w:rPr>
      </w:pPr>
    </w:p>
    <w:p w:rsidR="00FD323A" w:rsidRDefault="00FD323A" w:rsidP="00FD323A">
      <w:pPr>
        <w:tabs>
          <w:tab w:val="left" w:pos="709"/>
        </w:tabs>
        <w:spacing w:line="360" w:lineRule="auto"/>
        <w:jc w:val="both"/>
        <w:rPr>
          <w:bCs/>
        </w:rPr>
      </w:pPr>
      <w:r w:rsidRPr="00352E82">
        <w:rPr>
          <w:bCs/>
        </w:rPr>
        <w:t>.</w:t>
      </w:r>
    </w:p>
    <w:p w:rsidR="00FD323A" w:rsidRDefault="00FD323A" w:rsidP="00FD323A">
      <w:pPr>
        <w:shd w:val="clear" w:color="auto" w:fill="FFFFFF"/>
        <w:spacing w:line="360" w:lineRule="auto"/>
        <w:jc w:val="both"/>
        <w:textAlignment w:val="baseline"/>
        <w:rPr>
          <w:rFonts w:eastAsia="Calibri"/>
          <w:color w:val="3C3C3C"/>
        </w:rPr>
      </w:pPr>
    </w:p>
    <w:p w:rsidR="00FD323A" w:rsidRDefault="00FD323A" w:rsidP="00FD323A">
      <w:pPr>
        <w:shd w:val="clear" w:color="auto" w:fill="FFFFFF"/>
        <w:spacing w:line="360" w:lineRule="auto"/>
        <w:jc w:val="both"/>
        <w:textAlignment w:val="baseline"/>
        <w:rPr>
          <w:rFonts w:eastAsia="Calibri"/>
          <w:color w:val="3C3C3C"/>
        </w:rPr>
      </w:pPr>
    </w:p>
    <w:p w:rsidR="00FD323A" w:rsidRDefault="00FD323A" w:rsidP="00FD323A">
      <w:pPr>
        <w:shd w:val="clear" w:color="auto" w:fill="FFFFFF"/>
        <w:spacing w:line="360" w:lineRule="auto"/>
        <w:jc w:val="both"/>
        <w:textAlignment w:val="baseline"/>
        <w:rPr>
          <w:rFonts w:eastAsia="Calibri"/>
          <w:color w:val="3C3C3C"/>
        </w:rPr>
      </w:pPr>
    </w:p>
    <w:p w:rsidR="00FD323A" w:rsidRDefault="00FD323A" w:rsidP="00FD323A">
      <w:pPr>
        <w:tabs>
          <w:tab w:val="left" w:pos="709"/>
        </w:tabs>
        <w:spacing w:line="360" w:lineRule="auto"/>
        <w:jc w:val="both"/>
        <w:rPr>
          <w:b/>
          <w:bCs/>
        </w:rPr>
      </w:pPr>
    </w:p>
    <w:p w:rsidR="00FD323A" w:rsidRDefault="00FD323A" w:rsidP="00FD323A">
      <w:pPr>
        <w:tabs>
          <w:tab w:val="left" w:pos="709"/>
        </w:tabs>
        <w:spacing w:line="360" w:lineRule="auto"/>
        <w:jc w:val="both"/>
        <w:rPr>
          <w:b/>
          <w:bCs/>
        </w:rPr>
      </w:pPr>
    </w:p>
    <w:p w:rsidR="00FD323A" w:rsidRDefault="00FD323A" w:rsidP="00FD323A">
      <w:pPr>
        <w:tabs>
          <w:tab w:val="left" w:pos="709"/>
        </w:tabs>
        <w:spacing w:line="360" w:lineRule="auto"/>
        <w:jc w:val="both"/>
        <w:rPr>
          <w:b/>
          <w:bCs/>
        </w:rPr>
      </w:pPr>
    </w:p>
    <w:p w:rsidR="00FD323A" w:rsidRPr="00352E82" w:rsidRDefault="005474D5" w:rsidP="00FD323A">
      <w:pPr>
        <w:tabs>
          <w:tab w:val="left" w:pos="709"/>
        </w:tabs>
        <w:spacing w:line="360" w:lineRule="auto"/>
        <w:jc w:val="both"/>
        <w:rPr>
          <w:b/>
          <w:bCs/>
        </w:rPr>
      </w:pPr>
      <w:r w:rsidRPr="005474D5">
        <w:rPr>
          <w:b/>
          <w:bCs/>
          <w:noProof/>
          <w:lang w:val="en-IN" w:eastAsia="en-IN"/>
        </w:rPr>
        <w:pict>
          <v:shape id="Straight Arrow Connector 33" o:spid="_x0000_s1738" type="#_x0000_t32" style="position:absolute;left:0;text-align:left;margin-left:494.05pt;margin-top:7.05pt;width:0;height:241.3pt;z-index:25170841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"/>
        </w:pict>
      </w:r>
      <w:r w:rsidRPr="005474D5">
        <w:rPr>
          <w:b/>
          <w:bCs/>
          <w:noProof/>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734" type="#_x0000_t34" style="position:absolute;left:0;text-align:left;margin-left:115.35pt;margin-top:7pt;width:378.7pt;height:55.15pt;rotation:180;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" adj="21628">
            <v:stroke endarrow="block"/>
          </v:shape>
        </w:pict>
      </w:r>
    </w:p>
    <w:p w:rsidR="00FD323A" w:rsidRPr="00352E82" w:rsidRDefault="005474D5" w:rsidP="00FD323A">
      <w:pPr>
        <w:tabs>
          <w:tab w:val="left" w:pos="709"/>
        </w:tabs>
        <w:spacing w:line="360" w:lineRule="auto"/>
        <w:jc w:val="both"/>
        <w:rPr>
          <w:b/>
          <w:bCs/>
        </w:rPr>
      </w:pPr>
      <w:r w:rsidRPr="005474D5">
        <w:rPr>
          <w:b/>
          <w:bCs/>
          <w:noProof/>
          <w:lang w:val="en-IN" w:eastAsia="en-IN"/>
        </w:rPr>
        <w:pict>
          <v:shapetype id="_x0000_t109" coordsize="21600,21600" o:spt="109" path="m,l,21600r21600,l21600,xe">
            <v:stroke joinstyle="miter"/>
            <v:path gradientshapeok="t" o:connecttype="rect"/>
          </v:shapetype>
          <v:shape id="Flowchart: Process 31" o:spid="_x0000_s1708" type="#_x0000_t109" style="position:absolute;left:0;text-align:left;margin-left:167.8pt;margin-top:8.5pt;width:187.5pt;height:130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">
            <v:fill opacity="0"/>
          </v:shape>
        </w:pict>
      </w:r>
    </w:p>
    <w:p w:rsidR="00FD323A" w:rsidRPr="00352E82" w:rsidRDefault="005474D5" w:rsidP="00FD323A">
      <w:pPr>
        <w:tabs>
          <w:tab w:val="left" w:pos="709"/>
        </w:tabs>
        <w:spacing w:line="360" w:lineRule="auto"/>
        <w:jc w:val="both"/>
        <w:rPr>
          <w:b/>
          <w:bCs/>
        </w:rPr>
      </w:pPr>
      <w:r w:rsidRPr="005474D5">
        <w:rPr>
          <w:b/>
          <w:bCs/>
          <w:noProof/>
          <w:lang w:val="en-IN" w:eastAsia="en-IN"/>
        </w:rPr>
        <w:pict>
          <v:shape id="Flowchart: Process 28" o:spid="_x0000_s1706" type="#_x0000_t109" style="position:absolute;left:0;text-align:left;margin-left:-47.05pt;margin-top:15.9pt;width:67.6pt;height:33.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">
            <v:fill opacity="0"/>
            <v:textbox>
              <w:txbxContent>
                <w:p w:rsidR="00AA030A" w:rsidRDefault="00AA030A" w:rsidP="00FD323A">
                  <w:r>
                    <w:t>Command</w:t>
                  </w:r>
                </w:p>
              </w:txbxContent>
            </v:textbox>
          </v:shape>
        </w:pict>
      </w:r>
      <w:r w:rsidRPr="005474D5">
        <w:rPr>
          <w:b/>
          <w:bCs/>
          <w:noProof/>
          <w:lang w:val="en-IN" w:eastAsia="en-IN"/>
        </w:rPr>
        <w:pict>
          <v:oval id="Oval 29" o:spid="_x0000_s1707" style="position:absolute;left:0;text-align:left;margin-left:49.65pt;margin-top:14pt;width:83.4pt;height:52.1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">
            <v:textbox>
              <w:txbxContent>
                <w:p w:rsidR="00AA030A" w:rsidRDefault="00AA030A" w:rsidP="00FD323A">
                  <w:r>
                    <w:t>Shell Interface</w:t>
                  </w:r>
                </w:p>
              </w:txbxContent>
            </v:textbox>
          </v:oval>
        </w:pict>
      </w:r>
      <w:r w:rsidRPr="005474D5">
        <w:rPr>
          <w:b/>
          <w:bCs/>
          <w:noProof/>
          <w:lang w:val="en-IN" w:eastAsia="en-IN"/>
        </w:rPr>
        <w:pict>
          <v:shape id="Flowchart: Process 30" o:spid="_x0000_s1709" type="#_x0000_t109" style="position:absolute;left:0;text-align:left;margin-left:180.7pt;margin-top:15.9pt;width:88.35pt;height:27.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">
            <v:fill opacity="0"/>
            <v:textbox>
              <w:txbxContent>
                <w:p w:rsidR="00AA030A" w:rsidRDefault="00AA030A" w:rsidP="00FD323A">
                  <w:r>
                    <w:t>Text Database</w:t>
                  </w:r>
                </w:p>
              </w:txbxContent>
            </v:textbox>
          </v:shape>
        </w:pict>
      </w:r>
      <w:r w:rsidR="00FD323A">
        <w:rPr>
          <w:b/>
          <w:bCs/>
        </w:rPr>
        <w:t xml:space="preserve">                 </w:t>
      </w:r>
    </w:p>
    <w:p w:rsidR="00FD323A" w:rsidRPr="00352E82" w:rsidRDefault="005474D5" w:rsidP="00FD323A">
      <w:pPr>
        <w:tabs>
          <w:tab w:val="left" w:pos="709"/>
        </w:tabs>
        <w:spacing w:line="360" w:lineRule="auto"/>
        <w:jc w:val="both"/>
        <w:rPr>
          <w:b/>
          <w:bCs/>
        </w:rPr>
      </w:pPr>
      <w:r w:rsidRPr="005474D5">
        <w:rPr>
          <w:noProof/>
          <w:lang w:val="en-IN" w:eastAsia="en-IN"/>
        </w:rPr>
        <w:pict>
          <v:shape id="Straight Arrow Connector 26" o:spid="_x0000_s1712" type="#_x0000_t32" style="position:absolute;left:0;text-align:left;margin-left:23.65pt;margin-top:15.05pt;width:26pt;height:0;z-index:2516817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">
            <v:stroke endarrow="block"/>
          </v:shape>
        </w:pict>
      </w:r>
      <w:r w:rsidRPr="005474D5">
        <w:rPr>
          <w:noProof/>
          <w:lang w:val="en-IN" w:eastAsia="en-IN"/>
        </w:rPr>
        <w:pict>
          <v:shape id="Straight Arrow Connector 27" o:spid="_x0000_s1713" type="#_x0000_t32" style="position:absolute;left:0;text-align:left;margin-left:134.65pt;margin-top:15pt;width:30.55pt;height:.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">
            <v:stroke endarrow="block"/>
          </v:shape>
        </w:pict>
      </w:r>
      <w:r w:rsidR="00FD323A">
        <w:rPr>
          <w:b/>
          <w:bCs/>
        </w:rPr>
        <w:t xml:space="preserve">    </w:t>
      </w:r>
    </w:p>
    <w:p w:rsidR="00FD323A" w:rsidRPr="00352E82" w:rsidRDefault="005474D5" w:rsidP="00FD323A">
      <w:pPr>
        <w:tabs>
          <w:tab w:val="left" w:pos="709"/>
        </w:tabs>
        <w:spacing w:line="360" w:lineRule="auto"/>
        <w:jc w:val="both"/>
        <w:rPr>
          <w:b/>
          <w:bCs/>
        </w:rPr>
      </w:pPr>
      <w:r w:rsidRPr="005474D5">
        <w:rPr>
          <w:b/>
          <w:bCs/>
          <w:noProof/>
          <w:lang w:val="en-IN" w:eastAsia="en-IN"/>
        </w:rPr>
        <w:pict>
          <v:shape id="Elbow Connector 25" o:spid="_x0000_s1715" type="#_x0000_t34" style="position:absolute;left:0;text-align:left;margin-left:188.8pt;margin-top:1.1pt;width:40.25pt;height:40.1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" adj="-241">
            <v:stroke endarrow="block"/>
          </v:shape>
        </w:pict>
      </w:r>
      <w:r w:rsidRPr="005474D5">
        <w:rPr>
          <w:b/>
          <w:bCs/>
          <w:noProof/>
          <w:lang w:val="en-IN" w:eastAsia="en-IN"/>
        </w:rPr>
        <w:pict>
          <v:oval id="Oval 24" o:spid="_x0000_s1710" style="position:absolute;left:0;text-align:left;margin-left:229.8pt;margin-top:16.85pt;width:92.4pt;height:45.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">
            <v:textbox>
              <w:txbxContent>
                <w:p w:rsidR="00AA030A" w:rsidRDefault="00AA030A" w:rsidP="00FD323A">
                  <w:r>
                    <w:t>Tokenizer</w:t>
                  </w:r>
                </w:p>
              </w:txbxContent>
            </v:textbox>
          </v:oval>
        </w:pict>
      </w:r>
    </w:p>
    <w:p w:rsidR="00FD323A" w:rsidRPr="00352E82" w:rsidRDefault="005474D5" w:rsidP="00FD323A">
      <w:pPr>
        <w:tabs>
          <w:tab w:val="left" w:pos="709"/>
        </w:tabs>
        <w:spacing w:line="360" w:lineRule="auto"/>
        <w:jc w:val="both"/>
        <w:rPr>
          <w:b/>
          <w:bCs/>
        </w:rPr>
      </w:pPr>
      <w:r w:rsidRPr="005474D5">
        <w:rPr>
          <w:noProof/>
          <w:lang w:val="en-IN" w:eastAsia="en-IN"/>
        </w:rPr>
        <w:pict>
          <v:shape id="Straight Arrow Connector 21" o:spid="_x0000_s1714" type="#_x0000_t32" style="position:absolute;left:0;text-align:left;margin-left:323.75pt;margin-top:20.5pt;width:82.85pt;height:.05pt;flip:y;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">
            <v:stroke endarrow="block"/>
          </v:shape>
        </w:pict>
      </w:r>
      <w:r w:rsidRPr="005474D5">
        <w:rPr>
          <w:b/>
          <w:bCs/>
          <w:noProof/>
          <w:lang w:val="en-IN" w:eastAsia="en-IN"/>
        </w:rPr>
        <w:pict>
          <v:shape id="Flowchart: Process 23" o:spid="_x0000_s1711" type="#_x0000_t109" style="position:absolute;left:0;text-align:left;margin-left:405.05pt;margin-top:5.25pt;width:67.95pt;height:36.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">
            <v:fill opacity="0"/>
            <v:textbox>
              <w:txbxContent>
                <w:p w:rsidR="00AA030A" w:rsidRDefault="00AA030A" w:rsidP="00FD323A">
                  <w:r>
                    <w:t>Error</w:t>
                  </w:r>
                </w:p>
              </w:txbxContent>
            </v:textbox>
          </v:shape>
        </w:pict>
      </w:r>
      <w:r w:rsidR="00FD323A">
        <w:rPr>
          <w:b/>
          <w:bCs/>
        </w:rPr>
        <w:t xml:space="preserve">               </w:t>
      </w:r>
    </w:p>
    <w:p w:rsidR="00FD323A" w:rsidRPr="00352E82" w:rsidRDefault="005474D5" w:rsidP="00FD323A">
      <w:pPr>
        <w:tabs>
          <w:tab w:val="left" w:pos="709"/>
        </w:tabs>
        <w:spacing w:line="360" w:lineRule="auto"/>
        <w:jc w:val="both"/>
        <w:rPr>
          <w:b/>
          <w:bCs/>
        </w:rPr>
      </w:pPr>
      <w:r w:rsidRPr="005474D5">
        <w:rPr>
          <w:b/>
          <w:bCs/>
          <w:noProof/>
          <w:lang w:val="en-IN" w:eastAsia="en-IN"/>
        </w:rPr>
        <w:pict>
          <v:shape id="Straight Arrow Connector 22" o:spid="_x0000_s1737" type="#_x0000_t32" style="position:absolute;left:0;text-align:left;margin-left:252.75pt;margin-top:15.6pt;width:0;height:45.1pt;flip:y;z-index:25170739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"/>
        </w:pict>
      </w:r>
    </w:p>
    <w:p w:rsidR="00FD323A" w:rsidRPr="00352E82" w:rsidRDefault="00FD323A" w:rsidP="00FD323A">
      <w:pPr>
        <w:tabs>
          <w:tab w:val="left" w:pos="709"/>
        </w:tabs>
        <w:spacing w:line="360" w:lineRule="auto"/>
        <w:jc w:val="both"/>
        <w:rPr>
          <w:b/>
          <w:bCs/>
        </w:rPr>
      </w:pPr>
    </w:p>
    <w:p w:rsidR="00FD323A" w:rsidRPr="00352E82" w:rsidRDefault="005474D5" w:rsidP="00FD323A">
      <w:pPr>
        <w:tabs>
          <w:tab w:val="left" w:pos="709"/>
        </w:tabs>
        <w:spacing w:line="360" w:lineRule="auto"/>
        <w:jc w:val="both"/>
        <w:rPr>
          <w:b/>
          <w:bCs/>
        </w:rPr>
      </w:pPr>
      <w:r w:rsidRPr="005474D5">
        <w:rPr>
          <w:b/>
          <w:bCs/>
          <w:noProof/>
          <w:lang w:val="en-IN" w:eastAsia="en-IN"/>
        </w:rPr>
        <w:pict>
          <v:shape id="Elbow Connector 20" o:spid="_x0000_s1736" type="#_x0000_t34" style="position:absolute;left:0;text-align:left;margin-left:52.05pt;margin-top:18.55pt;width:200.7pt;height:51.25pt;rotation:180;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" adj="21669">
            <v:stroke endarrow="block"/>
          </v:shape>
        </w:pict>
      </w:r>
      <w:r w:rsidR="00FD323A" w:rsidRPr="00352E82">
        <w:rPr>
          <w:b/>
          <w:bCs/>
        </w:rPr>
        <w:t>Tokens</w:t>
      </w:r>
    </w:p>
    <w:p w:rsidR="00FD323A" w:rsidRDefault="00FD323A" w:rsidP="00FD323A">
      <w:pPr>
        <w:tabs>
          <w:tab w:val="left" w:pos="709"/>
        </w:tabs>
        <w:spacing w:line="360" w:lineRule="auto"/>
        <w:jc w:val="both"/>
        <w:rPr>
          <w:b/>
          <w:bCs/>
        </w:rPr>
      </w:pPr>
    </w:p>
    <w:p w:rsidR="00FD323A" w:rsidRPr="00352E82" w:rsidRDefault="00FD323A" w:rsidP="00FD323A">
      <w:pPr>
        <w:tabs>
          <w:tab w:val="left" w:pos="709"/>
        </w:tabs>
        <w:spacing w:line="360" w:lineRule="auto"/>
        <w:jc w:val="both"/>
        <w:rPr>
          <w:b/>
          <w:bCs/>
        </w:rPr>
      </w:pPr>
    </w:p>
    <w:p w:rsidR="00FD323A" w:rsidRPr="00352E82" w:rsidRDefault="005474D5" w:rsidP="00FD323A">
      <w:pPr>
        <w:tabs>
          <w:tab w:val="left" w:pos="709"/>
        </w:tabs>
        <w:spacing w:line="360" w:lineRule="auto"/>
        <w:jc w:val="both"/>
        <w:rPr>
          <w:b/>
          <w:bCs/>
        </w:rPr>
      </w:pPr>
      <w:r w:rsidRPr="005474D5">
        <w:rPr>
          <w:b/>
          <w:bCs/>
          <w:noProof/>
          <w:lang w:val="en-IN" w:eastAsia="en-IN"/>
        </w:rPr>
        <w:pict>
          <v:rect id="Rectangle 15" o:spid="_x0000_s1722" style="position:absolute;left:0;text-align:left;margin-left:59.8pt;margin-top:20.65pt;width:80.65pt;height:37.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">
            <v:textbox style="mso-next-textbox:#Rectangle 15">
              <w:txbxContent>
                <w:p w:rsidR="00AA030A" w:rsidRDefault="00AA030A" w:rsidP="00FD323A">
                  <w:r>
                    <w:t>Grammar</w:t>
                  </w:r>
                </w:p>
              </w:txbxContent>
            </v:textbox>
          </v:rect>
        </w:pict>
      </w:r>
      <w:r w:rsidRPr="005474D5">
        <w:rPr>
          <w:b/>
          <w:bCs/>
          <w:noProof/>
          <w:lang w:val="en-IN" w:eastAsia="en-IN"/>
        </w:rPr>
        <w:pict>
          <v:rect id="Rectangle 14" o:spid="_x0000_s1723" style="position:absolute;left:0;text-align:left;margin-left:-45.35pt;margin-top:16.65pt;width:80.65pt;height:41.1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">
            <v:textbox style="mso-next-textbox:#Rectangle 14">
              <w:txbxContent>
                <w:p w:rsidR="00AA030A" w:rsidRDefault="00AA030A" w:rsidP="00FD323A">
                  <w:r>
                    <w:t>Command table</w:t>
                  </w:r>
                </w:p>
              </w:txbxContent>
            </v:textbox>
          </v:rect>
        </w:pict>
      </w:r>
      <w:r w:rsidRPr="005474D5">
        <w:rPr>
          <w:b/>
          <w:bCs/>
          <w:noProof/>
          <w:lang w:val="en-IN" w:eastAsia="en-IN"/>
        </w:rPr>
        <w:pict>
          <v:shape id="Flowchart: Process 17" o:spid="_x0000_s1719" type="#_x0000_t109" style="position:absolute;left:0;text-align:left;margin-left:-47.05pt;margin-top:13.35pt;width:187.5pt;height:127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">
            <v:fill opacity="0"/>
          </v:shape>
        </w:pict>
      </w:r>
      <w:r w:rsidRPr="005474D5">
        <w:rPr>
          <w:b/>
          <w:bCs/>
          <w:noProof/>
          <w:lang w:val="en-IN" w:eastAsia="en-IN"/>
        </w:rPr>
        <w:pict>
          <v:oval id="Oval 19" o:spid="_x0000_s1724" style="position:absolute;left:0;text-align:left;margin-left:252.25pt;margin-top:15.75pt;width:49.55pt;height:26.2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">
            <v:textbox style="mso-next-textbox:#Oval 19">
              <w:txbxContent>
                <w:p w:rsidR="00AA030A" w:rsidRDefault="00AA030A" w:rsidP="00FD323A">
                  <w:r>
                    <w:t>fork</w:t>
                  </w:r>
                </w:p>
              </w:txbxContent>
            </v:textbox>
          </v:oval>
        </w:pict>
      </w:r>
      <w:r w:rsidRPr="005474D5">
        <w:rPr>
          <w:b/>
          <w:bCs/>
          <w:noProof/>
          <w:lang w:val="en-IN" w:eastAsia="en-IN"/>
        </w:rPr>
        <w:pict>
          <v:shape id="Flowchart: Process 18" o:spid="_x0000_s1716" type="#_x0000_t109" style="position:absolute;left:0;text-align:left;margin-left:182.05pt;margin-top:18.7pt;width:187.5pt;height:130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">
            <v:fill opacity="0"/>
          </v:shape>
        </w:pict>
      </w:r>
      <w:r w:rsidRPr="005474D5">
        <w:rPr>
          <w:noProof/>
          <w:lang w:val="en-IN" w:eastAsia="en-IN"/>
        </w:rPr>
        <w:pict>
          <v:shape id="Straight Arrow Connector 16" o:spid="_x0000_s1735" type="#_x0000_t32" style="position:absolute;left:0;text-align:left;margin-left:370.45pt;margin-top:20.65pt;width:124.35pt;height:0;z-index:25170534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">
            <v:stroke endarrow="block"/>
          </v:shape>
        </w:pict>
      </w:r>
      <w:r w:rsidR="00FD323A">
        <w:rPr>
          <w:b/>
          <w:bCs/>
        </w:rPr>
        <w:t xml:space="preserve">      </w:t>
      </w:r>
      <w:r w:rsidR="00FD323A" w:rsidRPr="00352E82">
        <w:rPr>
          <w:b/>
          <w:bCs/>
        </w:rPr>
        <w:t xml:space="preserve">                                              </w:t>
      </w:r>
      <w:r w:rsidR="00FD323A" w:rsidRPr="00352E82">
        <w:rPr>
          <w:b/>
          <w:bCs/>
        </w:rPr>
        <w:tab/>
        <w:t xml:space="preserve">     </w:t>
      </w:r>
      <w:r w:rsidR="00FD323A">
        <w:rPr>
          <w:b/>
          <w:bCs/>
        </w:rPr>
        <w:t xml:space="preserve"> </w:t>
      </w:r>
    </w:p>
    <w:p w:rsidR="00FD323A" w:rsidRPr="00352E82" w:rsidRDefault="005474D5" w:rsidP="00FD323A">
      <w:pPr>
        <w:tabs>
          <w:tab w:val="left" w:pos="709"/>
          <w:tab w:val="left" w:pos="3495"/>
        </w:tabs>
        <w:spacing w:line="360" w:lineRule="auto"/>
        <w:jc w:val="both"/>
        <w:rPr>
          <w:b/>
          <w:bCs/>
        </w:rPr>
      </w:pPr>
      <w:r w:rsidRPr="005474D5">
        <w:rPr>
          <w:b/>
          <w:bCs/>
          <w:noProof/>
          <w:lang w:val="en-IN" w:eastAsia="en-IN"/>
        </w:rPr>
        <w:pict>
          <v:rect id="Rectangle 12" o:spid="_x0000_s1717" style="position:absolute;left:0;text-align:left;margin-left:188.8pt;margin-top:20.5pt;width:73.9pt;height:36.4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">
            <v:textbox>
              <w:txbxContent>
                <w:p w:rsidR="00AA030A" w:rsidRDefault="00AA030A" w:rsidP="00FD323A">
                  <w:r>
                    <w:t>Command Table</w:t>
                  </w:r>
                </w:p>
              </w:txbxContent>
            </v:textbox>
          </v:rect>
        </w:pict>
      </w:r>
      <w:r w:rsidR="00FD323A">
        <w:rPr>
          <w:b/>
          <w:bCs/>
        </w:rPr>
        <w:t xml:space="preserve">      1.4.</w:t>
      </w:r>
      <w:r w:rsidR="00FD323A">
        <w:rPr>
          <w:b/>
          <w:bCs/>
        </w:rPr>
        <w:tab/>
        <w:t xml:space="preserve">      1.4.2                             1.4.3</w:t>
      </w:r>
    </w:p>
    <w:p w:rsidR="00FD323A" w:rsidRPr="00352E82" w:rsidRDefault="005474D5" w:rsidP="00FD323A">
      <w:pPr>
        <w:tabs>
          <w:tab w:val="left" w:pos="709"/>
        </w:tabs>
        <w:spacing w:line="360" w:lineRule="auto"/>
        <w:jc w:val="both"/>
        <w:rPr>
          <w:b/>
          <w:bCs/>
        </w:rPr>
      </w:pPr>
      <w:r w:rsidRPr="005474D5">
        <w:rPr>
          <w:noProof/>
          <w:lang w:val="en-IN" w:eastAsia="en-IN"/>
        </w:rPr>
        <w:pict>
          <v:shape id="Straight Arrow Connector 7" o:spid="_x0000_s1727" type="#_x0000_t32" style="position:absolute;left:0;text-align:left;margin-left:-7.3pt;margin-top:19.25pt;width:19.05pt;height:27.3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">
            <v:stroke endarrow="block"/>
          </v:shape>
        </w:pict>
      </w:r>
      <w:r w:rsidRPr="005474D5">
        <w:rPr>
          <w:noProof/>
          <w:lang w:val="en-IN" w:eastAsia="en-IN"/>
        </w:rPr>
        <w:pict>
          <v:shape id="Straight Arrow Connector 8" o:spid="_x0000_s1728" type="#_x0000_t32" style="position:absolute;left:0;text-align:left;margin-left:71.4pt;margin-top:19.25pt;width:16.55pt;height:27.3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">
            <v:stroke endarrow="block"/>
          </v:shape>
        </w:pict>
      </w:r>
      <w:r w:rsidRPr="005474D5">
        <w:rPr>
          <w:b/>
          <w:bCs/>
          <w:noProof/>
          <w:lang w:val="en-IN" w:eastAsia="en-IN"/>
        </w:rPr>
        <w:pict>
          <v:rect id="Rectangle 11" o:spid="_x0000_s1720" style="position:absolute;left:0;text-align:left;margin-left:421.6pt;margin-top:13.45pt;width:80.65pt;height:44.7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">
            <v:textbox>
              <w:txbxContent>
                <w:p w:rsidR="00AA030A" w:rsidRDefault="00AA030A" w:rsidP="00FD323A">
                  <w:r>
                    <w:t>Output</w:t>
                  </w:r>
                </w:p>
              </w:txbxContent>
            </v:textbox>
          </v:rect>
        </w:pict>
      </w:r>
      <w:r w:rsidRPr="005474D5">
        <w:rPr>
          <w:b/>
          <w:bCs/>
          <w:noProof/>
          <w:lang w:val="en-IN" w:eastAsia="en-IN"/>
        </w:rPr>
        <w:pict>
          <v:rect id="Rectangle 13" o:spid="_x0000_s1718" style="position:absolute;left:0;text-align:left;margin-left:289.3pt;margin-top:.55pt;width:66pt;height:36.4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">
            <v:textbox>
              <w:txbxContent>
                <w:p w:rsidR="00AA030A" w:rsidRDefault="00AA030A" w:rsidP="00FD323A">
                  <w:r>
                    <w:t>Database</w:t>
                  </w:r>
                </w:p>
              </w:txbxContent>
            </v:textbox>
          </v:rect>
        </w:pict>
      </w:r>
      <w:r w:rsidRPr="005474D5">
        <w:rPr>
          <w:noProof/>
          <w:lang w:val="en-IN" w:eastAsia="en-IN"/>
        </w:rPr>
        <w:pict>
          <v:shape id="Straight Arrow Connector 9" o:spid="_x0000_s1731" type="#_x0000_t32" style="position:absolute;left:0;text-align:left;margin-left:263.85pt;margin-top:19.2pt;width:22.85pt;height:.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">
            <v:stroke endarrow="block"/>
          </v:shape>
        </w:pict>
      </w:r>
    </w:p>
    <w:p w:rsidR="00FD323A" w:rsidRPr="00352E82" w:rsidRDefault="005474D5" w:rsidP="00FD323A">
      <w:pPr>
        <w:tabs>
          <w:tab w:val="left" w:pos="709"/>
        </w:tabs>
        <w:spacing w:line="360" w:lineRule="auto"/>
        <w:jc w:val="both"/>
        <w:rPr>
          <w:b/>
          <w:bCs/>
          <w:sz w:val="20"/>
          <w:szCs w:val="20"/>
        </w:rPr>
      </w:pPr>
      <w:r w:rsidRPr="005474D5">
        <w:rPr>
          <w:noProof/>
          <w:lang w:val="en-IN" w:eastAsia="en-IN"/>
        </w:rPr>
        <w:pict>
          <v:shape id="Straight Arrow Connector 10" o:spid="_x0000_s1733" type="#_x0000_t32" style="position:absolute;left:0;text-align:left;margin-left:302.75pt;margin-top:16.3pt;width:19.45pt;height:15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">
            <v:stroke endarrow="block"/>
          </v:shape>
        </w:pict>
      </w:r>
      <w:r w:rsidR="00FD323A" w:rsidRPr="00352E82">
        <w:rPr>
          <w:b/>
          <w:bCs/>
          <w:sz w:val="20"/>
          <w:szCs w:val="20"/>
        </w:rPr>
        <w:t xml:space="preserve"> ST index</w:t>
      </w:r>
    </w:p>
    <w:p w:rsidR="00FD323A" w:rsidRPr="00352E82" w:rsidRDefault="005474D5" w:rsidP="00FD323A">
      <w:pPr>
        <w:tabs>
          <w:tab w:val="left" w:pos="709"/>
        </w:tabs>
        <w:spacing w:line="360" w:lineRule="auto"/>
        <w:jc w:val="both"/>
        <w:rPr>
          <w:b/>
          <w:bCs/>
        </w:rPr>
      </w:pPr>
      <w:r w:rsidRPr="005474D5">
        <w:rPr>
          <w:b/>
          <w:bCs/>
          <w:noProof/>
          <w:lang w:val="en-IN" w:eastAsia="en-IN"/>
        </w:rPr>
        <w:pict>
          <v:oval id="Oval 3" o:spid="_x0000_s1725" style="position:absolute;left:0;text-align:left;margin-left:5.45pt;margin-top:2.65pt;width:74.25pt;height:46.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">
            <v:textbox>
              <w:txbxContent>
                <w:p w:rsidR="00AA030A" w:rsidRDefault="00AA030A" w:rsidP="00FD323A">
                  <w:r>
                    <w:t>Checker</w:t>
                  </w:r>
                </w:p>
              </w:txbxContent>
            </v:textbox>
          </v:oval>
        </w:pict>
      </w:r>
      <w:r w:rsidRPr="005474D5">
        <w:rPr>
          <w:noProof/>
          <w:lang w:val="en-IN" w:eastAsia="en-IN"/>
        </w:rPr>
        <w:pict>
          <v:shape id="Straight Arrow Connector 5" o:spid="_x0000_s1730" type="#_x0000_t32" style="position:absolute;left:0;text-align:left;margin-left:137.6pt;margin-top:4.25pt;width:46.1pt;height:.0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">
            <v:stroke endarrow="block"/>
          </v:shape>
        </w:pict>
      </w:r>
      <w:r w:rsidRPr="005474D5">
        <w:rPr>
          <w:noProof/>
          <w:lang w:val="en-IN" w:eastAsia="en-IN"/>
        </w:rPr>
        <w:pict>
          <v:shape id="Straight Arrow Connector 6" o:spid="_x0000_s1732" type="#_x0000_t32" style="position:absolute;left:0;text-align:left;margin-left:370.45pt;margin-top:2.65pt;width:49.65pt;height:.1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">
            <v:stroke endarrow="block"/>
          </v:shape>
        </w:pict>
      </w:r>
      <w:r w:rsidRPr="005474D5">
        <w:rPr>
          <w:b/>
          <w:bCs/>
          <w:noProof/>
          <w:lang w:val="en-IN" w:eastAsia="en-IN"/>
        </w:rPr>
        <w:pict>
          <v:oval id="Oval 4" o:spid="_x0000_s1726" style="position:absolute;left:0;text-align:left;margin-left:218.8pt;margin-top:7.35pt;width:97.25pt;height:46.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">
            <v:textbox>
              <w:txbxContent>
                <w:p w:rsidR="00AA030A" w:rsidRDefault="00AA030A" w:rsidP="00FD323A">
                  <w:r>
                    <w:t>Executable file</w:t>
                  </w:r>
                </w:p>
              </w:txbxContent>
            </v:textbox>
          </v:oval>
        </w:pict>
      </w:r>
      <w:r w:rsidR="00FD323A">
        <w:rPr>
          <w:b/>
          <w:bCs/>
        </w:rPr>
        <w:t xml:space="preserve">       1.3.3                    </w:t>
      </w:r>
    </w:p>
    <w:p w:rsidR="00FD323A" w:rsidRPr="00352E82" w:rsidRDefault="005474D5" w:rsidP="00FD323A">
      <w:pPr>
        <w:tabs>
          <w:tab w:val="left" w:pos="709"/>
        </w:tabs>
        <w:spacing w:line="360" w:lineRule="auto"/>
        <w:jc w:val="both"/>
        <w:rPr>
          <w:b/>
          <w:bCs/>
        </w:rPr>
      </w:pPr>
      <w:r w:rsidRPr="005474D5">
        <w:rPr>
          <w:noProof/>
          <w:lang w:val="en-IN" w:eastAsia="en-IN"/>
        </w:rPr>
        <w:pict>
          <v:shape id="Straight Arrow Connector 2" o:spid="_x0000_s1729" type="#_x0000_t32" style="position:absolute;left:0;text-align:left;margin-left:45pt;margin-top:9.55pt;width:.05pt;height:31.8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O6PgIAAG0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">
            <v:stroke endarrow="block"/>
          </v:shape>
        </w:pict>
      </w:r>
      <w:r w:rsidR="00FD323A">
        <w:rPr>
          <w:b/>
          <w:bCs/>
        </w:rPr>
        <w:t xml:space="preserve">                                                                1.4.4</w:t>
      </w:r>
    </w:p>
    <w:p w:rsidR="00FD323A" w:rsidRPr="00352E82" w:rsidRDefault="00FD323A" w:rsidP="00FD323A">
      <w:pPr>
        <w:tabs>
          <w:tab w:val="left" w:pos="709"/>
        </w:tabs>
        <w:spacing w:line="360" w:lineRule="auto"/>
        <w:jc w:val="both"/>
        <w:rPr>
          <w:b/>
          <w:bCs/>
        </w:rPr>
      </w:pPr>
    </w:p>
    <w:p w:rsidR="00FD323A" w:rsidRPr="00352E82" w:rsidRDefault="005474D5" w:rsidP="00FD323A">
      <w:pPr>
        <w:tabs>
          <w:tab w:val="left" w:pos="709"/>
        </w:tabs>
        <w:spacing w:line="360" w:lineRule="auto"/>
        <w:jc w:val="both"/>
        <w:rPr>
          <w:b/>
          <w:bCs/>
        </w:rPr>
      </w:pPr>
      <w:r w:rsidRPr="005474D5">
        <w:rPr>
          <w:b/>
          <w:bCs/>
          <w:noProof/>
          <w:lang w:val="en-IN" w:eastAsia="en-IN"/>
        </w:rPr>
        <w:pict>
          <v:rect id="Rectangle 2" o:spid="_x0000_s1721" style="position:absolute;left:0;text-align:left;margin-left:10.3pt;margin-top:1.45pt;width:80.65pt;height:33.6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">
            <v:textbox>
              <w:txbxContent>
                <w:p w:rsidR="00AA030A" w:rsidRDefault="00AA030A" w:rsidP="00FD323A">
                  <w:r>
                    <w:t>Error</w:t>
                  </w:r>
                </w:p>
              </w:txbxContent>
            </v:textbox>
          </v:rect>
        </w:pict>
      </w:r>
    </w:p>
    <w:p w:rsidR="00FD323A" w:rsidRPr="00352E82" w:rsidRDefault="00FD323A" w:rsidP="00FD323A">
      <w:pPr>
        <w:tabs>
          <w:tab w:val="left" w:pos="709"/>
        </w:tabs>
        <w:spacing w:line="360" w:lineRule="auto"/>
        <w:jc w:val="both"/>
        <w:rPr>
          <w:b/>
          <w:bCs/>
        </w:rPr>
      </w:pPr>
    </w:p>
    <w:p w:rsidR="00FD323A" w:rsidRPr="00352E82" w:rsidRDefault="00FD323A" w:rsidP="00FD323A">
      <w:pPr>
        <w:tabs>
          <w:tab w:val="left" w:pos="709"/>
        </w:tabs>
        <w:spacing w:line="360" w:lineRule="auto"/>
        <w:jc w:val="center"/>
        <w:rPr>
          <w:bCs/>
        </w:rPr>
      </w:pPr>
      <w:r w:rsidRPr="00352E82">
        <w:rPr>
          <w:bCs/>
        </w:rPr>
        <w:t>Fig 3.4 Level-2 DFD</w:t>
      </w:r>
    </w:p>
    <w:p w:rsidR="00FD323A" w:rsidRPr="00352E82" w:rsidRDefault="00FD323A" w:rsidP="00FD323A">
      <w:pPr>
        <w:tabs>
          <w:tab w:val="left" w:pos="709"/>
        </w:tabs>
        <w:spacing w:line="360" w:lineRule="auto"/>
        <w:rPr>
          <w:b/>
          <w:bCs/>
        </w:rPr>
      </w:pPr>
    </w:p>
    <w:p w:rsidR="00FD323A" w:rsidRPr="00352E82" w:rsidRDefault="00FD323A" w:rsidP="00FD323A">
      <w:pPr>
        <w:tabs>
          <w:tab w:val="left" w:pos="709"/>
        </w:tabs>
        <w:spacing w:line="360" w:lineRule="auto"/>
        <w:jc w:val="both"/>
        <w:rPr>
          <w:b/>
          <w:bCs/>
        </w:rPr>
      </w:pPr>
      <w:r w:rsidRPr="00352E82">
        <w:rPr>
          <w:bCs/>
        </w:rPr>
        <w:t>The Level-1 of the DFD is as s</w:t>
      </w:r>
      <w:r>
        <w:rPr>
          <w:bCs/>
        </w:rPr>
        <w:t xml:space="preserve">hown in Fig 3.3. </w:t>
      </w:r>
      <w:r w:rsidRPr="00352E82">
        <w:rPr>
          <w:bCs/>
        </w:rPr>
        <w:t xml:space="preserve">The shell program forks the process and the child process executes the command and the control is returned back to the parent for the next input.  </w:t>
      </w:r>
    </w:p>
    <w:p w:rsidR="00FD323A" w:rsidRPr="00352E82" w:rsidRDefault="00FD323A" w:rsidP="00FD323A">
      <w:pPr>
        <w:tabs>
          <w:tab w:val="left" w:pos="709"/>
        </w:tabs>
        <w:spacing w:line="360" w:lineRule="auto"/>
        <w:jc w:val="both"/>
        <w:rPr>
          <w:b/>
          <w:bCs/>
          <w:sz w:val="28"/>
        </w:rPr>
        <w:sectPr w:rsidR="00FD323A" w:rsidRPr="00352E82" w:rsidSect="00FD323A">
          <w:headerReference w:type="default" r:id="rId11"/>
          <w:footerReference w:type="even" r:id="rId12"/>
          <w:pgSz w:w="12240" w:h="15840"/>
          <w:pgMar w:top="1440" w:right="1440" w:bottom="1440" w:left="1440" w:header="720" w:footer="720" w:gutter="0"/>
          <w:cols w:space="720"/>
          <w:docGrid w:linePitch="360"/>
        </w:sectPr>
      </w:pPr>
    </w:p>
    <w:p w:rsidR="00FD323A" w:rsidRDefault="00FD323A" w:rsidP="00FD323A">
      <w:pPr>
        <w:pStyle w:val="Normal1"/>
        <w:spacing w:after="16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Chapter 4</w:t>
      </w:r>
    </w:p>
    <w:p w:rsidR="00FD323A" w:rsidRPr="0059529F" w:rsidRDefault="00FD323A" w:rsidP="00FD323A">
      <w:pPr>
        <w:pStyle w:val="Normal1"/>
        <w:spacing w:after="16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28"/>
          <w:szCs w:val="28"/>
        </w:rPr>
        <w:t>IMPLEMENTATION</w:t>
      </w:r>
    </w:p>
    <w:p w:rsidR="00FD323A" w:rsidRPr="00352E82" w:rsidRDefault="00FD323A" w:rsidP="00FD323A">
      <w:pPr>
        <w:spacing w:line="360" w:lineRule="auto"/>
        <w:jc w:val="both"/>
      </w:pPr>
      <w:r w:rsidRPr="00352E82">
        <w:t>Implementation of any software is always proceeding by import decisions regarding selection of the platform, the language used, etc. These decisions are often influenced by several factors such as the real environment in which the system works the speed that is required, the security concerns, other implementation of specific details etc.</w:t>
      </w:r>
    </w:p>
    <w:p w:rsidR="00FD323A" w:rsidRPr="00C50661" w:rsidRDefault="00FD323A" w:rsidP="00FD323A">
      <w:pPr>
        <w:pStyle w:val="Heading2"/>
        <w:numPr>
          <w:ilvl w:val="0"/>
          <w:numId w:val="0"/>
        </w:numPr>
        <w:jc w:val="both"/>
        <w:rPr>
          <w:rFonts w:ascii="Times New Roman" w:hAnsi="Times New Roman"/>
          <w:sz w:val="28"/>
          <w:szCs w:val="28"/>
        </w:rPr>
      </w:pPr>
      <w:bookmarkStart w:id="11" w:name="_Toc404150909"/>
      <w:r w:rsidRPr="00C50661">
        <w:rPr>
          <w:rFonts w:ascii="Times New Roman" w:hAnsi="Times New Roman"/>
          <w:sz w:val="28"/>
          <w:szCs w:val="28"/>
        </w:rPr>
        <w:t>4.1 Programming Language Selection</w:t>
      </w:r>
      <w:bookmarkEnd w:id="11"/>
    </w:p>
    <w:p w:rsidR="00FD323A" w:rsidRDefault="00FD323A" w:rsidP="00FD323A">
      <w:pPr>
        <w:spacing w:line="360" w:lineRule="auto"/>
        <w:jc w:val="both"/>
      </w:pPr>
    </w:p>
    <w:p w:rsidR="00FD323A" w:rsidRPr="00352E82" w:rsidRDefault="00FD323A" w:rsidP="00FD323A">
      <w:pPr>
        <w:spacing w:line="360" w:lineRule="auto"/>
        <w:jc w:val="both"/>
      </w:pPr>
      <w:r w:rsidRPr="00352E82">
        <w:t xml:space="preserve">C is one of the most widely used programming languages of all time, and C compilers are available for the majority of available computer architectures and operating systems. </w:t>
      </w:r>
    </w:p>
    <w:p w:rsidR="00FD323A" w:rsidRPr="00352E82" w:rsidRDefault="00FD323A" w:rsidP="00FD323A">
      <w:pPr>
        <w:spacing w:line="360" w:lineRule="auto"/>
        <w:jc w:val="both"/>
      </w:pPr>
      <w:r w:rsidRPr="00352E82">
        <w:t>C has the following advantages which makes it preferable over other languages.</w:t>
      </w:r>
    </w:p>
    <w:p w:rsidR="00FD323A" w:rsidRPr="00352E82" w:rsidRDefault="00FD323A" w:rsidP="00FD323A">
      <w:pPr>
        <w:pStyle w:val="ListParagraph"/>
        <w:numPr>
          <w:ilvl w:val="0"/>
          <w:numId w:val="31"/>
        </w:numPr>
        <w:suppressAutoHyphens w:val="0"/>
        <w:spacing w:after="200" w:line="360" w:lineRule="auto"/>
        <w:jc w:val="both"/>
      </w:pPr>
      <w:r w:rsidRPr="00352E82">
        <w:t>It is robust language whose rich setup of built in functions and operator can be used to write any complex program.</w:t>
      </w:r>
    </w:p>
    <w:p w:rsidR="00FD323A" w:rsidRPr="00352E82" w:rsidRDefault="00FD323A" w:rsidP="00FD323A">
      <w:pPr>
        <w:pStyle w:val="ListParagraph"/>
        <w:numPr>
          <w:ilvl w:val="0"/>
          <w:numId w:val="31"/>
        </w:numPr>
        <w:suppressAutoHyphens w:val="0"/>
        <w:spacing w:after="200" w:line="360" w:lineRule="auto"/>
        <w:jc w:val="both"/>
      </w:pPr>
      <w:r w:rsidRPr="00352E82">
        <w:t>Program written in C are efficient due to several variety of data types and powerful operators.</w:t>
      </w:r>
    </w:p>
    <w:p w:rsidR="00FD323A" w:rsidRPr="00352E82" w:rsidRDefault="00FD323A" w:rsidP="00FD323A">
      <w:pPr>
        <w:pStyle w:val="ListParagraph"/>
        <w:numPr>
          <w:ilvl w:val="0"/>
          <w:numId w:val="31"/>
        </w:numPr>
        <w:suppressAutoHyphens w:val="0"/>
        <w:spacing w:after="200" w:line="360" w:lineRule="auto"/>
        <w:jc w:val="both"/>
      </w:pPr>
      <w:r w:rsidRPr="00352E82">
        <w:t>The C compiler combines the capabilities of an assembly language with the feature of high level language. Therefore it is well suited for writing both system software and business package.</w:t>
      </w:r>
    </w:p>
    <w:p w:rsidR="00FD323A" w:rsidRPr="00352E82" w:rsidRDefault="00FD323A" w:rsidP="00FD323A">
      <w:pPr>
        <w:pStyle w:val="ListParagraph"/>
        <w:numPr>
          <w:ilvl w:val="0"/>
          <w:numId w:val="31"/>
        </w:numPr>
        <w:suppressAutoHyphens w:val="0"/>
        <w:spacing w:after="200" w:line="360" w:lineRule="auto"/>
        <w:jc w:val="both"/>
      </w:pPr>
      <w:r w:rsidRPr="00352E82">
        <w:t>There are only 32 keywords; several standard functions are available which can be used for developing program.</w:t>
      </w:r>
    </w:p>
    <w:p w:rsidR="00FD323A" w:rsidRPr="00352E82" w:rsidRDefault="00FD323A" w:rsidP="00FD323A">
      <w:pPr>
        <w:pStyle w:val="ListParagraph"/>
        <w:numPr>
          <w:ilvl w:val="0"/>
          <w:numId w:val="31"/>
        </w:numPr>
        <w:suppressAutoHyphens w:val="0"/>
        <w:spacing w:after="200" w:line="360" w:lineRule="auto"/>
        <w:jc w:val="both"/>
      </w:pPr>
      <w:r w:rsidRPr="00352E82">
        <w:t>C is portable language; this means that C programs written for one computer system can be run on another system, with little or no modification.</w:t>
      </w:r>
    </w:p>
    <w:p w:rsidR="00FD323A" w:rsidRPr="00FD323A" w:rsidRDefault="00FD323A" w:rsidP="00FD323A">
      <w:pPr>
        <w:pStyle w:val="ListParagraph"/>
        <w:numPr>
          <w:ilvl w:val="0"/>
          <w:numId w:val="31"/>
        </w:numPr>
        <w:suppressAutoHyphens w:val="0"/>
        <w:spacing w:after="200" w:line="360" w:lineRule="auto"/>
        <w:jc w:val="both"/>
      </w:pPr>
      <w:r w:rsidRPr="00352E82">
        <w:t>C language is well suited for structured programming, this requires user to think of a problems in terms of function or modules or block. A collection of these modules make a program debugging and testing easier.</w:t>
      </w:r>
    </w:p>
    <w:p w:rsidR="00FD323A" w:rsidRPr="00352E82" w:rsidRDefault="00FD323A" w:rsidP="00FD323A">
      <w:pPr>
        <w:pStyle w:val="ListParagraph"/>
        <w:numPr>
          <w:ilvl w:val="0"/>
          <w:numId w:val="31"/>
        </w:numPr>
        <w:suppressAutoHyphens w:val="0"/>
        <w:spacing w:after="200" w:line="360" w:lineRule="auto"/>
        <w:jc w:val="both"/>
      </w:pPr>
      <w:r w:rsidRPr="00352E82">
        <w:t>C language has its ability to extend itself. A c program is basically a collection of functions that are supported by the C library. We can continuously add our own functions to the library with the availability of the large number of functions.</w:t>
      </w:r>
    </w:p>
    <w:p w:rsidR="00FD323A" w:rsidRDefault="00FD323A" w:rsidP="00FD323A">
      <w:pPr>
        <w:spacing w:after="200" w:line="360" w:lineRule="auto"/>
        <w:jc w:val="both"/>
        <w:rPr>
          <w:rFonts w:eastAsia="Batang"/>
        </w:rPr>
        <w:sectPr w:rsidR="00FD323A" w:rsidSect="00532F8C">
          <w:headerReference w:type="default" r:id="rId13"/>
          <w:pgSz w:w="11909" w:h="16834" w:code="9"/>
          <w:pgMar w:top="1080" w:right="1440" w:bottom="1080" w:left="1800" w:header="720" w:footer="720" w:gutter="0"/>
          <w:pgNumType w:chapSep="emDash"/>
          <w:cols w:space="720"/>
          <w:docGrid w:linePitch="360"/>
        </w:sectPr>
      </w:pPr>
    </w:p>
    <w:p w:rsidR="00FD323A" w:rsidRPr="00C50661" w:rsidRDefault="00FD323A" w:rsidP="00FD323A">
      <w:pPr>
        <w:pStyle w:val="Heading2"/>
        <w:numPr>
          <w:ilvl w:val="0"/>
          <w:numId w:val="0"/>
        </w:numPr>
        <w:rPr>
          <w:rFonts w:ascii="Times New Roman" w:hAnsi="Times New Roman"/>
          <w:sz w:val="28"/>
          <w:szCs w:val="28"/>
        </w:rPr>
      </w:pPr>
      <w:r w:rsidRPr="00C50661">
        <w:rPr>
          <w:rFonts w:ascii="Times New Roman" w:hAnsi="Times New Roman"/>
          <w:sz w:val="28"/>
          <w:szCs w:val="28"/>
        </w:rPr>
        <w:lastRenderedPageBreak/>
        <w:t>4.2 Platform Selection</w:t>
      </w:r>
    </w:p>
    <w:p w:rsidR="00FD323A" w:rsidRDefault="00FD323A" w:rsidP="00FD323A">
      <w:pPr>
        <w:spacing w:line="360" w:lineRule="auto"/>
        <w:jc w:val="both"/>
      </w:pPr>
    </w:p>
    <w:p w:rsidR="00FD323A" w:rsidRPr="00352E82" w:rsidRDefault="00FD323A" w:rsidP="00FD323A">
      <w:pPr>
        <w:spacing w:line="360" w:lineRule="auto"/>
        <w:jc w:val="both"/>
      </w:pPr>
      <w:r w:rsidRPr="00352E82">
        <w:t>The C language can be run on different platforms. It has to have the right compilers installed. The C codes can be run easily on the Linux or UNIX platform. The Windows platform requires an Integrated Development Environment (IDE) which is easy to use but the speed of compilation is slow. The UNIX compilers are more effective than IDE. They are faster. Another reason for choosing UNIX is that the UNIX shell system calls only can be used for implementing shell commands.</w:t>
      </w:r>
    </w:p>
    <w:p w:rsidR="00FD323A" w:rsidRPr="008644D1"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532B03" w:rsidRDefault="00532B03" w:rsidP="00FD323A">
      <w:pPr>
        <w:spacing w:after="200" w:line="360" w:lineRule="auto"/>
        <w:jc w:val="both"/>
        <w:rPr>
          <w:rFonts w:eastAsia="Calibri"/>
          <w:b/>
          <w:sz w:val="32"/>
          <w:szCs w:val="22"/>
          <w:lang w:val="en-IN"/>
        </w:rPr>
      </w:pPr>
    </w:p>
    <w:p w:rsidR="00FD323A" w:rsidRPr="0033525C" w:rsidRDefault="00FD323A" w:rsidP="00FD323A">
      <w:pPr>
        <w:pStyle w:val="Normal1"/>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655847">
        <w:rPr>
          <w:rFonts w:ascii="Times New Roman" w:eastAsia="Times New Roman" w:hAnsi="Times New Roman" w:cs="Times New Roman"/>
          <w:b/>
          <w:sz w:val="32"/>
          <w:szCs w:val="28"/>
        </w:rPr>
        <w:t>Chapter 5</w:t>
      </w:r>
    </w:p>
    <w:p w:rsidR="00FD323A" w:rsidRDefault="00FD323A" w:rsidP="00FD323A">
      <w:pPr>
        <w:pStyle w:val="Normal1"/>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w:t>
      </w:r>
    </w:p>
    <w:p w:rsidR="00FD323A" w:rsidRPr="00352E82" w:rsidRDefault="00FD323A" w:rsidP="00FD323A"/>
    <w:p w:rsidR="00FD323A" w:rsidRPr="00352E82" w:rsidRDefault="00FD323A" w:rsidP="00FD323A">
      <w:pPr>
        <w:spacing w:line="360" w:lineRule="auto"/>
        <w:jc w:val="both"/>
      </w:pPr>
      <w:r w:rsidRPr="00352E82">
        <w:t>Testing is an integral part of software development. Testing process, in a way certifies, whether the product, that is developed, complies with the standards, that it was designed to. Testing process involves building of test cases, against which the product has to be tested. In some cases, one drives the test cases from the requirements of the product/software, which is to be developed.</w:t>
      </w:r>
    </w:p>
    <w:p w:rsidR="00FD323A" w:rsidRPr="00352E82" w:rsidRDefault="00FD323A" w:rsidP="00FD323A">
      <w:pPr>
        <w:spacing w:line="360" w:lineRule="auto"/>
        <w:jc w:val="both"/>
        <w:rPr>
          <w:b/>
        </w:rPr>
      </w:pPr>
    </w:p>
    <w:p w:rsidR="00FD323A" w:rsidRPr="00C50661" w:rsidRDefault="00FD323A" w:rsidP="00FD323A">
      <w:pPr>
        <w:pStyle w:val="Heading2"/>
        <w:numPr>
          <w:ilvl w:val="0"/>
          <w:numId w:val="0"/>
        </w:numPr>
        <w:rPr>
          <w:rFonts w:ascii="Times New Roman" w:hAnsi="Times New Roman"/>
          <w:color w:val="000000" w:themeColor="text1"/>
          <w:sz w:val="28"/>
          <w:szCs w:val="28"/>
        </w:rPr>
      </w:pPr>
      <w:bookmarkStart w:id="12" w:name="_Toc404150913"/>
      <w:r w:rsidRPr="00C50661">
        <w:rPr>
          <w:rFonts w:ascii="Times New Roman" w:hAnsi="Times New Roman"/>
          <w:color w:val="000000" w:themeColor="text1"/>
          <w:sz w:val="28"/>
          <w:szCs w:val="28"/>
        </w:rPr>
        <w:t>5.1 Levels of Testing</w:t>
      </w:r>
      <w:bookmarkEnd w:id="12"/>
    </w:p>
    <w:p w:rsidR="00FD323A" w:rsidRPr="0033525C" w:rsidRDefault="00FD323A" w:rsidP="00FD323A"/>
    <w:p w:rsidR="00FD323A" w:rsidRPr="00352E82" w:rsidRDefault="00FD323A" w:rsidP="00FD323A">
      <w:pPr>
        <w:spacing w:line="360" w:lineRule="auto"/>
        <w:jc w:val="both"/>
      </w:pPr>
      <w:r w:rsidRPr="00352E82">
        <w:t>Different levels of testing are used in the testing process, each level of testing aims to test different aspects of the system. The basic levels are unit testing, integration testing, system testing and acceptance testing.</w:t>
      </w:r>
    </w:p>
    <w:p w:rsidR="00FD323A" w:rsidRPr="00C50661" w:rsidRDefault="00FD323A" w:rsidP="00FD323A">
      <w:pPr>
        <w:pStyle w:val="Heading2"/>
        <w:numPr>
          <w:ilvl w:val="0"/>
          <w:numId w:val="0"/>
        </w:numPr>
        <w:rPr>
          <w:rFonts w:ascii="Times New Roman" w:hAnsi="Times New Roman"/>
          <w:color w:val="000000" w:themeColor="text1"/>
          <w:sz w:val="28"/>
          <w:szCs w:val="28"/>
        </w:rPr>
      </w:pPr>
      <w:r w:rsidRPr="00C50661">
        <w:rPr>
          <w:rFonts w:ascii="Times New Roman" w:hAnsi="Times New Roman"/>
          <w:color w:val="000000" w:themeColor="text1"/>
          <w:sz w:val="28"/>
          <w:szCs w:val="28"/>
        </w:rPr>
        <w:t>5.2 Unit Testing</w:t>
      </w:r>
    </w:p>
    <w:p w:rsidR="00FD323A" w:rsidRPr="00562985" w:rsidRDefault="00FD323A" w:rsidP="00FD323A"/>
    <w:p w:rsidR="00FD323A" w:rsidRPr="00352E82" w:rsidRDefault="00FD323A" w:rsidP="00FD323A">
      <w:pPr>
        <w:spacing w:line="360" w:lineRule="auto"/>
        <w:jc w:val="both"/>
      </w:pPr>
      <w:r w:rsidRPr="00352E82">
        <w:t>The first level of testing is called unit testing. Unit testing focuses verification effort on the smallest unit of software design module.</w:t>
      </w:r>
    </w:p>
    <w:p w:rsidR="00FD323A" w:rsidRPr="00352E82" w:rsidRDefault="00FD323A" w:rsidP="00FD323A">
      <w:pPr>
        <w:spacing w:line="360" w:lineRule="auto"/>
        <w:jc w:val="both"/>
      </w:pPr>
      <w:r w:rsidRPr="00352E82">
        <w:t xml:space="preserve">In this different modules are tested against the specifications produced during design for the modules. Unit testing is essentially for verification of the code produces during the coding phase, </w:t>
      </w:r>
    </w:p>
    <w:p w:rsidR="00FD323A" w:rsidRPr="00352E82" w:rsidRDefault="00FD323A" w:rsidP="00FD323A">
      <w:pPr>
        <w:spacing w:line="360" w:lineRule="auto"/>
        <w:jc w:val="both"/>
      </w:pPr>
      <w:r w:rsidRPr="00352E82">
        <w:t>And hence the goal is to test the internal logic of the modules. It is typically done by the parameter of the module. Due to its close association with coding, the coding phase is frequently called ‘coding and unit testing ‘.The unit test can be conducted in parallel for multiple modules.</w:t>
      </w:r>
    </w:p>
    <w:p w:rsidR="00FD323A" w:rsidRPr="00352E82" w:rsidRDefault="00FD323A" w:rsidP="00FD323A">
      <w:pPr>
        <w:spacing w:line="360" w:lineRule="auto"/>
        <w:jc w:val="both"/>
        <w:rPr>
          <w:b/>
        </w:rPr>
      </w:pPr>
    </w:p>
    <w:p w:rsidR="00FD323A" w:rsidRPr="00A4716E" w:rsidRDefault="00FD323A" w:rsidP="00A4716E">
      <w:pPr>
        <w:pStyle w:val="Heading2"/>
        <w:numPr>
          <w:ilvl w:val="1"/>
          <w:numId w:val="34"/>
        </w:numPr>
        <w:rPr>
          <w:rFonts w:ascii="Times New Roman" w:hAnsi="Times New Roman"/>
          <w:color w:val="000000" w:themeColor="text1"/>
          <w:sz w:val="28"/>
          <w:szCs w:val="28"/>
        </w:rPr>
      </w:pPr>
      <w:bookmarkStart w:id="13" w:name="_Toc404150915"/>
      <w:r w:rsidRPr="00A4716E">
        <w:rPr>
          <w:rFonts w:ascii="Times New Roman" w:hAnsi="Times New Roman"/>
          <w:color w:val="000000" w:themeColor="text1"/>
          <w:sz w:val="28"/>
          <w:szCs w:val="28"/>
        </w:rPr>
        <w:t>Integration Testing</w:t>
      </w:r>
      <w:bookmarkEnd w:id="13"/>
    </w:p>
    <w:p w:rsidR="00FD323A" w:rsidRPr="00FD323A" w:rsidRDefault="00FD323A" w:rsidP="00FD323A"/>
    <w:p w:rsidR="00A4716E" w:rsidRDefault="00FD323A" w:rsidP="00A4716E">
      <w:pPr>
        <w:spacing w:line="360" w:lineRule="auto"/>
        <w:jc w:val="both"/>
      </w:pPr>
      <w:r w:rsidRPr="00352E82">
        <w:t>The second level of testing is called integration testing. Integration testing deals with finding defects in the way individual parts work together. In this, many unit tested modules are combined into subsystems, which are then tested. The goal here is to see if all the modules can be integrated properly.</w:t>
      </w:r>
      <w:bookmarkStart w:id="14" w:name="_Toc404150916"/>
    </w:p>
    <w:p w:rsidR="00A4716E" w:rsidRDefault="00A4716E" w:rsidP="00A4716E">
      <w:pPr>
        <w:spacing w:line="360" w:lineRule="auto"/>
        <w:jc w:val="both"/>
      </w:pPr>
    </w:p>
    <w:p w:rsidR="00FD323A" w:rsidRPr="00A4716E" w:rsidRDefault="00FD323A" w:rsidP="00A4716E">
      <w:pPr>
        <w:spacing w:line="360" w:lineRule="auto"/>
        <w:jc w:val="both"/>
      </w:pPr>
      <w:r w:rsidRPr="00562985">
        <w:rPr>
          <w:b/>
          <w:color w:val="000000" w:themeColor="text1"/>
          <w:sz w:val="28"/>
          <w:szCs w:val="28"/>
        </w:rPr>
        <w:lastRenderedPageBreak/>
        <w:t>5.4 System Testing and Acceptance Testing</w:t>
      </w:r>
      <w:bookmarkEnd w:id="14"/>
    </w:p>
    <w:p w:rsidR="00FD323A" w:rsidRPr="00562985" w:rsidRDefault="00FD323A" w:rsidP="00FD323A"/>
    <w:p w:rsidR="00FD323A" w:rsidRPr="00352E82" w:rsidRDefault="00FD323A" w:rsidP="00FD323A">
      <w:pPr>
        <w:spacing w:line="360" w:lineRule="auto"/>
        <w:jc w:val="both"/>
      </w:pPr>
      <w:r w:rsidRPr="00352E82">
        <w:t>Here the entire software system is tested. The reference document for this process is the requirements document and the goal is to see if the software meets its requirements. Acceptance testing is sometimes performed with realistic data to demonstrate that the software is working satisfactorily. Testing here focuses on the external behavior of the system.</w:t>
      </w:r>
    </w:p>
    <w:p w:rsidR="00FD323A" w:rsidRPr="00A4716E" w:rsidRDefault="00FD323A" w:rsidP="00A4716E">
      <w:pPr>
        <w:pStyle w:val="Heading2"/>
        <w:numPr>
          <w:ilvl w:val="0"/>
          <w:numId w:val="0"/>
        </w:numPr>
        <w:rPr>
          <w:rFonts w:ascii="Times New Roman" w:hAnsi="Times New Roman"/>
          <w:color w:val="000000" w:themeColor="text1"/>
          <w:sz w:val="28"/>
          <w:szCs w:val="28"/>
        </w:rPr>
      </w:pPr>
      <w:bookmarkStart w:id="15" w:name="_Toc404150917"/>
      <w:r w:rsidRPr="00A4716E">
        <w:rPr>
          <w:rFonts w:ascii="Times New Roman" w:hAnsi="Times New Roman"/>
          <w:color w:val="000000" w:themeColor="text1"/>
          <w:sz w:val="28"/>
          <w:szCs w:val="28"/>
        </w:rPr>
        <w:t>5.5 Testing of Main Modules</w:t>
      </w:r>
      <w:bookmarkEnd w:id="15"/>
    </w:p>
    <w:p w:rsidR="00FD323A" w:rsidRDefault="00FD323A" w:rsidP="00FD323A">
      <w:pPr>
        <w:spacing w:line="360" w:lineRule="auto"/>
        <w:jc w:val="both"/>
      </w:pPr>
    </w:p>
    <w:p w:rsidR="00FD323A" w:rsidRPr="00352E82" w:rsidRDefault="00FD323A" w:rsidP="00FD323A">
      <w:pPr>
        <w:spacing w:line="360" w:lineRule="auto"/>
        <w:jc w:val="both"/>
      </w:pPr>
      <w:r w:rsidRPr="00352E82">
        <w:t>Unit testing is the process of testing individual components in the system. This is a defect testing process so its goal is to expose faults in these components. Individual functions or methods are the sample type of component and tests are the set of calls to these routines with different parameters. Here different modules are tested independently and their functionality and usability is checked. There are 3 test cases for dictionary creation is tested as</w:t>
      </w:r>
      <w:r>
        <w:t xml:space="preserve"> shown below Table6.1 to Table </w:t>
      </w:r>
      <w:r w:rsidRPr="00352E82">
        <w:t>.</w:t>
      </w:r>
    </w:p>
    <w:p w:rsidR="00FD323A" w:rsidRPr="00352E82" w:rsidRDefault="00FD323A" w:rsidP="00FD323A">
      <w:pPr>
        <w:spacing w:line="360" w:lineRule="auto"/>
        <w:jc w:val="both"/>
      </w:pPr>
    </w:p>
    <w:p w:rsidR="00FD323A" w:rsidRPr="00352E82" w:rsidRDefault="00FD323A" w:rsidP="00FD323A">
      <w:pPr>
        <w:spacing w:line="360" w:lineRule="auto"/>
        <w:ind w:firstLine="720"/>
        <w:jc w:val="both"/>
        <w:rPr>
          <w:b/>
        </w:rPr>
      </w:pPr>
      <w:r>
        <w:rPr>
          <w:b/>
        </w:rPr>
        <w:t>Table 5</w:t>
      </w:r>
      <w:r w:rsidRPr="00352E82">
        <w:rPr>
          <w:b/>
        </w:rPr>
        <w:t>.1 Working of C programs of commands</w:t>
      </w:r>
    </w:p>
    <w:tbl>
      <w:tblPr>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5"/>
        <w:gridCol w:w="6215"/>
      </w:tblGrid>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Sl. No. of  test case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1</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Name of test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C program of command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Item / Feature being tested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Unix Command(ls,pwd)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Sample Input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Command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Expected output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Execution of command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Actual output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Execution of command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Remarks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Test succeeded</w:t>
            </w:r>
          </w:p>
        </w:tc>
      </w:tr>
    </w:tbl>
    <w:p w:rsidR="00FD323A" w:rsidRPr="00352E82" w:rsidRDefault="00FD323A" w:rsidP="00FD323A">
      <w:pPr>
        <w:spacing w:line="360" w:lineRule="auto"/>
        <w:jc w:val="both"/>
        <w:rPr>
          <w:b/>
        </w:rPr>
      </w:pPr>
    </w:p>
    <w:p w:rsidR="00FD323A" w:rsidRPr="00352E82" w:rsidRDefault="00FD323A" w:rsidP="00FD323A">
      <w:pPr>
        <w:spacing w:line="360" w:lineRule="auto"/>
        <w:jc w:val="both"/>
      </w:pPr>
      <w:r w:rsidRPr="00352E82">
        <w:t>Test case 1 as shown in table 6.1 test the working of the C programs which emulate the system commands. A C program for command is written compiled and checked whether it works according to the UNIX command.</w:t>
      </w:r>
    </w:p>
    <w:p w:rsidR="00FD323A" w:rsidRPr="00352E82" w:rsidRDefault="00FD323A" w:rsidP="00FD323A">
      <w:pPr>
        <w:spacing w:line="360" w:lineRule="auto"/>
        <w:jc w:val="both"/>
        <w:rPr>
          <w:b/>
        </w:rPr>
      </w:pPr>
    </w:p>
    <w:p w:rsidR="00FD323A" w:rsidRDefault="00FD323A" w:rsidP="00FD323A">
      <w:pPr>
        <w:spacing w:after="200" w:line="360" w:lineRule="auto"/>
        <w:jc w:val="both"/>
        <w:rPr>
          <w:rFonts w:eastAsia="Calibri"/>
          <w:b/>
          <w:sz w:val="32"/>
          <w:szCs w:val="22"/>
          <w:lang w:val="en-IN"/>
        </w:rPr>
      </w:pPr>
    </w:p>
    <w:p w:rsidR="00FD323A" w:rsidRPr="008644D1" w:rsidRDefault="00FD323A" w:rsidP="00FD323A">
      <w:pPr>
        <w:spacing w:after="200" w:line="360" w:lineRule="auto"/>
        <w:jc w:val="both"/>
        <w:rPr>
          <w:rFonts w:eastAsia="Calibri"/>
          <w:b/>
          <w:sz w:val="32"/>
          <w:szCs w:val="22"/>
          <w:lang w:val="en-IN"/>
        </w:rPr>
      </w:pPr>
    </w:p>
    <w:p w:rsidR="00FD323A" w:rsidRPr="00352E82" w:rsidRDefault="00FD323A" w:rsidP="00FD323A">
      <w:pPr>
        <w:spacing w:line="360" w:lineRule="auto"/>
        <w:jc w:val="both"/>
      </w:pPr>
    </w:p>
    <w:p w:rsidR="00FD323A" w:rsidRPr="00352E82" w:rsidRDefault="00FD323A" w:rsidP="00FD323A">
      <w:pPr>
        <w:spacing w:line="360" w:lineRule="auto"/>
        <w:ind w:firstLine="720"/>
        <w:jc w:val="both"/>
        <w:rPr>
          <w:b/>
        </w:rPr>
      </w:pPr>
      <w:r>
        <w:rPr>
          <w:b/>
        </w:rPr>
        <w:lastRenderedPageBreak/>
        <w:t>Table 5.2</w:t>
      </w:r>
      <w:r w:rsidRPr="00352E82">
        <w:rPr>
          <w:b/>
        </w:rPr>
        <w:t xml:space="preserve"> Working of the main shell </w:t>
      </w:r>
    </w:p>
    <w:tbl>
      <w:tblPr>
        <w:tblW w:w="9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5"/>
        <w:gridCol w:w="6215"/>
      </w:tblGrid>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Sl. No. of  test case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3</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Name of test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Shell Working</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Item / Feature being tested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Main Shell Program</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Sample Input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Command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Expected output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Execution of command and shell prompt in next line waiting for next command.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Actual output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Execution of command and shell prompt in next line waiting for next command.</w:t>
            </w:r>
          </w:p>
        </w:tc>
      </w:tr>
      <w:tr w:rsidR="00FD323A" w:rsidRPr="00352E82" w:rsidTr="00AA030A">
        <w:tc>
          <w:tcPr>
            <w:tcW w:w="3165" w:type="dxa"/>
            <w:tcBorders>
              <w:top w:val="single" w:sz="4" w:space="0" w:color="000000"/>
              <w:left w:val="single" w:sz="4" w:space="0" w:color="000000"/>
              <w:bottom w:val="single" w:sz="4" w:space="0" w:color="000000"/>
              <w:right w:val="single" w:sz="4" w:space="0" w:color="000000"/>
            </w:tcBorders>
            <w:vAlign w:val="center"/>
          </w:tcPr>
          <w:p w:rsidR="00FD323A" w:rsidRPr="00352E82" w:rsidRDefault="00FD323A" w:rsidP="00AA030A">
            <w:pPr>
              <w:spacing w:line="360" w:lineRule="auto"/>
              <w:jc w:val="both"/>
            </w:pPr>
            <w:r w:rsidRPr="00352E82">
              <w:t>Remarks :</w:t>
            </w:r>
          </w:p>
        </w:tc>
        <w:tc>
          <w:tcPr>
            <w:tcW w:w="6215" w:type="dxa"/>
            <w:tcBorders>
              <w:top w:val="single" w:sz="4" w:space="0" w:color="000000"/>
              <w:left w:val="single" w:sz="4" w:space="0" w:color="000000"/>
              <w:bottom w:val="single" w:sz="4" w:space="0" w:color="000000"/>
              <w:right w:val="single" w:sz="4" w:space="0" w:color="000000"/>
            </w:tcBorders>
          </w:tcPr>
          <w:p w:rsidR="00FD323A" w:rsidRPr="00352E82" w:rsidRDefault="00FD323A" w:rsidP="00AA030A">
            <w:pPr>
              <w:spacing w:line="360" w:lineRule="auto"/>
              <w:jc w:val="both"/>
            </w:pPr>
            <w:r w:rsidRPr="00352E82">
              <w:t>Test successful.</w:t>
            </w:r>
          </w:p>
        </w:tc>
      </w:tr>
    </w:tbl>
    <w:p w:rsidR="00FD323A" w:rsidRPr="00352E82" w:rsidRDefault="00FD323A" w:rsidP="00FD323A">
      <w:pPr>
        <w:spacing w:line="360" w:lineRule="auto"/>
        <w:jc w:val="both"/>
      </w:pPr>
    </w:p>
    <w:p w:rsidR="00FD323A" w:rsidRPr="00352E82" w:rsidRDefault="00FD323A" w:rsidP="00FD323A">
      <w:pPr>
        <w:spacing w:line="360" w:lineRule="auto"/>
        <w:jc w:val="both"/>
      </w:pPr>
      <w:r w:rsidRPr="00352E82">
        <w:t>Test case 3 as shown in table 6.3 tests whether the main program works properly. The command executes which shows that the child process works properly. The shell prompt waiting for the next command shows that control returns back to the parent which gives the shell prompt. This shows fork works properly. All these show that the main program works properly.</w:t>
      </w:r>
    </w:p>
    <w:p w:rsidR="00A4716E" w:rsidRDefault="00FD323A" w:rsidP="00A4716E">
      <w:pPr>
        <w:spacing w:line="360" w:lineRule="auto"/>
        <w:jc w:val="both"/>
      </w:pPr>
      <w:r w:rsidRPr="00352E82">
        <w:tab/>
      </w:r>
      <w:bookmarkStart w:id="16" w:name="_Toc404150918"/>
    </w:p>
    <w:p w:rsidR="00FD323A" w:rsidRPr="00A4716E" w:rsidRDefault="00FD323A" w:rsidP="00A4716E">
      <w:pPr>
        <w:spacing w:line="360" w:lineRule="auto"/>
        <w:jc w:val="both"/>
      </w:pPr>
      <w:r w:rsidRPr="00562985">
        <w:rPr>
          <w:b/>
          <w:color w:val="000000" w:themeColor="text1"/>
          <w:sz w:val="28"/>
          <w:szCs w:val="28"/>
        </w:rPr>
        <w:t>5.6 Problems faced during Implementation</w:t>
      </w:r>
      <w:bookmarkEnd w:id="16"/>
    </w:p>
    <w:p w:rsidR="00FD323A" w:rsidRPr="00352E82" w:rsidRDefault="00FD323A" w:rsidP="00FD323A"/>
    <w:p w:rsidR="00FD323A" w:rsidRPr="00352E82" w:rsidRDefault="00FD323A" w:rsidP="00FD323A">
      <w:pPr>
        <w:spacing w:line="360" w:lineRule="auto"/>
        <w:jc w:val="both"/>
      </w:pPr>
      <w:r w:rsidRPr="00352E82">
        <w:t>Implementation describes the important decisions taken for the development of the project. The main problem that was face</w:t>
      </w:r>
      <w:r>
        <w:t>d during implementation was in giving commands such as mkdir and cd</w:t>
      </w:r>
      <w:r w:rsidRPr="00352E82">
        <w:t xml:space="preserve"> to the main shell program. The use of files was tried but it didn’t give fruitful results</w:t>
      </w:r>
      <w:r>
        <w:t>.</w:t>
      </w:r>
    </w:p>
    <w:p w:rsidR="00FD323A" w:rsidRPr="00352E82" w:rsidRDefault="00FD323A" w:rsidP="00FD323A">
      <w:pPr>
        <w:spacing w:line="360" w:lineRule="auto"/>
        <w:jc w:val="both"/>
      </w:pPr>
    </w:p>
    <w:p w:rsidR="00FD323A" w:rsidRPr="00352E82" w:rsidRDefault="00FD323A" w:rsidP="00FD323A">
      <w:pPr>
        <w:spacing w:line="360" w:lineRule="auto"/>
        <w:jc w:val="both"/>
      </w:pPr>
    </w:p>
    <w:p w:rsidR="00FD323A" w:rsidRPr="00352E82" w:rsidRDefault="00FD323A" w:rsidP="00FD323A">
      <w:pPr>
        <w:spacing w:line="360" w:lineRule="auto"/>
        <w:jc w:val="both"/>
      </w:pPr>
    </w:p>
    <w:p w:rsidR="00FD323A" w:rsidRDefault="00FD323A" w:rsidP="00FD323A">
      <w:pPr>
        <w:spacing w:line="360" w:lineRule="auto"/>
        <w:jc w:val="both"/>
      </w:pPr>
    </w:p>
    <w:p w:rsidR="00FD323A" w:rsidRDefault="00FD323A" w:rsidP="00FD323A">
      <w:pPr>
        <w:spacing w:line="360" w:lineRule="auto"/>
        <w:jc w:val="both"/>
      </w:pPr>
    </w:p>
    <w:p w:rsidR="00FD323A" w:rsidRDefault="00FD323A" w:rsidP="00FD323A">
      <w:pPr>
        <w:spacing w:line="360" w:lineRule="auto"/>
        <w:jc w:val="both"/>
      </w:pPr>
    </w:p>
    <w:p w:rsidR="00FD323A" w:rsidRDefault="00FD323A" w:rsidP="00FD323A">
      <w:pPr>
        <w:spacing w:line="360" w:lineRule="auto"/>
        <w:jc w:val="both"/>
      </w:pPr>
    </w:p>
    <w:p w:rsidR="00FD323A" w:rsidRDefault="00FD323A" w:rsidP="00FD323A">
      <w:pPr>
        <w:spacing w:line="360" w:lineRule="auto"/>
        <w:jc w:val="both"/>
      </w:pPr>
    </w:p>
    <w:p w:rsidR="00FD323A" w:rsidRDefault="00FD323A" w:rsidP="00FD323A">
      <w:pPr>
        <w:spacing w:line="360" w:lineRule="auto"/>
        <w:jc w:val="both"/>
      </w:pPr>
    </w:p>
    <w:p w:rsidR="00532B03" w:rsidRDefault="00532B03" w:rsidP="00FD323A">
      <w:pPr>
        <w:spacing w:line="360" w:lineRule="auto"/>
        <w:jc w:val="both"/>
      </w:pPr>
    </w:p>
    <w:p w:rsidR="00A4716E" w:rsidRDefault="00FD323A" w:rsidP="00FD323A">
      <w:pPr>
        <w:pStyle w:val="Normal1"/>
        <w:spacing w:after="160" w:line="360" w:lineRule="auto"/>
        <w:rPr>
          <w:rFonts w:ascii="Times New Roman" w:eastAsia="Times New Roman" w:hAnsi="Times New Roman" w:cs="Times New Roman"/>
          <w:b/>
          <w:sz w:val="32"/>
          <w:szCs w:val="28"/>
        </w:rPr>
      </w:pPr>
      <w:r>
        <w:rPr>
          <w:rFonts w:ascii="Times New Roman" w:eastAsia="Times New Roman" w:hAnsi="Times New Roman" w:cs="Times New Roman"/>
          <w:b/>
          <w:sz w:val="32"/>
          <w:szCs w:val="28"/>
        </w:rPr>
        <w:t xml:space="preserve"> </w:t>
      </w:r>
      <w:r w:rsidR="00A4716E">
        <w:rPr>
          <w:rFonts w:ascii="Times New Roman" w:eastAsia="Times New Roman" w:hAnsi="Times New Roman" w:cs="Times New Roman"/>
          <w:b/>
          <w:sz w:val="32"/>
          <w:szCs w:val="28"/>
        </w:rPr>
        <w:t xml:space="preserve">  </w:t>
      </w:r>
    </w:p>
    <w:p w:rsidR="00FD323A" w:rsidRPr="00655847" w:rsidRDefault="00A4716E" w:rsidP="00FD323A">
      <w:pPr>
        <w:pStyle w:val="Normal1"/>
        <w:spacing w:after="160" w:line="360" w:lineRule="auto"/>
        <w:rPr>
          <w:rFonts w:ascii="Times New Roman" w:eastAsia="Times New Roman" w:hAnsi="Times New Roman" w:cs="Times New Roman"/>
          <w:b/>
          <w:sz w:val="32"/>
          <w:szCs w:val="28"/>
        </w:rPr>
      </w:pPr>
      <w:r>
        <w:rPr>
          <w:rFonts w:ascii="Times New Roman" w:eastAsia="Times New Roman" w:hAnsi="Times New Roman" w:cs="Times New Roman"/>
          <w:b/>
          <w:sz w:val="32"/>
          <w:szCs w:val="28"/>
        </w:rPr>
        <w:lastRenderedPageBreak/>
        <w:t xml:space="preserve"> </w:t>
      </w:r>
      <w:r w:rsidR="00FD323A">
        <w:rPr>
          <w:rFonts w:ascii="Times New Roman" w:eastAsia="Times New Roman" w:hAnsi="Times New Roman" w:cs="Times New Roman"/>
          <w:b/>
          <w:sz w:val="32"/>
          <w:szCs w:val="28"/>
        </w:rPr>
        <w:t xml:space="preserve">                                   </w:t>
      </w:r>
      <w:r w:rsidR="00532B03">
        <w:rPr>
          <w:rFonts w:ascii="Times New Roman" w:eastAsia="Times New Roman" w:hAnsi="Times New Roman" w:cs="Times New Roman"/>
          <w:b/>
          <w:sz w:val="32"/>
          <w:szCs w:val="28"/>
        </w:rPr>
        <w:t xml:space="preserve">  </w:t>
      </w:r>
      <w:r w:rsidR="00FD323A">
        <w:rPr>
          <w:rFonts w:ascii="Times New Roman" w:eastAsia="Times New Roman" w:hAnsi="Times New Roman" w:cs="Times New Roman"/>
          <w:b/>
          <w:sz w:val="32"/>
          <w:szCs w:val="28"/>
        </w:rPr>
        <w:t xml:space="preserve"> </w:t>
      </w:r>
      <w:r w:rsidR="00532B03">
        <w:rPr>
          <w:rFonts w:ascii="Times New Roman" w:eastAsia="Times New Roman" w:hAnsi="Times New Roman" w:cs="Times New Roman"/>
          <w:b/>
          <w:sz w:val="32"/>
          <w:szCs w:val="28"/>
        </w:rPr>
        <w:t xml:space="preserve"> </w:t>
      </w:r>
      <w:r w:rsidR="00FD323A">
        <w:rPr>
          <w:rFonts w:ascii="Times New Roman" w:eastAsia="Times New Roman" w:hAnsi="Times New Roman" w:cs="Times New Roman"/>
          <w:b/>
          <w:sz w:val="32"/>
          <w:szCs w:val="28"/>
        </w:rPr>
        <w:t>Chapter 6</w:t>
      </w:r>
    </w:p>
    <w:p w:rsidR="00FD323A" w:rsidRDefault="00FD323A" w:rsidP="00FD323A">
      <w:pPr>
        <w:pStyle w:val="Normal1"/>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32B0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532B0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INFERENCE</w:t>
      </w:r>
    </w:p>
    <w:p w:rsidR="00FD323A" w:rsidRPr="00352E82" w:rsidRDefault="00FD323A" w:rsidP="00FD323A">
      <w:pPr>
        <w:spacing w:line="360" w:lineRule="auto"/>
        <w:jc w:val="both"/>
      </w:pPr>
      <w:r w:rsidRPr="00352E82">
        <w:t xml:space="preserve">This project provides us great learning experience and great knowledge about the working of the unix shell. </w:t>
      </w:r>
    </w:p>
    <w:p w:rsidR="00FD323A" w:rsidRPr="00352E82" w:rsidRDefault="00FD323A" w:rsidP="00FD323A">
      <w:pPr>
        <w:spacing w:line="360" w:lineRule="auto"/>
        <w:jc w:val="both"/>
      </w:pPr>
    </w:p>
    <w:p w:rsidR="00FD323A" w:rsidRPr="00352E82" w:rsidRDefault="00FD323A" w:rsidP="00FD323A">
      <w:pPr>
        <w:spacing w:line="360" w:lineRule="auto"/>
        <w:jc w:val="both"/>
      </w:pPr>
      <w:r w:rsidRPr="00352E82">
        <w:t xml:space="preserve">With this project, we came to know a lot, not only about the working of a UNIX shell, but also about the working of the lexical analyzer and syntax analyzer. </w:t>
      </w:r>
    </w:p>
    <w:p w:rsidR="00FD323A" w:rsidRPr="00352E82" w:rsidRDefault="00FD323A" w:rsidP="00FD323A">
      <w:pPr>
        <w:spacing w:line="360" w:lineRule="auto"/>
        <w:jc w:val="both"/>
      </w:pPr>
    </w:p>
    <w:p w:rsidR="00FD323A" w:rsidRPr="00352E82" w:rsidRDefault="00FD323A" w:rsidP="00FD323A">
      <w:pPr>
        <w:spacing w:line="360" w:lineRule="auto"/>
        <w:jc w:val="both"/>
      </w:pPr>
      <w:r w:rsidRPr="00352E82">
        <w:t>We came to know that using a lexical analyzer we can split any given input into different groups, each having a different meaning which is very important for verification of syntaxes.</w:t>
      </w:r>
    </w:p>
    <w:p w:rsidR="00FD323A" w:rsidRPr="00352E82" w:rsidRDefault="00FD323A" w:rsidP="00FD323A">
      <w:pPr>
        <w:spacing w:line="360" w:lineRule="auto"/>
        <w:jc w:val="both"/>
      </w:pPr>
    </w:p>
    <w:p w:rsidR="00FD323A" w:rsidRPr="00352E82" w:rsidRDefault="00FD323A" w:rsidP="00FD323A">
      <w:pPr>
        <w:spacing w:line="360" w:lineRule="auto"/>
        <w:jc w:val="both"/>
      </w:pPr>
      <w:r w:rsidRPr="00352E82">
        <w:t>We got more knowledge about the syntax analyzer, how actually it gets the tokens and checks the grammar for the tokens.</w:t>
      </w:r>
    </w:p>
    <w:p w:rsidR="00FD323A" w:rsidRPr="00352E82" w:rsidRDefault="00FD323A" w:rsidP="00FD323A">
      <w:pPr>
        <w:spacing w:line="360" w:lineRule="auto"/>
        <w:jc w:val="both"/>
      </w:pPr>
    </w:p>
    <w:p w:rsidR="00FD323A" w:rsidRPr="00506914" w:rsidRDefault="00FD323A" w:rsidP="00506914">
      <w:pPr>
        <w:spacing w:line="360" w:lineRule="auto"/>
        <w:jc w:val="both"/>
      </w:pPr>
      <w:r w:rsidRPr="00352E82">
        <w:t>With this knowledge one can develop a complete shell, by getting the executables for all the commands and storing them in a directory. Whenever the input is given to the shell program it checks this directory and executes the respective command.</w:t>
      </w:r>
    </w:p>
    <w:p w:rsidR="00FD323A" w:rsidRPr="00352E82" w:rsidRDefault="00FD323A" w:rsidP="00506914">
      <w:pPr>
        <w:tabs>
          <w:tab w:val="left" w:pos="709"/>
        </w:tabs>
        <w:suppressAutoHyphens/>
        <w:spacing w:line="360" w:lineRule="auto"/>
        <w:contextualSpacing/>
        <w:rPr>
          <w:bCs/>
          <w:lang w:val="ru-RU" w:eastAsia="ar-SA"/>
        </w:rPr>
      </w:pPr>
      <w:r w:rsidRPr="00352E82">
        <w:rPr>
          <w:bCs/>
          <w:lang w:eastAsia="ar-SA"/>
        </w:rPr>
        <w:t>More commands could be executed. For this the executable has to put in that directory and the corresponding grammar should be included in the YACC file.</w:t>
      </w:r>
    </w:p>
    <w:p w:rsidR="00FD323A" w:rsidRPr="00352E82" w:rsidRDefault="00FD323A" w:rsidP="00506914">
      <w:pPr>
        <w:tabs>
          <w:tab w:val="left" w:pos="709"/>
        </w:tabs>
        <w:suppressAutoHyphens/>
        <w:spacing w:line="360" w:lineRule="auto"/>
        <w:contextualSpacing/>
        <w:rPr>
          <w:bCs/>
          <w:lang w:val="ru-RU" w:eastAsia="ar-SA"/>
        </w:rPr>
      </w:pPr>
      <w:r w:rsidRPr="00352E82">
        <w:rPr>
          <w:bCs/>
          <w:lang w:eastAsia="ar-SA"/>
        </w:rPr>
        <w:t>All the options could be added to the all the commands.</w:t>
      </w:r>
    </w:p>
    <w:p w:rsidR="00FD323A" w:rsidRPr="00352E82" w:rsidRDefault="00FD323A" w:rsidP="00506914">
      <w:pPr>
        <w:tabs>
          <w:tab w:val="left" w:pos="709"/>
        </w:tabs>
        <w:suppressAutoHyphens/>
        <w:spacing w:line="360" w:lineRule="auto"/>
        <w:contextualSpacing/>
        <w:rPr>
          <w:bCs/>
          <w:lang w:val="ru-RU" w:eastAsia="ar-SA"/>
        </w:rPr>
      </w:pPr>
      <w:r w:rsidRPr="00352E82">
        <w:rPr>
          <w:bCs/>
          <w:lang w:eastAsia="ar-SA"/>
        </w:rPr>
        <w:t>Pipelining could be done for all the commands or set of commands supporting them.</w:t>
      </w:r>
    </w:p>
    <w:p w:rsidR="00FD323A" w:rsidRPr="00352E82" w:rsidRDefault="00FD323A" w:rsidP="00FD323A">
      <w:pPr>
        <w:tabs>
          <w:tab w:val="left" w:pos="709"/>
        </w:tabs>
        <w:spacing w:line="360" w:lineRule="auto"/>
        <w:jc w:val="both"/>
        <w:rPr>
          <w:bCs/>
        </w:rPr>
      </w:pPr>
    </w:p>
    <w:p w:rsidR="00FD323A" w:rsidRDefault="00FD323A" w:rsidP="00FD323A">
      <w:pPr>
        <w:spacing w:line="360" w:lineRule="auto"/>
        <w:jc w:val="both"/>
      </w:pPr>
    </w:p>
    <w:p w:rsidR="00FD323A" w:rsidRDefault="00FD323A" w:rsidP="00FD323A">
      <w:pPr>
        <w:spacing w:line="360" w:lineRule="auto"/>
        <w:jc w:val="both"/>
      </w:pPr>
    </w:p>
    <w:p w:rsidR="00FD323A" w:rsidRDefault="00FD323A" w:rsidP="00FD323A">
      <w:pPr>
        <w:spacing w:line="360" w:lineRule="auto"/>
        <w:jc w:val="both"/>
      </w:pPr>
    </w:p>
    <w:p w:rsidR="00FD323A" w:rsidRPr="00352E82" w:rsidRDefault="00FD323A" w:rsidP="00FD323A">
      <w:pPr>
        <w:spacing w:line="360" w:lineRule="auto"/>
        <w:jc w:val="both"/>
      </w:pPr>
    </w:p>
    <w:p w:rsidR="00FD323A" w:rsidRDefault="00FD323A" w:rsidP="00FD323A">
      <w:pPr>
        <w:spacing w:after="200" w:line="360" w:lineRule="auto"/>
        <w:jc w:val="both"/>
        <w:rPr>
          <w:rFonts w:eastAsia="Calibri"/>
          <w:b/>
          <w:sz w:val="32"/>
          <w:szCs w:val="22"/>
          <w:lang w:val="en-IN"/>
        </w:rPr>
      </w:pPr>
    </w:p>
    <w:p w:rsidR="00506914" w:rsidRDefault="00506914" w:rsidP="00FD323A">
      <w:pPr>
        <w:pStyle w:val="Normal1"/>
        <w:spacing w:after="200" w:line="360" w:lineRule="auto"/>
        <w:jc w:val="center"/>
        <w:rPr>
          <w:rFonts w:ascii="Times New Roman" w:eastAsia="Times New Roman" w:hAnsi="Times New Roman" w:cs="Times New Roman"/>
          <w:b/>
          <w:sz w:val="32"/>
          <w:szCs w:val="24"/>
        </w:rPr>
      </w:pPr>
    </w:p>
    <w:p w:rsidR="00506914" w:rsidRDefault="00506914" w:rsidP="00FD323A">
      <w:pPr>
        <w:pStyle w:val="Normal1"/>
        <w:spacing w:after="200" w:line="360" w:lineRule="auto"/>
        <w:jc w:val="center"/>
        <w:rPr>
          <w:rFonts w:ascii="Times New Roman" w:eastAsia="Times New Roman" w:hAnsi="Times New Roman" w:cs="Times New Roman"/>
          <w:b/>
          <w:sz w:val="32"/>
          <w:szCs w:val="24"/>
        </w:rPr>
      </w:pPr>
    </w:p>
    <w:p w:rsidR="00FD323A" w:rsidRPr="00655847" w:rsidRDefault="00FD323A" w:rsidP="00FD323A">
      <w:pPr>
        <w:pStyle w:val="Normal1"/>
        <w:spacing w:after="200" w:line="360" w:lineRule="auto"/>
        <w:jc w:val="center"/>
        <w:rPr>
          <w:sz w:val="28"/>
        </w:rPr>
      </w:pPr>
      <w:r w:rsidRPr="00655847">
        <w:rPr>
          <w:rFonts w:ascii="Times New Roman" w:eastAsia="Times New Roman" w:hAnsi="Times New Roman" w:cs="Times New Roman"/>
          <w:b/>
          <w:sz w:val="32"/>
          <w:szCs w:val="24"/>
        </w:rPr>
        <w:lastRenderedPageBreak/>
        <w:t>REFERENCES</w:t>
      </w:r>
    </w:p>
    <w:p w:rsidR="00FD323A" w:rsidRPr="00352E82" w:rsidRDefault="00FD323A" w:rsidP="00FD323A">
      <w:pPr>
        <w:spacing w:line="360" w:lineRule="auto"/>
        <w:contextualSpacing/>
        <w:jc w:val="both"/>
        <w:rPr>
          <w:lang w:eastAsia="ar-SA"/>
        </w:rPr>
      </w:pPr>
    </w:p>
    <w:p w:rsidR="00FD323A" w:rsidRPr="00352E82" w:rsidRDefault="00FD323A" w:rsidP="00FD323A">
      <w:pPr>
        <w:numPr>
          <w:ilvl w:val="0"/>
          <w:numId w:val="33"/>
        </w:numPr>
        <w:tabs>
          <w:tab w:val="left" w:pos="709"/>
        </w:tabs>
        <w:suppressAutoHyphens/>
        <w:spacing w:line="100" w:lineRule="atLeast"/>
        <w:contextualSpacing/>
        <w:jc w:val="both"/>
        <w:rPr>
          <w:lang w:eastAsia="ar-SA"/>
        </w:rPr>
      </w:pPr>
      <w:r w:rsidRPr="00352E82">
        <w:rPr>
          <w:lang w:eastAsia="ar-SA"/>
        </w:rPr>
        <w:t>Levine, John R, Mason, Tony, and Brown, Doug, Lex&amp;Yacc, O’reilly&amp;Assosciates, Sebastopol Ca.,2008</w:t>
      </w:r>
    </w:p>
    <w:p w:rsidR="00FD323A" w:rsidRPr="00352E82" w:rsidRDefault="00FD323A" w:rsidP="00FD323A">
      <w:pPr>
        <w:tabs>
          <w:tab w:val="left" w:pos="709"/>
        </w:tabs>
        <w:spacing w:line="100" w:lineRule="atLeast"/>
        <w:jc w:val="both"/>
      </w:pPr>
    </w:p>
    <w:p w:rsidR="00FD323A" w:rsidRPr="00352E82" w:rsidRDefault="00FD323A" w:rsidP="00FD323A">
      <w:pPr>
        <w:numPr>
          <w:ilvl w:val="0"/>
          <w:numId w:val="33"/>
        </w:numPr>
        <w:tabs>
          <w:tab w:val="left" w:pos="709"/>
        </w:tabs>
        <w:suppressAutoHyphens/>
        <w:spacing w:line="100" w:lineRule="atLeast"/>
        <w:contextualSpacing/>
        <w:jc w:val="both"/>
        <w:rPr>
          <w:lang w:eastAsia="ar-SA"/>
        </w:rPr>
      </w:pPr>
      <w:r w:rsidRPr="00352E82">
        <w:rPr>
          <w:lang w:eastAsia="ar-SA"/>
        </w:rPr>
        <w:t>Leland L Beck, System Software: Third Edition, Pearson Education, 1999</w:t>
      </w:r>
    </w:p>
    <w:p w:rsidR="00FD323A" w:rsidRPr="00352E82" w:rsidRDefault="00FD323A" w:rsidP="00FD323A">
      <w:pPr>
        <w:ind w:left="720"/>
        <w:contextualSpacing/>
        <w:jc w:val="both"/>
        <w:rPr>
          <w:lang w:eastAsia="ar-SA"/>
        </w:rPr>
      </w:pPr>
    </w:p>
    <w:p w:rsidR="00FD323A" w:rsidRPr="00352E82" w:rsidRDefault="00FD323A" w:rsidP="00FD323A">
      <w:pPr>
        <w:numPr>
          <w:ilvl w:val="0"/>
          <w:numId w:val="33"/>
        </w:numPr>
        <w:tabs>
          <w:tab w:val="left" w:pos="709"/>
        </w:tabs>
        <w:suppressAutoHyphens/>
        <w:spacing w:line="100" w:lineRule="atLeast"/>
        <w:contextualSpacing/>
        <w:jc w:val="both"/>
        <w:rPr>
          <w:lang w:eastAsia="ar-SA"/>
        </w:rPr>
      </w:pPr>
      <w:r w:rsidRPr="00352E82">
        <w:rPr>
          <w:lang w:eastAsia="ar-SA"/>
        </w:rPr>
        <w:t xml:space="preserve">Aho, Alfred V., Ravi Sethi and Jeffrey D. Ullman [2006]. Compilers, Prinicples, Techniques and Tools. Addison-Wesley, Reading, Massachusetts. </w:t>
      </w:r>
    </w:p>
    <w:p w:rsidR="00FD323A" w:rsidRPr="00352E82" w:rsidRDefault="00FD323A" w:rsidP="00FD323A">
      <w:pPr>
        <w:tabs>
          <w:tab w:val="left" w:pos="709"/>
        </w:tabs>
        <w:spacing w:line="100" w:lineRule="atLeast"/>
        <w:ind w:left="720"/>
        <w:contextualSpacing/>
        <w:jc w:val="both"/>
        <w:rPr>
          <w:lang w:eastAsia="ar-SA"/>
        </w:rPr>
      </w:pPr>
    </w:p>
    <w:p w:rsidR="00FD323A" w:rsidRPr="00352E82" w:rsidRDefault="00FD323A" w:rsidP="00FD323A">
      <w:pPr>
        <w:numPr>
          <w:ilvl w:val="0"/>
          <w:numId w:val="33"/>
        </w:numPr>
        <w:tabs>
          <w:tab w:val="left" w:pos="709"/>
        </w:tabs>
        <w:suppressAutoHyphens/>
        <w:spacing w:line="100" w:lineRule="atLeast"/>
        <w:contextualSpacing/>
        <w:jc w:val="both"/>
        <w:rPr>
          <w:lang w:eastAsia="ar-SA"/>
        </w:rPr>
      </w:pPr>
      <w:r w:rsidRPr="00352E82">
        <w:rPr>
          <w:lang w:eastAsia="ar-SA"/>
        </w:rPr>
        <w:t>Gardner, Jim, Chris Retterath and Eric Gisin [1988]. MKS Lex&amp;Yacc. Mortice Kern Systems Inc., Waterloo, Ontario, Canada</w:t>
      </w:r>
    </w:p>
    <w:p w:rsidR="00FD323A" w:rsidRPr="00352E82" w:rsidRDefault="00FD323A" w:rsidP="00FD323A">
      <w:pPr>
        <w:ind w:left="720"/>
        <w:contextualSpacing/>
        <w:jc w:val="both"/>
        <w:rPr>
          <w:lang w:eastAsia="ar-SA"/>
        </w:rPr>
      </w:pPr>
    </w:p>
    <w:p w:rsidR="00FD323A" w:rsidRPr="00352E82" w:rsidRDefault="00FD323A" w:rsidP="00FD323A">
      <w:pPr>
        <w:numPr>
          <w:ilvl w:val="0"/>
          <w:numId w:val="33"/>
        </w:numPr>
        <w:tabs>
          <w:tab w:val="left" w:pos="709"/>
        </w:tabs>
        <w:suppressAutoHyphens/>
        <w:spacing w:line="100" w:lineRule="atLeast"/>
        <w:contextualSpacing/>
        <w:jc w:val="both"/>
        <w:rPr>
          <w:lang w:eastAsia="ar-SA"/>
        </w:rPr>
      </w:pPr>
      <w:r w:rsidRPr="00352E82">
        <w:rPr>
          <w:lang w:eastAsia="ar-SA"/>
        </w:rPr>
        <w:t>Unix® Shell Programming, Third Edition By Stephen G. Kochan, Patrick Wood</w:t>
      </w:r>
    </w:p>
    <w:p w:rsidR="00FD323A" w:rsidRPr="00352E82" w:rsidRDefault="00FD323A" w:rsidP="00FD323A">
      <w:pPr>
        <w:tabs>
          <w:tab w:val="left" w:pos="709"/>
        </w:tabs>
        <w:spacing w:line="360" w:lineRule="auto"/>
        <w:jc w:val="both"/>
        <w:rPr>
          <w:bCs/>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spacing w:after="200" w:line="360" w:lineRule="auto"/>
        <w:jc w:val="both"/>
        <w:rPr>
          <w:rFonts w:eastAsia="Calibri"/>
          <w:b/>
          <w:sz w:val="32"/>
          <w:szCs w:val="22"/>
          <w:lang w:val="en-IN"/>
        </w:rPr>
      </w:pPr>
    </w:p>
    <w:p w:rsidR="00FD323A" w:rsidRDefault="00FD323A" w:rsidP="00FD323A">
      <w:pPr>
        <w:pStyle w:val="Normal1"/>
        <w:spacing w:after="200" w:line="360" w:lineRule="auto"/>
        <w:jc w:val="both"/>
        <w:rPr>
          <w:rFonts w:ascii="Times New Roman" w:eastAsia="Times New Roman" w:hAnsi="Times New Roman" w:cs="Times New Roman"/>
          <w:b/>
          <w:color w:val="auto"/>
          <w:sz w:val="32"/>
          <w:szCs w:val="32"/>
          <w:lang w:val="en-US" w:eastAsia="zh-CN"/>
        </w:rPr>
      </w:pPr>
      <w:r>
        <w:rPr>
          <w:rFonts w:ascii="Times New Roman" w:eastAsia="Times New Roman" w:hAnsi="Times New Roman" w:cs="Times New Roman"/>
          <w:b/>
          <w:color w:val="auto"/>
          <w:sz w:val="32"/>
          <w:szCs w:val="32"/>
          <w:lang w:val="en-US" w:eastAsia="zh-CN"/>
        </w:rPr>
        <w:lastRenderedPageBreak/>
        <w:t>APPENDIX A: Source code for shell</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#include&lt;stdio.h&gt;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#include&lt;sys/wait.h&gt;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#include&lt;unistd.h&gt;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#include&lt;string.h&gt;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#include&lt;stdlib.h&gt;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lsh_cd(char **args);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lsh_help(char **args);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lsh_exit(char **args);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(*builtin_func[]) (char **) = {&amp;lsh_cd,&amp;lsh_help,&amp;lsh_exit};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char *builtin_str[] = {"cd","help","exit"};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lsh_execute(char **args)</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i;</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(args[0] == NULL) {</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An empty command was entered.</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1;</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for (i = 0; i &lt; lsh_num_builtins(); i++)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Pr>
          <w:rFonts w:ascii="Times New Roman" w:eastAsia="Times New Roman" w:hAnsi="Times New Roman" w:cs="Times New Roman"/>
          <w:b/>
          <w:color w:val="auto"/>
          <w:sz w:val="24"/>
          <w:szCs w:val="24"/>
          <w:lang w:val="en-US" w:eastAsia="zh-CN"/>
        </w:rPr>
        <w:t xml:space="preserve">   </w:t>
      </w:r>
      <w:r w:rsidRPr="0059529F">
        <w:rPr>
          <w:rFonts w:ascii="Times New Roman" w:eastAsia="Times New Roman" w:hAnsi="Times New Roman" w:cs="Times New Roman"/>
          <w:b/>
          <w:color w:val="auto"/>
          <w:sz w:val="24"/>
          <w:szCs w:val="24"/>
          <w:lang w:val="en-US" w:eastAsia="zh-CN"/>
        </w:rPr>
        <w:t>if (strcmp(args[0], builtin_str[i]) == 0)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Pr>
          <w:rFonts w:ascii="Times New Roman" w:eastAsia="Times New Roman" w:hAnsi="Times New Roman" w:cs="Times New Roman"/>
          <w:b/>
          <w:color w:val="auto"/>
          <w:sz w:val="24"/>
          <w:szCs w:val="24"/>
          <w:lang w:val="en-US" w:eastAsia="zh-CN"/>
        </w:rPr>
        <w:t xml:space="preserve">  </w:t>
      </w:r>
      <w:r w:rsidRPr="0059529F">
        <w:rPr>
          <w:rFonts w:ascii="Times New Roman" w:eastAsia="Times New Roman" w:hAnsi="Times New Roman" w:cs="Times New Roman"/>
          <w:b/>
          <w:color w:val="auto"/>
          <w:sz w:val="24"/>
          <w:szCs w:val="24"/>
          <w:lang w:val="en-US" w:eastAsia="zh-CN"/>
        </w:rPr>
        <w:t xml:space="preserve">   return (*builtin_func[i])(args);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return lsh_launch(args);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Function Declarations for builtin shell commands: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List of builtin commands, followed by their corresponding functions.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lsh_num_builtins()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lastRenderedPageBreak/>
        <w:t xml:space="preserve">  return sizeof(builtin_str) / sizeof(char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Builtin function implementations.</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lsh_cd(char **args)</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(args[1] == NULL)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fprintf(stderr, "lsh: expected argument to \"cd\"\n");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else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(chdir(args[1]) != 0)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perror("lsh");</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1;</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lsh_help(char **args)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i;</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printf("Stephen Brennan's LSH\n");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printf("Type program names and arguments, and hit enter.\n");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printf("The following are built in:\n");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for (i = 0; i &lt; lsh_num_builtins(); i++)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printf("  %s\n", builtin_str[i]);</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printf("Use the man command for information on other programs.\n");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1;</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lsh_exit(char **args)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0;</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lastRenderedPageBreak/>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lsh_launch(char **args)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pid_t pid, wpid;</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status;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pid = fork();</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(pid == 0)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Child process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(execvp(args[0], args) == -1)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perror("lsh");</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exit(EXIT_FAILURE);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else if (pid &lt; 0)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Error forking</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perror("lsh");</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else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Parent process</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do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wpid = waitpid(pid, &amp;status, WUNTRACED);</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while (!WIFEXITED(status) &amp;&amp; !WIFSIGNALED(status));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1;</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#define LSH_TOK_BUFSIZE 64</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#define LSH_TOK_DELIM " \t\r\n\a"</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char **lsh_split_line(char *line)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bufsize = LSH_TOK_BUFSIZE, position = 0;</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char **tokens = malloc(bufsize * sizeof(char*));</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char *token;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lastRenderedPageBreak/>
        <w:t xml:space="preserve">  if (!tokens)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fprintf(stderr, "lsh: allocation error\n");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exit(EXIT_FAILURE);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token = strtok(line, LSH_TOK_DELIM);</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while (token != NULL)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tokens[position] = token;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position++;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(position &gt;= bufsize)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bufsize += LSH_TOK_BUFSIZE;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tokens = realloc(tokens, bufsize * sizeof(char*));</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(!tokens)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fprintf(stderr, "lsh: allocation error\n");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exit(EXIT_FAILURE);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token = strtok(NULL, LSH_TOK_DELIM);</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tokens[position] = NULL;</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tokens;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char *lsh_read_line(void)</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char *line = NULL;</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ssize_t bufsize = 0; // have getline allocate a buffer for us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getline(&amp;line, &amp;bufsize, stdin);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line;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/*#define LSH_RL_BUFSIZE 1024</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char *lsh_read_line(void)</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lastRenderedPageBreak/>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bufsize = LSH_RL_BUFSIZE;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position = 0;</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char *buffer = malloc(sizeof(char) * bufsize);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c;</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(!buffer)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fprintf(stderr, "lsh: allocation error\n");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exit(EXIT_FAILURE);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while (1)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Read a character</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c = getchar();</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If we hit EOF, replace it with a null character and return.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(c == EOF || c == '\n')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buffer[position] = '\0';</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buffer;</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else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buffer[position] = c;</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position++;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If we have exceeded the buffer, reallocate.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(position &gt;= bufsize)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bufsize += LSH_RL_BUFSIZE;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buffer = realloc(buffer, bufsize);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if (!buffer)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fprintf(stderr, "lsh: allocation error\n");</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exit(EXIT_FAILURE);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lastRenderedPageBreak/>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void lsh_loop(void)</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char *line;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char **args;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int status;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do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printf("&gt; ");</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line = lsh_read_line();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args = lsh_split_line(line);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status = lsh_execute(args);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free(line);</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free(args);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while (status);</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int main(int argc, char **argv)</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Load config files, if any.</w:t>
      </w:r>
    </w:p>
    <w:p w:rsidR="00FD323A"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Run command loop.</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lsh_loop();</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 Perform any shutdown/cleanup.</w:t>
      </w:r>
    </w:p>
    <w:p w:rsidR="00FD323A" w:rsidRPr="0059529F" w:rsidRDefault="00FD323A" w:rsidP="00FD323A">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 xml:space="preserve">  return EXIT_SUCCESS;</w:t>
      </w:r>
    </w:p>
    <w:p w:rsidR="00660429" w:rsidRDefault="00FD323A" w:rsidP="007020CD">
      <w:pPr>
        <w:pStyle w:val="Normal1"/>
        <w:spacing w:after="200" w:line="240" w:lineRule="auto"/>
        <w:rPr>
          <w:rFonts w:ascii="Times New Roman" w:eastAsia="Times New Roman" w:hAnsi="Times New Roman" w:cs="Times New Roman"/>
          <w:b/>
          <w:color w:val="auto"/>
          <w:sz w:val="24"/>
          <w:szCs w:val="24"/>
          <w:lang w:val="en-US" w:eastAsia="zh-CN"/>
        </w:rPr>
      </w:pPr>
      <w:r w:rsidRPr="0059529F">
        <w:rPr>
          <w:rFonts w:ascii="Times New Roman" w:eastAsia="Times New Roman" w:hAnsi="Times New Roman" w:cs="Times New Roman"/>
          <w:b/>
          <w:color w:val="auto"/>
          <w:sz w:val="24"/>
          <w:szCs w:val="24"/>
          <w:lang w:val="en-US" w:eastAsia="zh-CN"/>
        </w:rPr>
        <w:t>}</w:t>
      </w:r>
    </w:p>
    <w:p w:rsidR="00A52EE4" w:rsidRDefault="00A52EE4" w:rsidP="00A52EE4">
      <w:pPr>
        <w:pStyle w:val="Normal1"/>
        <w:spacing w:after="200" w:line="360" w:lineRule="auto"/>
        <w:jc w:val="both"/>
        <w:rPr>
          <w:rFonts w:ascii="Times New Roman" w:eastAsia="Times New Roman" w:hAnsi="Times New Roman" w:cs="Times New Roman"/>
          <w:b/>
          <w:color w:val="auto"/>
          <w:sz w:val="32"/>
          <w:szCs w:val="32"/>
          <w:lang w:val="en-US" w:eastAsia="zh-CN"/>
        </w:rPr>
      </w:pPr>
    </w:p>
    <w:p w:rsidR="00A52EE4" w:rsidRDefault="00A52EE4" w:rsidP="00A52EE4">
      <w:pPr>
        <w:pStyle w:val="Normal1"/>
        <w:spacing w:after="200" w:line="360" w:lineRule="auto"/>
        <w:jc w:val="both"/>
        <w:rPr>
          <w:rFonts w:ascii="Times New Roman" w:eastAsia="Times New Roman" w:hAnsi="Times New Roman" w:cs="Times New Roman"/>
          <w:b/>
          <w:color w:val="auto"/>
          <w:sz w:val="32"/>
          <w:szCs w:val="32"/>
          <w:lang w:val="en-US" w:eastAsia="zh-CN"/>
        </w:rPr>
      </w:pPr>
    </w:p>
    <w:p w:rsidR="00A52EE4" w:rsidRDefault="00A52EE4" w:rsidP="00A52EE4">
      <w:pPr>
        <w:pStyle w:val="Normal1"/>
        <w:spacing w:after="200" w:line="360" w:lineRule="auto"/>
        <w:jc w:val="both"/>
        <w:rPr>
          <w:rFonts w:ascii="Times New Roman" w:eastAsia="Times New Roman" w:hAnsi="Times New Roman" w:cs="Times New Roman"/>
          <w:b/>
          <w:color w:val="auto"/>
          <w:sz w:val="32"/>
          <w:szCs w:val="32"/>
          <w:lang w:val="en-US" w:eastAsia="zh-CN"/>
        </w:rPr>
      </w:pPr>
    </w:p>
    <w:p w:rsidR="00A52EE4" w:rsidRDefault="00A52EE4" w:rsidP="00A52EE4">
      <w:pPr>
        <w:pStyle w:val="Normal1"/>
        <w:spacing w:after="200" w:line="360" w:lineRule="auto"/>
        <w:jc w:val="both"/>
        <w:rPr>
          <w:rFonts w:ascii="Times New Roman" w:eastAsia="Times New Roman" w:hAnsi="Times New Roman" w:cs="Times New Roman"/>
          <w:b/>
          <w:color w:val="auto"/>
          <w:sz w:val="32"/>
          <w:szCs w:val="32"/>
          <w:lang w:val="en-US" w:eastAsia="zh-CN"/>
        </w:rPr>
      </w:pPr>
    </w:p>
    <w:p w:rsidR="00A52EE4" w:rsidRDefault="00A52EE4" w:rsidP="00A52EE4">
      <w:pPr>
        <w:pStyle w:val="Normal1"/>
        <w:spacing w:after="200" w:line="360" w:lineRule="auto"/>
        <w:jc w:val="both"/>
        <w:rPr>
          <w:rFonts w:ascii="Times New Roman" w:hAnsi="Times New Roman" w:cs="Times New Roman"/>
          <w:b/>
          <w:sz w:val="32"/>
          <w:szCs w:val="32"/>
        </w:rPr>
      </w:pPr>
      <w:r w:rsidRPr="00A52EE4">
        <w:rPr>
          <w:rFonts w:ascii="Times New Roman" w:eastAsia="Times New Roman" w:hAnsi="Times New Roman" w:cs="Times New Roman"/>
          <w:b/>
          <w:color w:val="auto"/>
          <w:sz w:val="32"/>
          <w:szCs w:val="32"/>
          <w:lang w:val="en-US" w:eastAsia="zh-CN"/>
        </w:rPr>
        <w:lastRenderedPageBreak/>
        <w:t xml:space="preserve">APPENDIX B: SCREENSHOTS </w:t>
      </w:r>
      <w:r w:rsidRPr="00A52EE4">
        <w:rPr>
          <w:rFonts w:ascii="Times New Roman" w:hAnsi="Times New Roman" w:cs="Times New Roman"/>
          <w:b/>
          <w:sz w:val="32"/>
          <w:szCs w:val="32"/>
        </w:rPr>
        <w:t>OF IMPLEMENTATION OF SHELL</w:t>
      </w:r>
    </w:p>
    <w:p w:rsidR="00A52EE4" w:rsidRDefault="00A52EE4" w:rsidP="00A52EE4">
      <w:pPr>
        <w:pStyle w:val="PlainText"/>
        <w:tabs>
          <w:tab w:val="left" w:pos="3402"/>
        </w:tabs>
        <w:rPr>
          <w:rFonts w:ascii="Times New Roman" w:hAnsi="Times New Roman" w:cs="Times New Roman"/>
          <w:b/>
          <w:sz w:val="28"/>
        </w:rPr>
      </w:pPr>
      <w:r>
        <w:rPr>
          <w:rFonts w:ascii="Times New Roman" w:hAnsi="Times New Roman" w:cs="Times New Roman"/>
          <w:b/>
          <w:sz w:val="28"/>
        </w:rPr>
        <w:t>test.c</w:t>
      </w:r>
      <w:r>
        <w:rPr>
          <w:rFonts w:ascii="Times New Roman" w:hAnsi="Times New Roman" w:cs="Times New Roman"/>
          <w:b/>
          <w:sz w:val="28"/>
        </w:rPr>
        <w:tab/>
      </w:r>
      <w:r w:rsidRPr="00477086">
        <w:rPr>
          <w:rFonts w:ascii="Times New Roman" w:hAnsi="Times New Roman" w:cs="Times New Roman"/>
          <w:i/>
          <w:sz w:val="28"/>
        </w:rPr>
        <w:t>For checking error</w:t>
      </w:r>
    </w:p>
    <w:p w:rsidR="00A52EE4" w:rsidRDefault="00A52EE4" w:rsidP="00A52EE4">
      <w:pPr>
        <w:pStyle w:val="PlainText"/>
        <w:rPr>
          <w:rFonts w:ascii="Times New Roman" w:hAnsi="Times New Roman" w:cs="Times New Roman"/>
          <w:b/>
          <w:sz w:val="28"/>
        </w:rPr>
      </w:pPr>
    </w:p>
    <w:p w:rsidR="00A52EE4" w:rsidRPr="00AE46E0" w:rsidRDefault="00A52EE4" w:rsidP="00A52EE4">
      <w:pPr>
        <w:pStyle w:val="PlainText"/>
        <w:rPr>
          <w:rFonts w:ascii="Courier New" w:hAnsi="Courier New" w:cs="Courier New"/>
        </w:rPr>
      </w:pPr>
      <w:r w:rsidRPr="00AE46E0">
        <w:rPr>
          <w:rFonts w:ascii="Courier New" w:hAnsi="Courier New" w:cs="Courier New"/>
        </w:rPr>
        <w:t>#include&lt;abc.h&gt;</w:t>
      </w:r>
    </w:p>
    <w:p w:rsidR="00A52EE4" w:rsidRPr="00AE46E0" w:rsidRDefault="00A52EE4" w:rsidP="00A52EE4">
      <w:pPr>
        <w:pStyle w:val="PlainText"/>
        <w:rPr>
          <w:rFonts w:ascii="Courier New" w:hAnsi="Courier New" w:cs="Courier New"/>
        </w:rPr>
      </w:pPr>
      <w:r w:rsidRPr="00AE46E0">
        <w:rPr>
          <w:rFonts w:ascii="Courier New" w:hAnsi="Courier New" w:cs="Courier New"/>
        </w:rPr>
        <w:t>#include&lt;def.h&gt;</w:t>
      </w:r>
    </w:p>
    <w:p w:rsidR="00A52EE4" w:rsidRPr="00AE46E0" w:rsidRDefault="00A52EE4" w:rsidP="00A52EE4">
      <w:pPr>
        <w:pStyle w:val="PlainText"/>
        <w:rPr>
          <w:rFonts w:ascii="Courier New" w:hAnsi="Courier New" w:cs="Courier New"/>
        </w:rPr>
      </w:pPr>
      <w:r w:rsidRPr="00AE46E0">
        <w:rPr>
          <w:rFonts w:ascii="Courier New" w:hAnsi="Courier New" w:cs="Courier New"/>
        </w:rPr>
        <w:t>#include&lt;xyz.h&gt;</w:t>
      </w:r>
    </w:p>
    <w:p w:rsidR="00A52EE4" w:rsidRPr="00AE46E0" w:rsidRDefault="00A52EE4" w:rsidP="00A52EE4">
      <w:pPr>
        <w:pStyle w:val="PlainText"/>
        <w:rPr>
          <w:rFonts w:ascii="Courier New" w:hAnsi="Courier New" w:cs="Courier New"/>
        </w:rPr>
      </w:pPr>
      <w:r w:rsidRPr="00AE46E0">
        <w:rPr>
          <w:rFonts w:ascii="Courier New" w:hAnsi="Courier New" w:cs="Courier New"/>
        </w:rPr>
        <w:t>#include&lt;safa.h&gt;</w:t>
      </w:r>
    </w:p>
    <w:p w:rsidR="00A52EE4" w:rsidRPr="00AE46E0" w:rsidRDefault="00A52EE4" w:rsidP="00A52EE4">
      <w:pPr>
        <w:pStyle w:val="PlainText"/>
        <w:rPr>
          <w:rFonts w:ascii="Courier New" w:hAnsi="Courier New" w:cs="Courier New"/>
        </w:rPr>
      </w:pPr>
      <w:r w:rsidRPr="00AE46E0">
        <w:rPr>
          <w:rFonts w:ascii="Courier New" w:hAnsi="Courier New" w:cs="Courier New"/>
        </w:rPr>
        <w:t>int main(int a,char c)</w:t>
      </w:r>
    </w:p>
    <w:p w:rsidR="00A52EE4" w:rsidRPr="00AE46E0" w:rsidRDefault="00A52EE4" w:rsidP="00A52EE4">
      <w:pPr>
        <w:pStyle w:val="PlainText"/>
        <w:rPr>
          <w:rFonts w:ascii="Courier New" w:hAnsi="Courier New" w:cs="Courier New"/>
        </w:rPr>
      </w:pPr>
      <w:r w:rsidRPr="00AE46E0">
        <w:rPr>
          <w:rFonts w:ascii="Courier New" w:hAnsi="Courier New" w:cs="Courier New"/>
        </w:rPr>
        <w:t>{</w:t>
      </w:r>
    </w:p>
    <w:p w:rsidR="00A52EE4" w:rsidRPr="00AE46E0" w:rsidRDefault="00A52EE4" w:rsidP="00A52EE4">
      <w:pPr>
        <w:pStyle w:val="PlainText"/>
        <w:rPr>
          <w:rFonts w:ascii="Courier New" w:hAnsi="Courier New" w:cs="Courier New"/>
        </w:rPr>
      </w:pPr>
      <w:r w:rsidRPr="00AE46E0">
        <w:rPr>
          <w:rFonts w:ascii="Courier New" w:hAnsi="Courier New" w:cs="Courier New"/>
        </w:rPr>
        <w:t>/* abc and xyz */</w:t>
      </w:r>
    </w:p>
    <w:p w:rsidR="00A52EE4" w:rsidRPr="00AE46E0" w:rsidRDefault="00A52EE4" w:rsidP="00A52EE4">
      <w:pPr>
        <w:pStyle w:val="PlainText"/>
        <w:rPr>
          <w:rFonts w:ascii="Courier New" w:hAnsi="Courier New" w:cs="Courier New"/>
        </w:rPr>
      </w:pPr>
      <w:r>
        <w:rPr>
          <w:rFonts w:ascii="Courier New" w:hAnsi="Courier New" w:cs="Courier New"/>
        </w:rPr>
        <w:t>scanf("%d%d",&amp;abc,&amp;def)</w:t>
      </w:r>
      <w:r w:rsidRPr="00AE46E0">
        <w:rPr>
          <w:rFonts w:ascii="Courier New" w:hAnsi="Courier New" w:cs="Courier New"/>
        </w:rPr>
        <w:tab/>
        <w:t xml:space="preserve">// </w:t>
      </w:r>
      <w:r>
        <w:rPr>
          <w:rFonts w:ascii="Courier New" w:hAnsi="Courier New" w:cs="Courier New"/>
        </w:rPr>
        <w:t>semicolon missing</w:t>
      </w:r>
    </w:p>
    <w:p w:rsidR="00A52EE4" w:rsidRPr="00AE46E0" w:rsidRDefault="00A52EE4" w:rsidP="00A52EE4">
      <w:pPr>
        <w:pStyle w:val="PlainText"/>
        <w:rPr>
          <w:rFonts w:ascii="Courier New" w:hAnsi="Courier New" w:cs="Courier New"/>
        </w:rPr>
      </w:pPr>
      <w:r w:rsidRPr="00AE46E0">
        <w:rPr>
          <w:rFonts w:ascii="Courier New" w:hAnsi="Courier New" w:cs="Courier New"/>
        </w:rPr>
        <w:t>for(;;)</w:t>
      </w:r>
    </w:p>
    <w:p w:rsidR="00A52EE4" w:rsidRPr="00AE46E0" w:rsidRDefault="00A52EE4" w:rsidP="00A52EE4">
      <w:pPr>
        <w:pStyle w:val="PlainText"/>
        <w:rPr>
          <w:rFonts w:ascii="Courier New" w:hAnsi="Courier New" w:cs="Courier New"/>
        </w:rPr>
      </w:pPr>
      <w:r w:rsidRPr="00AE46E0">
        <w:rPr>
          <w:rFonts w:ascii="Courier New" w:hAnsi="Courier New" w:cs="Courier New"/>
        </w:rPr>
        <w:t>{</w:t>
      </w:r>
    </w:p>
    <w:p w:rsidR="00A52EE4" w:rsidRPr="00AE46E0" w:rsidRDefault="00A52EE4" w:rsidP="00A52EE4">
      <w:pPr>
        <w:pStyle w:val="PlainText"/>
        <w:rPr>
          <w:rFonts w:ascii="Courier New" w:hAnsi="Courier New" w:cs="Courier New"/>
        </w:rPr>
      </w:pPr>
      <w:r w:rsidRPr="00AE46E0">
        <w:rPr>
          <w:rFonts w:ascii="Courier New" w:hAnsi="Courier New" w:cs="Courier New"/>
        </w:rPr>
        <w:t>a=b;</w:t>
      </w:r>
      <w:r w:rsidRPr="00AE46E0">
        <w:rPr>
          <w:rFonts w:ascii="Courier New" w:hAnsi="Courier New" w:cs="Courier New"/>
        </w:rPr>
        <w:tab/>
        <w:t>/* apurva */</w:t>
      </w:r>
    </w:p>
    <w:p w:rsidR="00A52EE4" w:rsidRPr="00AE46E0" w:rsidRDefault="00A52EE4" w:rsidP="00A52EE4">
      <w:pPr>
        <w:pStyle w:val="PlainText"/>
        <w:rPr>
          <w:rFonts w:ascii="Courier New" w:hAnsi="Courier New" w:cs="Courier New"/>
        </w:rPr>
      </w:pPr>
      <w:r w:rsidRPr="00AE46E0">
        <w:rPr>
          <w:rFonts w:ascii="Courier New" w:hAnsi="Courier New" w:cs="Courier New"/>
        </w:rPr>
        <w:t>}</w:t>
      </w:r>
    </w:p>
    <w:p w:rsidR="00A52EE4" w:rsidRPr="00AE46E0" w:rsidRDefault="00A52EE4" w:rsidP="00A52EE4">
      <w:pPr>
        <w:pStyle w:val="PlainText"/>
        <w:rPr>
          <w:rFonts w:ascii="Courier New" w:hAnsi="Courier New" w:cs="Courier New"/>
        </w:rPr>
      </w:pPr>
      <w:r w:rsidRPr="00AE46E0">
        <w:rPr>
          <w:rFonts w:ascii="Courier New" w:hAnsi="Courier New" w:cs="Courier New"/>
        </w:rPr>
        <w:t>return -1;</w:t>
      </w:r>
    </w:p>
    <w:p w:rsidR="00A52EE4" w:rsidRPr="00AE46E0" w:rsidRDefault="00A52EE4" w:rsidP="00A52EE4">
      <w:pPr>
        <w:pStyle w:val="PlainText"/>
        <w:rPr>
          <w:rFonts w:ascii="Courier New" w:hAnsi="Courier New" w:cs="Courier New"/>
        </w:rPr>
      </w:pPr>
      <w:r w:rsidRPr="00AE46E0">
        <w:rPr>
          <w:rFonts w:ascii="Courier New" w:hAnsi="Courier New" w:cs="Courier New"/>
        </w:rPr>
        <w:t>}</w:t>
      </w:r>
    </w:p>
    <w:p w:rsidR="00A52EE4" w:rsidRPr="00AE46E0" w:rsidRDefault="00A52EE4" w:rsidP="00A52EE4">
      <w:pPr>
        <w:pStyle w:val="PlainText"/>
        <w:rPr>
          <w:rFonts w:ascii="Courier New" w:hAnsi="Courier New" w:cs="Courier New"/>
        </w:rPr>
      </w:pPr>
    </w:p>
    <w:p w:rsidR="00A52EE4" w:rsidRDefault="00A52EE4" w:rsidP="00A52EE4">
      <w:pPr>
        <w:pStyle w:val="PlainText"/>
        <w:rPr>
          <w:rFonts w:ascii="Times New Roman" w:hAnsi="Times New Roman" w:cs="Times New Roman"/>
          <w:b/>
          <w:sz w:val="28"/>
        </w:rPr>
      </w:pPr>
    </w:p>
    <w:p w:rsidR="00A52EE4" w:rsidRPr="00477086" w:rsidRDefault="00A52EE4" w:rsidP="00A52EE4">
      <w:pPr>
        <w:pStyle w:val="PlainText"/>
        <w:tabs>
          <w:tab w:val="left" w:pos="3402"/>
        </w:tabs>
        <w:rPr>
          <w:rFonts w:ascii="Times New Roman" w:hAnsi="Times New Roman" w:cs="Times New Roman"/>
          <w:b/>
          <w:sz w:val="24"/>
        </w:rPr>
      </w:pPr>
      <w:r w:rsidRPr="00477086">
        <w:rPr>
          <w:rFonts w:ascii="Times New Roman" w:hAnsi="Times New Roman" w:cs="Times New Roman"/>
          <w:b/>
          <w:sz w:val="28"/>
        </w:rPr>
        <w:t>test1.c</w:t>
      </w:r>
      <w:r>
        <w:rPr>
          <w:rFonts w:ascii="Times New Roman" w:hAnsi="Times New Roman" w:cs="Times New Roman"/>
          <w:b/>
          <w:sz w:val="28"/>
        </w:rPr>
        <w:tab/>
      </w:r>
      <w:r w:rsidRPr="00477086">
        <w:rPr>
          <w:rFonts w:ascii="Times New Roman" w:hAnsi="Times New Roman" w:cs="Times New Roman"/>
          <w:i/>
          <w:sz w:val="28"/>
        </w:rPr>
        <w:t>General Program</w:t>
      </w:r>
    </w:p>
    <w:p w:rsidR="00A52EE4" w:rsidRDefault="00A52EE4" w:rsidP="00A52EE4">
      <w:pPr>
        <w:pStyle w:val="PlainText"/>
        <w:rPr>
          <w:rFonts w:ascii="Courier New" w:hAnsi="Courier New" w:cs="Courier New"/>
        </w:rPr>
      </w:pPr>
    </w:p>
    <w:p w:rsidR="00A52EE4" w:rsidRPr="00346E2F" w:rsidRDefault="00A52EE4" w:rsidP="00A52EE4">
      <w:pPr>
        <w:pStyle w:val="PlainText"/>
        <w:rPr>
          <w:rFonts w:ascii="Courier New" w:hAnsi="Courier New" w:cs="Courier New"/>
        </w:rPr>
      </w:pPr>
      <w:r w:rsidRPr="00346E2F">
        <w:rPr>
          <w:rFonts w:ascii="Courier New" w:hAnsi="Courier New" w:cs="Courier New"/>
        </w:rPr>
        <w:t>#include&lt;stdio.h&gt;</w:t>
      </w:r>
    </w:p>
    <w:p w:rsidR="00A52EE4" w:rsidRPr="00346E2F" w:rsidRDefault="00A52EE4" w:rsidP="00A52EE4">
      <w:pPr>
        <w:pStyle w:val="PlainText"/>
        <w:rPr>
          <w:rFonts w:ascii="Courier New" w:hAnsi="Courier New" w:cs="Courier New"/>
        </w:rPr>
      </w:pPr>
      <w:r w:rsidRPr="00346E2F">
        <w:rPr>
          <w:rFonts w:ascii="Courier New" w:hAnsi="Courier New" w:cs="Courier New"/>
        </w:rPr>
        <w:t>#include&lt;stdlib.h&gt;</w:t>
      </w:r>
    </w:p>
    <w:p w:rsidR="00A52EE4" w:rsidRPr="00346E2F" w:rsidRDefault="00A52EE4" w:rsidP="00A52EE4">
      <w:pPr>
        <w:pStyle w:val="PlainText"/>
        <w:rPr>
          <w:rFonts w:ascii="Courier New" w:hAnsi="Courier New" w:cs="Courier New"/>
        </w:rPr>
      </w:pPr>
      <w:r w:rsidRPr="00346E2F">
        <w:rPr>
          <w:rFonts w:ascii="Courier New" w:hAnsi="Courier New" w:cs="Courier New"/>
        </w:rPr>
        <w:t>#include&lt;maths.h&gt;</w:t>
      </w:r>
    </w:p>
    <w:p w:rsidR="00A52EE4" w:rsidRPr="00346E2F" w:rsidRDefault="00A52EE4" w:rsidP="00A52EE4">
      <w:pPr>
        <w:pStyle w:val="PlainText"/>
        <w:rPr>
          <w:rFonts w:ascii="Courier New" w:hAnsi="Courier New" w:cs="Courier New"/>
        </w:rPr>
      </w:pPr>
      <w:r w:rsidRPr="00346E2F">
        <w:rPr>
          <w:rFonts w:ascii="Courier New" w:hAnsi="Courier New" w:cs="Courier New"/>
        </w:rPr>
        <w:t>#include&lt;limit.h&gt;</w:t>
      </w:r>
    </w:p>
    <w:p w:rsidR="00A52EE4" w:rsidRPr="00346E2F" w:rsidRDefault="00A52EE4" w:rsidP="00A52EE4">
      <w:pPr>
        <w:pStyle w:val="PlainText"/>
        <w:rPr>
          <w:rFonts w:ascii="Courier New" w:hAnsi="Courier New" w:cs="Courier New"/>
        </w:rPr>
      </w:pPr>
      <w:r w:rsidRPr="00346E2F">
        <w:rPr>
          <w:rFonts w:ascii="Courier New" w:hAnsi="Courier New" w:cs="Courier New"/>
        </w:rPr>
        <w:t>#define N 5</w:t>
      </w:r>
    </w:p>
    <w:p w:rsidR="00A52EE4" w:rsidRPr="00346E2F" w:rsidRDefault="00A52EE4" w:rsidP="00A52EE4">
      <w:pPr>
        <w:pStyle w:val="PlainText"/>
        <w:rPr>
          <w:rFonts w:ascii="Courier New" w:hAnsi="Courier New" w:cs="Courier New"/>
        </w:rPr>
      </w:pPr>
      <w:r w:rsidRPr="00346E2F">
        <w:rPr>
          <w:rFonts w:ascii="Courier New" w:hAnsi="Courier New" w:cs="Courier New"/>
        </w:rPr>
        <w:t>#define M 30</w:t>
      </w:r>
    </w:p>
    <w:p w:rsidR="00A52EE4" w:rsidRPr="00346E2F" w:rsidRDefault="00A52EE4" w:rsidP="00A52EE4">
      <w:pPr>
        <w:pStyle w:val="PlainText"/>
        <w:rPr>
          <w:rFonts w:ascii="Courier New" w:hAnsi="Courier New" w:cs="Courier New"/>
        </w:rPr>
      </w:pPr>
      <w:r w:rsidRPr="00346E2F">
        <w:rPr>
          <w:rFonts w:ascii="Courier New" w:hAnsi="Courier New" w:cs="Courier New"/>
        </w:rPr>
        <w:t>#define J 20</w:t>
      </w:r>
    </w:p>
    <w:p w:rsidR="00A52EE4" w:rsidRPr="00346E2F" w:rsidRDefault="00A52EE4" w:rsidP="00A52EE4">
      <w:pPr>
        <w:pStyle w:val="PlainText"/>
        <w:rPr>
          <w:rFonts w:ascii="Courier New" w:hAnsi="Courier New" w:cs="Courier New"/>
        </w:rPr>
      </w:pPr>
      <w:r w:rsidRPr="00346E2F">
        <w:rPr>
          <w:rFonts w:ascii="Courier New" w:hAnsi="Courier New" w:cs="Courier New"/>
        </w:rPr>
        <w:t>int user(int a)</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a=b;</w:t>
      </w:r>
    </w:p>
    <w:p w:rsidR="00A52EE4" w:rsidRPr="00346E2F" w:rsidRDefault="00A52EE4" w:rsidP="00A52EE4">
      <w:pPr>
        <w:pStyle w:val="PlainText"/>
        <w:rPr>
          <w:rFonts w:ascii="Courier New" w:hAnsi="Courier New" w:cs="Courier New"/>
        </w:rPr>
      </w:pPr>
      <w:r w:rsidRPr="00346E2F">
        <w:rPr>
          <w:rFonts w:ascii="Courier New" w:hAnsi="Courier New" w:cs="Courier New"/>
        </w:rPr>
        <w:t>return 1;</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#define K 50</w:t>
      </w:r>
    </w:p>
    <w:p w:rsidR="00A52EE4" w:rsidRPr="00346E2F" w:rsidRDefault="00A52EE4" w:rsidP="00A52EE4">
      <w:pPr>
        <w:pStyle w:val="PlainText"/>
        <w:rPr>
          <w:rFonts w:ascii="Courier New" w:hAnsi="Courier New" w:cs="Courier New"/>
        </w:rPr>
      </w:pPr>
      <w:r w:rsidRPr="00346E2F">
        <w:rPr>
          <w:rFonts w:ascii="Courier New" w:hAnsi="Courier New" w:cs="Courier New"/>
        </w:rPr>
        <w:t>int a=30,j=40,z[100];</w:t>
      </w:r>
    </w:p>
    <w:p w:rsidR="00A52EE4" w:rsidRPr="00346E2F" w:rsidRDefault="00A52EE4" w:rsidP="00A52EE4">
      <w:pPr>
        <w:pStyle w:val="PlainText"/>
        <w:rPr>
          <w:rFonts w:ascii="Courier New" w:hAnsi="Courier New" w:cs="Courier New"/>
        </w:rPr>
      </w:pPr>
      <w:r w:rsidRPr="00346E2F">
        <w:rPr>
          <w:rFonts w:ascii="Courier New" w:hAnsi="Courier New" w:cs="Courier New"/>
        </w:rPr>
        <w:t>char user(char b)</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a=b;</w:t>
      </w:r>
    </w:p>
    <w:p w:rsidR="00A52EE4" w:rsidRPr="00346E2F" w:rsidRDefault="00A52EE4" w:rsidP="00A52EE4">
      <w:pPr>
        <w:pStyle w:val="PlainText"/>
        <w:rPr>
          <w:rFonts w:ascii="Courier New" w:hAnsi="Courier New" w:cs="Courier New"/>
        </w:rPr>
      </w:pPr>
      <w:r w:rsidRPr="00346E2F">
        <w:rPr>
          <w:rFonts w:ascii="Courier New" w:hAnsi="Courier New" w:cs="Courier New"/>
        </w:rPr>
        <w:t>return a;</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int main(int a,char c)</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printf("Enter the value %d\n",a[i]);</w:t>
      </w:r>
    </w:p>
    <w:p w:rsidR="00A52EE4" w:rsidRPr="00346E2F" w:rsidRDefault="00A52EE4" w:rsidP="00A52EE4">
      <w:pPr>
        <w:pStyle w:val="PlainText"/>
        <w:rPr>
          <w:rFonts w:ascii="Courier New" w:hAnsi="Courier New" w:cs="Courier New"/>
        </w:rPr>
      </w:pPr>
      <w:r w:rsidRPr="00346E2F">
        <w:rPr>
          <w:rFonts w:ascii="Courier New" w:hAnsi="Courier New" w:cs="Courier New"/>
        </w:rPr>
        <w:t>scanf("%d%d",&amp;abc,&amp;def);</w:t>
      </w:r>
    </w:p>
    <w:p w:rsidR="00A52EE4" w:rsidRPr="00346E2F" w:rsidRDefault="00A52EE4" w:rsidP="00A52EE4">
      <w:pPr>
        <w:pStyle w:val="PlainText"/>
        <w:rPr>
          <w:rFonts w:ascii="Courier New" w:hAnsi="Courier New" w:cs="Courier New"/>
        </w:rPr>
      </w:pPr>
      <w:r w:rsidRPr="00346E2F">
        <w:rPr>
          <w:rFonts w:ascii="Courier New" w:hAnsi="Courier New" w:cs="Courier New"/>
        </w:rPr>
        <w:t>c=d;</w:t>
      </w:r>
    </w:p>
    <w:p w:rsidR="00A52EE4" w:rsidRPr="00346E2F" w:rsidRDefault="00A52EE4" w:rsidP="00A52EE4">
      <w:pPr>
        <w:pStyle w:val="PlainText"/>
        <w:rPr>
          <w:rFonts w:ascii="Courier New" w:hAnsi="Courier New" w:cs="Courier New"/>
        </w:rPr>
      </w:pPr>
      <w:r w:rsidRPr="00346E2F">
        <w:rPr>
          <w:rFonts w:ascii="Courier New" w:hAnsi="Courier New" w:cs="Courier New"/>
        </w:rPr>
        <w:t>if(a==b)</w:t>
      </w:r>
    </w:p>
    <w:p w:rsidR="00A52EE4" w:rsidRPr="00346E2F" w:rsidRDefault="00A52EE4" w:rsidP="00A52EE4">
      <w:pPr>
        <w:pStyle w:val="PlainText"/>
        <w:rPr>
          <w:rFonts w:ascii="Courier New" w:hAnsi="Courier New" w:cs="Courier New"/>
        </w:rPr>
      </w:pPr>
      <w:r w:rsidRPr="00346E2F">
        <w:rPr>
          <w:rFonts w:ascii="Courier New" w:hAnsi="Courier New" w:cs="Courier New"/>
        </w:rPr>
        <w:tab/>
        <w:t>if(k&gt;=0)</w:t>
      </w:r>
    </w:p>
    <w:p w:rsidR="00A52EE4" w:rsidRPr="00346E2F" w:rsidRDefault="00A52EE4" w:rsidP="00A52EE4">
      <w:pPr>
        <w:pStyle w:val="PlainText"/>
        <w:rPr>
          <w:rFonts w:ascii="Courier New" w:hAnsi="Courier New" w:cs="Courier New"/>
        </w:rPr>
      </w:pPr>
      <w:r w:rsidRPr="00346E2F">
        <w:rPr>
          <w:rFonts w:ascii="Courier New" w:hAnsi="Courier New" w:cs="Courier New"/>
        </w:rPr>
        <w:tab/>
        <w:t>{</w:t>
      </w:r>
    </w:p>
    <w:p w:rsidR="00A52EE4" w:rsidRPr="00346E2F" w:rsidRDefault="00A52EE4" w:rsidP="00A52EE4">
      <w:pPr>
        <w:pStyle w:val="PlainText"/>
        <w:rPr>
          <w:rFonts w:ascii="Courier New" w:hAnsi="Courier New" w:cs="Courier New"/>
        </w:rPr>
      </w:pPr>
      <w:r w:rsidRPr="00346E2F">
        <w:rPr>
          <w:rFonts w:ascii="Courier New" w:hAnsi="Courier New" w:cs="Courier New"/>
        </w:rPr>
        <w:tab/>
      </w:r>
      <w:r w:rsidRPr="00346E2F">
        <w:rPr>
          <w:rFonts w:ascii="Courier New" w:hAnsi="Courier New" w:cs="Courier New"/>
        </w:rPr>
        <w:tab/>
        <w:t>j=n;</w:t>
      </w:r>
    </w:p>
    <w:p w:rsidR="00A52EE4" w:rsidRPr="00346E2F" w:rsidRDefault="00A52EE4" w:rsidP="00A52EE4">
      <w:pPr>
        <w:pStyle w:val="PlainText"/>
        <w:rPr>
          <w:rFonts w:ascii="Courier New" w:hAnsi="Courier New" w:cs="Courier New"/>
        </w:rPr>
      </w:pPr>
      <w:r w:rsidRPr="00346E2F">
        <w:rPr>
          <w:rFonts w:ascii="Courier New" w:hAnsi="Courier New" w:cs="Courier New"/>
        </w:rPr>
        <w:tab/>
        <w:t>}</w:t>
      </w:r>
    </w:p>
    <w:p w:rsidR="00A52EE4" w:rsidRPr="00346E2F" w:rsidRDefault="00A52EE4" w:rsidP="00A52EE4">
      <w:pPr>
        <w:pStyle w:val="PlainText"/>
        <w:rPr>
          <w:rFonts w:ascii="Courier New" w:hAnsi="Courier New" w:cs="Courier New"/>
        </w:rPr>
      </w:pPr>
      <w:r w:rsidRPr="00346E2F">
        <w:rPr>
          <w:rFonts w:ascii="Courier New" w:hAnsi="Courier New" w:cs="Courier New"/>
        </w:rPr>
        <w:t>while(b&lt;1000)</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ab/>
        <w:t>b++</w:t>
      </w:r>
    </w:p>
    <w:p w:rsidR="00A52EE4" w:rsidRPr="00346E2F" w:rsidRDefault="00A52EE4" w:rsidP="00A52EE4">
      <w:pPr>
        <w:pStyle w:val="PlainText"/>
        <w:rPr>
          <w:rFonts w:ascii="Courier New" w:hAnsi="Courier New" w:cs="Courier New"/>
        </w:rPr>
      </w:pPr>
      <w:r w:rsidRPr="00346E2F">
        <w:rPr>
          <w:rFonts w:ascii="Courier New" w:hAnsi="Courier New" w:cs="Courier New"/>
        </w:rPr>
        <w:lastRenderedPageBreak/>
        <w:t>}</w:t>
      </w:r>
    </w:p>
    <w:p w:rsidR="00A52EE4" w:rsidRPr="00346E2F" w:rsidRDefault="00A52EE4" w:rsidP="00A52EE4">
      <w:pPr>
        <w:pStyle w:val="PlainText"/>
        <w:rPr>
          <w:rFonts w:ascii="Courier New" w:hAnsi="Courier New" w:cs="Courier New"/>
        </w:rPr>
      </w:pPr>
      <w:r w:rsidRPr="00346E2F">
        <w:rPr>
          <w:rFonts w:ascii="Courier New" w:hAnsi="Courier New" w:cs="Courier New"/>
        </w:rPr>
        <w:t>for(;;)</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ab/>
        <w:t>do</w:t>
      </w:r>
    </w:p>
    <w:p w:rsidR="00A52EE4" w:rsidRPr="00346E2F" w:rsidRDefault="00A52EE4" w:rsidP="00A52EE4">
      <w:pPr>
        <w:pStyle w:val="PlainText"/>
        <w:rPr>
          <w:rFonts w:ascii="Courier New" w:hAnsi="Courier New" w:cs="Courier New"/>
        </w:rPr>
      </w:pPr>
      <w:r w:rsidRPr="00346E2F">
        <w:rPr>
          <w:rFonts w:ascii="Courier New" w:hAnsi="Courier New" w:cs="Courier New"/>
        </w:rPr>
        <w:tab/>
        <w:t>{</w:t>
      </w:r>
    </w:p>
    <w:p w:rsidR="00A52EE4" w:rsidRPr="00346E2F" w:rsidRDefault="00A52EE4" w:rsidP="00A52EE4">
      <w:pPr>
        <w:pStyle w:val="PlainText"/>
        <w:rPr>
          <w:rFonts w:ascii="Courier New" w:hAnsi="Courier New" w:cs="Courier New"/>
        </w:rPr>
      </w:pPr>
      <w:r w:rsidRPr="00346E2F">
        <w:rPr>
          <w:rFonts w:ascii="Courier New" w:hAnsi="Courier New" w:cs="Courier New"/>
        </w:rPr>
        <w:tab/>
      </w:r>
      <w:r w:rsidRPr="00346E2F">
        <w:rPr>
          <w:rFonts w:ascii="Courier New" w:hAnsi="Courier New" w:cs="Courier New"/>
        </w:rPr>
        <w:tab/>
        <w:t>m--;</w:t>
      </w:r>
    </w:p>
    <w:p w:rsidR="00A52EE4" w:rsidRPr="00346E2F" w:rsidRDefault="00A52EE4" w:rsidP="00A52EE4">
      <w:pPr>
        <w:pStyle w:val="PlainText"/>
        <w:rPr>
          <w:rFonts w:ascii="Courier New" w:hAnsi="Courier New" w:cs="Courier New"/>
        </w:rPr>
      </w:pPr>
      <w:r w:rsidRPr="00346E2F">
        <w:rPr>
          <w:rFonts w:ascii="Courier New" w:hAnsi="Courier New" w:cs="Courier New"/>
        </w:rPr>
        <w:tab/>
        <w:t>}while(k&gt;=0);</w:t>
      </w:r>
    </w:p>
    <w:p w:rsidR="00A52EE4" w:rsidRPr="00346E2F" w:rsidRDefault="00A52EE4" w:rsidP="00A52EE4">
      <w:pPr>
        <w:pStyle w:val="PlainText"/>
        <w:rPr>
          <w:rFonts w:ascii="Courier New" w:hAnsi="Courier New" w:cs="Courier New"/>
        </w:rPr>
      </w:pPr>
      <w:r w:rsidRPr="00346E2F">
        <w:rPr>
          <w:rFonts w:ascii="Courier New" w:hAnsi="Courier New" w:cs="Courier New"/>
        </w:rPr>
        <w:tab/>
        <w:t>printf("checked all statements\nending for\n");</w:t>
      </w:r>
    </w:p>
    <w:p w:rsidR="00A52EE4" w:rsidRPr="00346E2F" w:rsidRDefault="00A52EE4" w:rsidP="00A52EE4">
      <w:pPr>
        <w:pStyle w:val="PlainText"/>
        <w:rPr>
          <w:rFonts w:ascii="Courier New" w:hAnsi="Courier New" w:cs="Courier New"/>
        </w:rPr>
      </w:pPr>
      <w:r w:rsidRPr="00346E2F">
        <w:rPr>
          <w:rFonts w:ascii="Courier New" w:hAnsi="Courier New" w:cs="Courier New"/>
        </w:rPr>
        <w:t>}</w:t>
      </w:r>
    </w:p>
    <w:p w:rsidR="00A52EE4" w:rsidRPr="00346E2F" w:rsidRDefault="00A52EE4" w:rsidP="00A52EE4">
      <w:pPr>
        <w:pStyle w:val="PlainText"/>
        <w:rPr>
          <w:rFonts w:ascii="Courier New" w:hAnsi="Courier New" w:cs="Courier New"/>
        </w:rPr>
      </w:pPr>
      <w:r w:rsidRPr="00346E2F">
        <w:rPr>
          <w:rFonts w:ascii="Courier New" w:hAnsi="Courier New" w:cs="Courier New"/>
        </w:rPr>
        <w:t>return -1;</w:t>
      </w:r>
    </w:p>
    <w:p w:rsidR="00A52EE4" w:rsidRDefault="00A52EE4" w:rsidP="00A52EE4">
      <w:pPr>
        <w:pStyle w:val="PlainText"/>
        <w:rPr>
          <w:rFonts w:ascii="Courier New" w:hAnsi="Courier New" w:cs="Courier New"/>
        </w:rPr>
      </w:pPr>
      <w:r w:rsidRPr="00346E2F">
        <w:rPr>
          <w:rFonts w:ascii="Courier New" w:hAnsi="Courier New" w:cs="Courier New"/>
        </w:rPr>
        <w:t>}</w:t>
      </w:r>
    </w:p>
    <w:p w:rsidR="00A52EE4" w:rsidRDefault="00A52EE4" w:rsidP="00A52EE4">
      <w:pPr>
        <w:pStyle w:val="PlainText"/>
        <w:rPr>
          <w:rFonts w:ascii="Courier New" w:hAnsi="Courier New" w:cs="Courier New"/>
        </w:rPr>
      </w:pPr>
    </w:p>
    <w:p w:rsidR="00A52EE4" w:rsidRDefault="00A52EE4" w:rsidP="00A52EE4">
      <w:pPr>
        <w:pStyle w:val="PlainText"/>
        <w:rPr>
          <w:rFonts w:ascii="Times New Roman" w:hAnsi="Times New Roman" w:cs="Times New Roman"/>
          <w:b/>
          <w:sz w:val="28"/>
        </w:rPr>
      </w:pPr>
    </w:p>
    <w:p w:rsidR="00A52EE4" w:rsidRPr="00477086" w:rsidRDefault="00A52EE4" w:rsidP="00A52EE4">
      <w:pPr>
        <w:pStyle w:val="PlainText"/>
        <w:tabs>
          <w:tab w:val="left" w:pos="3402"/>
        </w:tabs>
        <w:rPr>
          <w:rFonts w:ascii="Times New Roman" w:hAnsi="Times New Roman" w:cs="Times New Roman"/>
          <w:i/>
          <w:sz w:val="28"/>
        </w:rPr>
      </w:pPr>
      <w:r>
        <w:rPr>
          <w:rFonts w:ascii="Times New Roman" w:hAnsi="Times New Roman" w:cs="Times New Roman"/>
          <w:b/>
          <w:sz w:val="28"/>
        </w:rPr>
        <w:t>test2.c</w:t>
      </w:r>
      <w:r>
        <w:rPr>
          <w:rFonts w:ascii="Times New Roman" w:hAnsi="Times New Roman" w:cs="Times New Roman"/>
          <w:b/>
          <w:sz w:val="28"/>
        </w:rPr>
        <w:tab/>
      </w:r>
      <w:r>
        <w:rPr>
          <w:rFonts w:ascii="Times New Roman" w:hAnsi="Times New Roman" w:cs="Times New Roman"/>
          <w:i/>
          <w:sz w:val="28"/>
        </w:rPr>
        <w:t>For checking use of keywords in strings</w:t>
      </w:r>
    </w:p>
    <w:p w:rsidR="00A52EE4" w:rsidRDefault="00A52EE4" w:rsidP="00A52EE4">
      <w:pPr>
        <w:pStyle w:val="PlainText"/>
        <w:rPr>
          <w:rFonts w:ascii="Times New Roman" w:hAnsi="Times New Roman" w:cs="Times New Roman"/>
          <w:b/>
          <w:sz w:val="28"/>
        </w:rPr>
      </w:pPr>
    </w:p>
    <w:p w:rsidR="00A52EE4" w:rsidRPr="00E63B8F" w:rsidRDefault="00A52EE4" w:rsidP="00A52EE4">
      <w:pPr>
        <w:pStyle w:val="PlainText"/>
        <w:rPr>
          <w:rFonts w:ascii="Courier New" w:hAnsi="Courier New" w:cs="Courier New"/>
        </w:rPr>
      </w:pPr>
      <w:r w:rsidRPr="00E63B8F">
        <w:rPr>
          <w:rFonts w:ascii="Courier New" w:hAnsi="Courier New" w:cs="Courier New"/>
        </w:rPr>
        <w:t>#include&lt;stdio.h&gt;</w:t>
      </w:r>
    </w:p>
    <w:p w:rsidR="00A52EE4" w:rsidRPr="00E63B8F" w:rsidRDefault="00A52EE4" w:rsidP="00A52EE4">
      <w:pPr>
        <w:pStyle w:val="PlainText"/>
        <w:rPr>
          <w:rFonts w:ascii="Courier New" w:hAnsi="Courier New" w:cs="Courier New"/>
        </w:rPr>
      </w:pPr>
      <w:r w:rsidRPr="00E63B8F">
        <w:rPr>
          <w:rFonts w:ascii="Courier New" w:hAnsi="Courier New" w:cs="Courier New"/>
        </w:rPr>
        <w:t>#include&lt;stdlib.h&gt;</w:t>
      </w:r>
    </w:p>
    <w:p w:rsidR="00A52EE4" w:rsidRPr="00E63B8F" w:rsidRDefault="00A52EE4" w:rsidP="00A52EE4">
      <w:pPr>
        <w:pStyle w:val="PlainText"/>
        <w:rPr>
          <w:rFonts w:ascii="Courier New" w:hAnsi="Courier New" w:cs="Courier New"/>
        </w:rPr>
      </w:pPr>
      <w:r w:rsidRPr="00E63B8F">
        <w:rPr>
          <w:rFonts w:ascii="Courier New" w:hAnsi="Courier New" w:cs="Courier New"/>
        </w:rPr>
        <w:t>int a=10;</w:t>
      </w:r>
    </w:p>
    <w:p w:rsidR="00A52EE4" w:rsidRPr="00E63B8F" w:rsidRDefault="00A52EE4" w:rsidP="00A52EE4">
      <w:pPr>
        <w:pStyle w:val="PlainText"/>
        <w:rPr>
          <w:rFonts w:ascii="Courier New" w:hAnsi="Courier New" w:cs="Courier New"/>
        </w:rPr>
      </w:pPr>
      <w:r w:rsidRPr="00E63B8F">
        <w:rPr>
          <w:rFonts w:ascii="Courier New" w:hAnsi="Courier New" w:cs="Courier New"/>
        </w:rPr>
        <w:t>main()</w:t>
      </w:r>
    </w:p>
    <w:p w:rsidR="00A52EE4" w:rsidRPr="00E63B8F" w:rsidRDefault="00A52EE4" w:rsidP="00A52EE4">
      <w:pPr>
        <w:pStyle w:val="PlainText"/>
        <w:rPr>
          <w:rFonts w:ascii="Courier New" w:hAnsi="Courier New" w:cs="Courier New"/>
        </w:rPr>
      </w:pPr>
      <w:r w:rsidRPr="00E63B8F">
        <w:rPr>
          <w:rFonts w:ascii="Courier New" w:hAnsi="Courier New" w:cs="Courier New"/>
        </w:rPr>
        <w:t>{</w:t>
      </w:r>
    </w:p>
    <w:p w:rsidR="00A52EE4" w:rsidRPr="00E63B8F" w:rsidRDefault="00A52EE4" w:rsidP="00A52EE4">
      <w:pPr>
        <w:pStyle w:val="PlainText"/>
        <w:rPr>
          <w:rFonts w:ascii="Courier New" w:hAnsi="Courier New" w:cs="Courier New"/>
        </w:rPr>
      </w:pPr>
      <w:r w:rsidRPr="00E63B8F">
        <w:rPr>
          <w:rFonts w:ascii="Courier New" w:hAnsi="Courier New" w:cs="Courier New"/>
        </w:rPr>
        <w:t>printf("hello how are you\n ending for");</w:t>
      </w:r>
    </w:p>
    <w:p w:rsidR="00A52EE4" w:rsidRPr="00E63B8F" w:rsidRDefault="00A52EE4" w:rsidP="00A52EE4">
      <w:pPr>
        <w:pStyle w:val="PlainText"/>
        <w:rPr>
          <w:rFonts w:ascii="Courier New" w:hAnsi="Courier New" w:cs="Courier New"/>
        </w:rPr>
      </w:pPr>
      <w:r w:rsidRPr="00E63B8F">
        <w:rPr>
          <w:rFonts w:ascii="Courier New" w:hAnsi="Courier New" w:cs="Courier New"/>
        </w:rPr>
        <w:t>for(;;)</w:t>
      </w:r>
    </w:p>
    <w:p w:rsidR="00A52EE4" w:rsidRPr="00E63B8F" w:rsidRDefault="00A52EE4" w:rsidP="00A52EE4">
      <w:pPr>
        <w:pStyle w:val="PlainText"/>
        <w:rPr>
          <w:rFonts w:ascii="Courier New" w:hAnsi="Courier New" w:cs="Courier New"/>
        </w:rPr>
      </w:pPr>
      <w:r w:rsidRPr="00E63B8F">
        <w:rPr>
          <w:rFonts w:ascii="Courier New" w:hAnsi="Courier New" w:cs="Courier New"/>
        </w:rPr>
        <w:t>{</w:t>
      </w:r>
    </w:p>
    <w:p w:rsidR="00A52EE4" w:rsidRPr="00E63B8F" w:rsidRDefault="00A52EE4" w:rsidP="00A52EE4">
      <w:pPr>
        <w:pStyle w:val="PlainText"/>
        <w:rPr>
          <w:rFonts w:ascii="Courier New" w:hAnsi="Courier New" w:cs="Courier New"/>
        </w:rPr>
      </w:pPr>
      <w:r w:rsidRPr="00E63B8F">
        <w:rPr>
          <w:rFonts w:ascii="Courier New" w:hAnsi="Courier New" w:cs="Courier New"/>
        </w:rPr>
        <w:tab/>
        <w:t>a=b;</w:t>
      </w:r>
    </w:p>
    <w:p w:rsidR="00A52EE4" w:rsidRPr="00E63B8F" w:rsidRDefault="00A52EE4" w:rsidP="00A52EE4">
      <w:pPr>
        <w:pStyle w:val="PlainText"/>
        <w:rPr>
          <w:rFonts w:ascii="Courier New" w:hAnsi="Courier New" w:cs="Courier New"/>
        </w:rPr>
      </w:pPr>
      <w:r w:rsidRPr="00E63B8F">
        <w:rPr>
          <w:rFonts w:ascii="Courier New" w:hAnsi="Courier New" w:cs="Courier New"/>
        </w:rPr>
        <w:t>}</w:t>
      </w:r>
    </w:p>
    <w:p w:rsidR="00A52EE4" w:rsidRPr="00E63B8F" w:rsidRDefault="00A52EE4" w:rsidP="00A52EE4">
      <w:pPr>
        <w:pStyle w:val="PlainText"/>
        <w:rPr>
          <w:rFonts w:ascii="Courier New" w:hAnsi="Courier New" w:cs="Courier New"/>
        </w:rPr>
      </w:pPr>
      <w:r w:rsidRPr="00E63B8F">
        <w:rPr>
          <w:rFonts w:ascii="Courier New" w:hAnsi="Courier New" w:cs="Courier New"/>
        </w:rPr>
        <w:t>int B;</w:t>
      </w:r>
    </w:p>
    <w:p w:rsidR="00A52EE4" w:rsidRPr="00E63B8F" w:rsidRDefault="00A52EE4" w:rsidP="00A52EE4">
      <w:pPr>
        <w:pStyle w:val="PlainText"/>
        <w:rPr>
          <w:rFonts w:ascii="Courier New" w:hAnsi="Courier New" w:cs="Courier New"/>
        </w:rPr>
      </w:pPr>
      <w:r w:rsidRPr="00E63B8F">
        <w:rPr>
          <w:rFonts w:ascii="Courier New" w:hAnsi="Courier New" w:cs="Courier New"/>
        </w:rPr>
        <w:t>}</w:t>
      </w:r>
    </w:p>
    <w:p w:rsidR="00A52EE4" w:rsidRPr="00E63B8F" w:rsidRDefault="00A52EE4" w:rsidP="00A52EE4">
      <w:pPr>
        <w:pStyle w:val="PlainText"/>
        <w:rPr>
          <w:rFonts w:ascii="Courier New" w:hAnsi="Courier New" w:cs="Courier New"/>
        </w:rPr>
      </w:pPr>
    </w:p>
    <w:p w:rsidR="00A52EE4" w:rsidRDefault="00A52EE4" w:rsidP="00A52EE4">
      <w:pPr>
        <w:pStyle w:val="PlainText"/>
        <w:rPr>
          <w:rFonts w:ascii="Times New Roman" w:hAnsi="Times New Roman" w:cs="Times New Roman"/>
          <w:b/>
          <w:sz w:val="28"/>
        </w:rPr>
      </w:pPr>
    </w:p>
    <w:p w:rsidR="00A52EE4" w:rsidRPr="00477086" w:rsidRDefault="00A52EE4" w:rsidP="00A52EE4">
      <w:pPr>
        <w:pStyle w:val="PlainText"/>
        <w:tabs>
          <w:tab w:val="left" w:pos="3402"/>
        </w:tabs>
        <w:rPr>
          <w:rFonts w:ascii="Times New Roman" w:hAnsi="Times New Roman" w:cs="Times New Roman"/>
          <w:i/>
          <w:sz w:val="28"/>
        </w:rPr>
      </w:pPr>
      <w:r>
        <w:rPr>
          <w:rFonts w:ascii="Times New Roman" w:hAnsi="Times New Roman" w:cs="Times New Roman"/>
          <w:b/>
          <w:sz w:val="28"/>
        </w:rPr>
        <w:t>test3.c</w:t>
      </w:r>
      <w:r>
        <w:rPr>
          <w:rFonts w:ascii="Times New Roman" w:hAnsi="Times New Roman" w:cs="Times New Roman"/>
          <w:b/>
          <w:sz w:val="28"/>
        </w:rPr>
        <w:tab/>
      </w:r>
      <w:r>
        <w:rPr>
          <w:rFonts w:ascii="Times New Roman" w:hAnsi="Times New Roman" w:cs="Times New Roman"/>
          <w:i/>
          <w:sz w:val="28"/>
        </w:rPr>
        <w:t>For checking user function declaration</w:t>
      </w:r>
    </w:p>
    <w:p w:rsidR="00A52EE4" w:rsidRDefault="00A52EE4" w:rsidP="00A52EE4">
      <w:pPr>
        <w:pStyle w:val="PlainText"/>
        <w:rPr>
          <w:rFonts w:ascii="Times New Roman" w:hAnsi="Times New Roman" w:cs="Times New Roman"/>
          <w:b/>
          <w:sz w:val="28"/>
        </w:rPr>
      </w:pPr>
    </w:p>
    <w:p w:rsidR="00A52EE4" w:rsidRPr="00DE6BF2" w:rsidRDefault="00A52EE4" w:rsidP="00A52EE4">
      <w:pPr>
        <w:pStyle w:val="PlainText"/>
        <w:rPr>
          <w:rFonts w:ascii="Courier New" w:hAnsi="Courier New" w:cs="Courier New"/>
        </w:rPr>
      </w:pPr>
      <w:r w:rsidRPr="00DE6BF2">
        <w:rPr>
          <w:rFonts w:ascii="Courier New" w:hAnsi="Courier New" w:cs="Courier New"/>
        </w:rPr>
        <w:t>#include&lt;starabc.h&gt;</w:t>
      </w:r>
    </w:p>
    <w:p w:rsidR="00A52EE4" w:rsidRPr="00DE6BF2" w:rsidRDefault="00A52EE4" w:rsidP="00A52EE4">
      <w:pPr>
        <w:pStyle w:val="PlainText"/>
        <w:rPr>
          <w:rFonts w:ascii="Courier New" w:hAnsi="Courier New" w:cs="Courier New"/>
        </w:rPr>
      </w:pPr>
      <w:r w:rsidRPr="00DE6BF2">
        <w:rPr>
          <w:rFonts w:ascii="Courier New" w:hAnsi="Courier New" w:cs="Courier New"/>
        </w:rPr>
        <w:t>#define M 100</w:t>
      </w:r>
    </w:p>
    <w:p w:rsidR="00A52EE4" w:rsidRPr="00DE6BF2" w:rsidRDefault="00A52EE4" w:rsidP="00A52EE4">
      <w:pPr>
        <w:pStyle w:val="PlainText"/>
        <w:rPr>
          <w:rFonts w:ascii="Courier New" w:hAnsi="Courier New" w:cs="Courier New"/>
        </w:rPr>
      </w:pPr>
      <w:r w:rsidRPr="00DE6BF2">
        <w:rPr>
          <w:rFonts w:ascii="Courier New" w:hAnsi="Courier New" w:cs="Courier New"/>
        </w:rPr>
        <w:t>int func(int a);</w:t>
      </w:r>
    </w:p>
    <w:p w:rsidR="00A52EE4" w:rsidRPr="00DE6BF2" w:rsidRDefault="00A52EE4" w:rsidP="00A52EE4">
      <w:pPr>
        <w:pStyle w:val="PlainText"/>
        <w:rPr>
          <w:rFonts w:ascii="Courier New" w:hAnsi="Courier New" w:cs="Courier New"/>
        </w:rPr>
      </w:pPr>
      <w:r w:rsidRPr="00DE6BF2">
        <w:rPr>
          <w:rFonts w:ascii="Courier New" w:hAnsi="Courier New" w:cs="Courier New"/>
        </w:rPr>
        <w:t>int main(int argc,char *argv[])</w:t>
      </w:r>
    </w:p>
    <w:p w:rsidR="00A52EE4" w:rsidRPr="00DE6BF2" w:rsidRDefault="00A52EE4" w:rsidP="00A52EE4">
      <w:pPr>
        <w:pStyle w:val="PlainText"/>
        <w:rPr>
          <w:rFonts w:ascii="Courier New" w:hAnsi="Courier New" w:cs="Courier New"/>
        </w:rPr>
      </w:pPr>
      <w:r w:rsidRPr="00DE6BF2">
        <w:rPr>
          <w:rFonts w:ascii="Courier New" w:hAnsi="Courier New" w:cs="Courier New"/>
        </w:rPr>
        <w:t>{</w:t>
      </w:r>
    </w:p>
    <w:p w:rsidR="00A52EE4" w:rsidRPr="00DE6BF2" w:rsidRDefault="00A52EE4" w:rsidP="00A52EE4">
      <w:pPr>
        <w:pStyle w:val="PlainText"/>
        <w:rPr>
          <w:rFonts w:ascii="Courier New" w:hAnsi="Courier New" w:cs="Courier New"/>
        </w:rPr>
      </w:pPr>
      <w:r w:rsidRPr="00DE6BF2">
        <w:rPr>
          <w:rFonts w:ascii="Courier New" w:hAnsi="Courier New" w:cs="Courier New"/>
        </w:rPr>
        <w:t>a=b;</w:t>
      </w:r>
    </w:p>
    <w:p w:rsidR="00A52EE4" w:rsidRPr="00DE6BF2" w:rsidRDefault="00A52EE4" w:rsidP="00A52EE4">
      <w:pPr>
        <w:pStyle w:val="PlainText"/>
        <w:rPr>
          <w:rFonts w:ascii="Courier New" w:hAnsi="Courier New" w:cs="Courier New"/>
        </w:rPr>
      </w:pPr>
      <w:r w:rsidRPr="00DE6BF2">
        <w:rPr>
          <w:rFonts w:ascii="Courier New" w:hAnsi="Courier New" w:cs="Courier New"/>
        </w:rPr>
        <w:t>return -1;</w:t>
      </w:r>
    </w:p>
    <w:p w:rsidR="00A52EE4" w:rsidRPr="00DE6BF2" w:rsidRDefault="00A52EE4" w:rsidP="00A52EE4">
      <w:pPr>
        <w:pStyle w:val="PlainText"/>
        <w:rPr>
          <w:rFonts w:ascii="Courier New" w:hAnsi="Courier New" w:cs="Courier New"/>
        </w:rPr>
      </w:pPr>
      <w:r w:rsidRPr="00DE6BF2">
        <w:rPr>
          <w:rFonts w:ascii="Courier New" w:hAnsi="Courier New" w:cs="Courier New"/>
        </w:rPr>
        <w:t>}</w:t>
      </w:r>
    </w:p>
    <w:p w:rsidR="00A52EE4" w:rsidRPr="00DE6BF2" w:rsidRDefault="00A52EE4" w:rsidP="00A52EE4">
      <w:pPr>
        <w:pStyle w:val="PlainText"/>
        <w:rPr>
          <w:rFonts w:ascii="Courier New" w:hAnsi="Courier New" w:cs="Courier New"/>
        </w:rPr>
      </w:pPr>
      <w:r w:rsidRPr="00DE6BF2">
        <w:rPr>
          <w:rFonts w:ascii="Courier New" w:hAnsi="Courier New" w:cs="Courier New"/>
        </w:rPr>
        <w:t>int func(int a)</w:t>
      </w:r>
    </w:p>
    <w:p w:rsidR="00A52EE4" w:rsidRPr="00DE6BF2" w:rsidRDefault="00A52EE4" w:rsidP="00A52EE4">
      <w:pPr>
        <w:pStyle w:val="PlainText"/>
        <w:rPr>
          <w:rFonts w:ascii="Courier New" w:hAnsi="Courier New" w:cs="Courier New"/>
        </w:rPr>
      </w:pPr>
      <w:r w:rsidRPr="00DE6BF2">
        <w:rPr>
          <w:rFonts w:ascii="Courier New" w:hAnsi="Courier New" w:cs="Courier New"/>
        </w:rPr>
        <w:t>{</w:t>
      </w:r>
    </w:p>
    <w:p w:rsidR="00A52EE4" w:rsidRPr="00DE6BF2" w:rsidRDefault="00A52EE4" w:rsidP="00A52EE4">
      <w:pPr>
        <w:pStyle w:val="PlainText"/>
        <w:rPr>
          <w:rFonts w:ascii="Courier New" w:hAnsi="Courier New" w:cs="Courier New"/>
        </w:rPr>
      </w:pPr>
      <w:r w:rsidRPr="00DE6BF2">
        <w:rPr>
          <w:rFonts w:ascii="Courier New" w:hAnsi="Courier New" w:cs="Courier New"/>
        </w:rPr>
        <w:t>a=b;</w:t>
      </w:r>
    </w:p>
    <w:p w:rsidR="00A52EE4" w:rsidRPr="00DE6BF2" w:rsidRDefault="00A52EE4" w:rsidP="00A52EE4">
      <w:pPr>
        <w:pStyle w:val="PlainText"/>
        <w:rPr>
          <w:rFonts w:ascii="Courier New" w:hAnsi="Courier New" w:cs="Courier New"/>
        </w:rPr>
      </w:pPr>
      <w:r w:rsidRPr="00DE6BF2">
        <w:rPr>
          <w:rFonts w:ascii="Courier New" w:hAnsi="Courier New" w:cs="Courier New"/>
        </w:rPr>
        <w:t>return -1;</w:t>
      </w:r>
    </w:p>
    <w:p w:rsidR="00A52EE4" w:rsidRDefault="00A52EE4" w:rsidP="00A52EE4">
      <w:pPr>
        <w:pStyle w:val="Normal1"/>
        <w:spacing w:after="200" w:line="360" w:lineRule="auto"/>
        <w:jc w:val="both"/>
        <w:rPr>
          <w:rFonts w:ascii="Courier New" w:hAnsi="Courier New" w:cs="Courier New"/>
        </w:rPr>
      </w:pPr>
      <w:r w:rsidRPr="00DE6BF2">
        <w:rPr>
          <w:rFonts w:ascii="Courier New" w:hAnsi="Courier New" w:cs="Courier New"/>
        </w:rPr>
        <w:t>}</w:t>
      </w:r>
    </w:p>
    <w:p w:rsidR="00A52EE4" w:rsidRDefault="00A52EE4" w:rsidP="00A52EE4">
      <w:pPr>
        <w:pStyle w:val="Normal1"/>
        <w:spacing w:after="200" w:line="360" w:lineRule="auto"/>
        <w:jc w:val="both"/>
        <w:rPr>
          <w:rFonts w:ascii="Times New Roman" w:eastAsia="Times New Roman" w:hAnsi="Times New Roman" w:cs="Times New Roman"/>
          <w:b/>
          <w:color w:val="auto"/>
          <w:sz w:val="32"/>
          <w:szCs w:val="32"/>
          <w:lang w:val="en-US" w:eastAsia="zh-CN"/>
        </w:rPr>
      </w:pPr>
      <w:r>
        <w:rPr>
          <w:rFonts w:ascii="Times New Roman" w:eastAsia="Times New Roman" w:hAnsi="Times New Roman" w:cs="Times New Roman"/>
          <w:b/>
          <w:noProof/>
          <w:color w:val="auto"/>
          <w:sz w:val="32"/>
          <w:szCs w:val="32"/>
          <w:lang w:val="en-US" w:eastAsia="en-US"/>
        </w:rPr>
        <w:lastRenderedPageBreak/>
        <w:drawing>
          <wp:inline distT="0" distB="0" distL="0" distR="0">
            <wp:extent cx="5776093" cy="3609975"/>
            <wp:effectExtent l="19050" t="0" r="0" b="0"/>
            <wp:docPr id="2" name="Picture 1" descr="Screen Shot 2015-11-18 at 12.46.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8 at 12.46.30 PM.png"/>
                    <pic:cNvPicPr/>
                  </pic:nvPicPr>
                  <pic:blipFill>
                    <a:blip r:embed="rId14"/>
                    <a:stretch>
                      <a:fillRect/>
                    </a:stretch>
                  </pic:blipFill>
                  <pic:spPr>
                    <a:xfrm>
                      <a:off x="0" y="0"/>
                      <a:ext cx="5782919" cy="3614241"/>
                    </a:xfrm>
                    <a:prstGeom prst="rect">
                      <a:avLst/>
                    </a:prstGeom>
                  </pic:spPr>
                </pic:pic>
              </a:graphicData>
            </a:graphic>
          </wp:inline>
        </w:drawing>
      </w:r>
    </w:p>
    <w:p w:rsidR="00A52EE4" w:rsidRPr="00A52EE4" w:rsidRDefault="00A52EE4" w:rsidP="00A52EE4">
      <w:pPr>
        <w:pStyle w:val="Normal1"/>
        <w:spacing w:after="200" w:line="360" w:lineRule="auto"/>
        <w:jc w:val="both"/>
        <w:rPr>
          <w:rFonts w:ascii="Times New Roman" w:eastAsia="Times New Roman" w:hAnsi="Times New Roman" w:cs="Times New Roman"/>
          <w:b/>
          <w:color w:val="auto"/>
          <w:sz w:val="32"/>
          <w:szCs w:val="32"/>
          <w:lang w:val="en-US" w:eastAsia="zh-CN"/>
        </w:rPr>
      </w:pPr>
    </w:p>
    <w:p w:rsidR="00A52EE4" w:rsidRPr="00A52EE4" w:rsidRDefault="00A52EE4" w:rsidP="007020CD">
      <w:pPr>
        <w:pStyle w:val="Normal1"/>
        <w:spacing w:after="200" w:line="240" w:lineRule="auto"/>
        <w:rPr>
          <w:rFonts w:ascii="Times New Roman" w:eastAsia="Times New Roman" w:hAnsi="Times New Roman" w:cs="Times New Roman"/>
          <w:b/>
          <w:color w:val="auto"/>
          <w:sz w:val="24"/>
          <w:szCs w:val="24"/>
          <w:lang w:val="en-US" w:eastAsia="zh-CN"/>
        </w:rPr>
      </w:pPr>
    </w:p>
    <w:sectPr w:rsidR="00A52EE4" w:rsidRPr="00A52EE4" w:rsidSect="00FD323A">
      <w:headerReference w:type="default" r:id="rId15"/>
      <w:pgSz w:w="11909" w:h="16834" w:code="9"/>
      <w:pgMar w:top="1080" w:right="1440" w:bottom="1080" w:left="1800" w:header="720" w:footer="720" w:gutter="0"/>
      <w:pgNumType w:chapSep="em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440" w:rsidRDefault="00320440">
      <w:r>
        <w:separator/>
      </w:r>
    </w:p>
  </w:endnote>
  <w:endnote w:type="continuationSeparator" w:id="1">
    <w:p w:rsidR="00320440" w:rsidRDefault="003204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834525"/>
      <w:docPartObj>
        <w:docPartGallery w:val="Page Numbers (Bottom of Page)"/>
        <w:docPartUnique/>
      </w:docPartObj>
    </w:sdtPr>
    <w:sdtContent>
      <w:p w:rsidR="00AA030A" w:rsidRDefault="005474D5">
        <w:pPr>
          <w:pStyle w:val="Footer"/>
          <w:jc w:val="right"/>
        </w:pPr>
        <w:fldSimple w:instr=" PAGE   \* MERGEFORMAT ">
          <w:r w:rsidR="00A52EE4">
            <w:rPr>
              <w:noProof/>
            </w:rPr>
            <w:t>32</w:t>
          </w:r>
        </w:fldSimple>
      </w:p>
    </w:sdtContent>
  </w:sdt>
  <w:p w:rsidR="00AA030A" w:rsidRDefault="00AA03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30A" w:rsidRDefault="00AA030A" w:rsidP="00AA030A">
    <w:pPr>
      <w:pStyle w:val="Footer"/>
    </w:pPr>
  </w:p>
  <w:p w:rsidR="00AA030A" w:rsidRDefault="00AA030A" w:rsidP="00AA03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440" w:rsidRDefault="00320440">
      <w:r>
        <w:separator/>
      </w:r>
    </w:p>
  </w:footnote>
  <w:footnote w:type="continuationSeparator" w:id="1">
    <w:p w:rsidR="00320440" w:rsidRDefault="003204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14745036"/>
      <w:dataBinding w:prefixMappings="xmlns:ns0='http://schemas.openxmlformats.org/package/2006/metadata/core-properties' xmlns:ns1='http://purl.org/dc/elements/1.1/'" w:xpath="/ns0:coreProperties[1]/ns1:title[1]" w:storeItemID="{6C3C8BC8-F283-45AE-878A-BAB7291924A1}"/>
      <w:text/>
    </w:sdtPr>
    <w:sdtContent>
      <w:p w:rsidR="00AA030A" w:rsidRDefault="00AA030A" w:rsidP="00532B0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rPr>
          <w:t>Implementation of a Shell</w:t>
        </w:r>
      </w:p>
    </w:sdtContent>
  </w:sdt>
  <w:p w:rsidR="00AA030A" w:rsidRPr="00532B03" w:rsidRDefault="00AA030A" w:rsidP="00532B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14745033"/>
      <w:dataBinding w:prefixMappings="xmlns:ns0='http://schemas.openxmlformats.org/package/2006/metadata/core-properties' xmlns:ns1='http://purl.org/dc/elements/1.1/'" w:xpath="/ns0:coreProperties[1]/ns1:title[1]" w:storeItemID="{6C3C8BC8-F283-45AE-878A-BAB7291924A1}"/>
      <w:text/>
    </w:sdtPr>
    <w:sdtContent>
      <w:p w:rsidR="00AA030A" w:rsidRDefault="00AA030A" w:rsidP="00532B0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rPr>
          <w:t>Implementation of a Shell</w:t>
        </w:r>
      </w:p>
    </w:sdtContent>
  </w:sdt>
  <w:p w:rsidR="00AA030A" w:rsidRPr="00DD2DA9" w:rsidRDefault="00AA030A" w:rsidP="00532B0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AA030A" w:rsidRDefault="00AA030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rPr>
          <w:t>Implementation of a Shell</w:t>
        </w:r>
      </w:p>
    </w:sdtContent>
  </w:sdt>
  <w:p w:rsidR="00AA030A" w:rsidRPr="00DD2DA9" w:rsidRDefault="00AA030A" w:rsidP="00AA030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14745034"/>
      <w:dataBinding w:prefixMappings="xmlns:ns0='http://schemas.openxmlformats.org/package/2006/metadata/core-properties' xmlns:ns1='http://purl.org/dc/elements/1.1/'" w:xpath="/ns0:coreProperties[1]/ns1:title[1]" w:storeItemID="{6C3C8BC8-F283-45AE-878A-BAB7291924A1}"/>
      <w:text/>
    </w:sdtPr>
    <w:sdtContent>
      <w:p w:rsidR="00AA030A" w:rsidRDefault="00AA030A" w:rsidP="00532B0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rPr>
          <w:t>Implementation of a Shell</w:t>
        </w:r>
      </w:p>
    </w:sdtContent>
  </w:sdt>
  <w:p w:rsidR="00AA030A" w:rsidRPr="00532B03" w:rsidRDefault="00AA030A" w:rsidP="00532B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30A" w:rsidRDefault="00AA030A" w:rsidP="00532B0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rPr>
      <w:t>Implementation of a Shell</w:t>
    </w:r>
  </w:p>
  <w:p w:rsidR="00AA030A" w:rsidRPr="00532B03" w:rsidRDefault="00AA030A" w:rsidP="00532B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601036"/>
    <w:multiLevelType w:val="hybridMultilevel"/>
    <w:tmpl w:val="36D615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CD68A1"/>
    <w:multiLevelType w:val="hybridMultilevel"/>
    <w:tmpl w:val="91607DBC"/>
    <w:lvl w:ilvl="0" w:tplc="40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E3318"/>
    <w:multiLevelType w:val="hybridMultilevel"/>
    <w:tmpl w:val="DDD6F8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CA3110"/>
    <w:multiLevelType w:val="hybridMultilevel"/>
    <w:tmpl w:val="D99A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725C9"/>
    <w:multiLevelType w:val="hybridMultilevel"/>
    <w:tmpl w:val="75D839E8"/>
    <w:lvl w:ilvl="0" w:tplc="40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F6AA9"/>
    <w:multiLevelType w:val="hybridMultilevel"/>
    <w:tmpl w:val="67FA81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4360F1"/>
    <w:multiLevelType w:val="hybridMultilevel"/>
    <w:tmpl w:val="9508DA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1F20427C"/>
    <w:multiLevelType w:val="multilevel"/>
    <w:tmpl w:val="A3AEE26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5C7E77"/>
    <w:multiLevelType w:val="hybridMultilevel"/>
    <w:tmpl w:val="CC0A1E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101F98"/>
    <w:multiLevelType w:val="multilevel"/>
    <w:tmpl w:val="9CFAA12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2429A0"/>
    <w:multiLevelType w:val="multilevel"/>
    <w:tmpl w:val="6124043E"/>
    <w:lvl w:ilvl="0">
      <w:start w:val="1"/>
      <w:numFmt w:val="decimal"/>
      <w:lvlText w:val="%1."/>
      <w:lvlJc w:val="left"/>
      <w:pPr>
        <w:ind w:left="720" w:hanging="360"/>
      </w:pPr>
      <w:rPr>
        <w:b w:val="0"/>
      </w:rPr>
    </w:lvl>
    <w:lvl w:ilvl="1">
      <w:start w:val="1"/>
      <w:numFmt w:val="decimal"/>
      <w:lvlText w:val="%1.%2"/>
      <w:lvlJc w:val="left"/>
      <w:pPr>
        <w:ind w:left="1440" w:hanging="720"/>
      </w:pPr>
      <w:rPr>
        <w:b w:val="0"/>
      </w:rPr>
    </w:lvl>
    <w:lvl w:ilvl="2">
      <w:start w:val="1"/>
      <w:numFmt w:val="decimal"/>
      <w:lvlText w:val="%1.%2.%3"/>
      <w:lvlJc w:val="left"/>
      <w:pPr>
        <w:ind w:left="1800" w:hanging="720"/>
      </w:pPr>
      <w:rPr>
        <w:b w:val="0"/>
      </w:rPr>
    </w:lvl>
    <w:lvl w:ilvl="3">
      <w:start w:val="1"/>
      <w:numFmt w:val="decimal"/>
      <w:lvlText w:val="%1.%2.%3.%4"/>
      <w:lvlJc w:val="left"/>
      <w:pPr>
        <w:ind w:left="2160" w:hanging="720"/>
      </w:pPr>
      <w:rPr>
        <w:b w:val="0"/>
      </w:rPr>
    </w:lvl>
    <w:lvl w:ilvl="4">
      <w:start w:val="1"/>
      <w:numFmt w:val="decimal"/>
      <w:lvlText w:val="%1.%2.%3.%4.%5"/>
      <w:lvlJc w:val="left"/>
      <w:pPr>
        <w:ind w:left="2880" w:hanging="1080"/>
      </w:pPr>
      <w:rPr>
        <w:b/>
      </w:rPr>
    </w:lvl>
    <w:lvl w:ilvl="5">
      <w:start w:val="1"/>
      <w:numFmt w:val="decimal"/>
      <w:lvlText w:val="%1.%2.%3.%4.%5.%6"/>
      <w:lvlJc w:val="left"/>
      <w:pPr>
        <w:ind w:left="3240" w:hanging="1080"/>
      </w:pPr>
      <w:rPr>
        <w:b/>
      </w:rPr>
    </w:lvl>
    <w:lvl w:ilvl="6">
      <w:start w:val="1"/>
      <w:numFmt w:val="decimal"/>
      <w:lvlText w:val="%1.%2.%3.%4.%5.%6.%7"/>
      <w:lvlJc w:val="left"/>
      <w:pPr>
        <w:ind w:left="3960" w:hanging="1440"/>
      </w:pPr>
      <w:rPr>
        <w:b/>
      </w:rPr>
    </w:lvl>
    <w:lvl w:ilvl="7">
      <w:start w:val="1"/>
      <w:numFmt w:val="decimal"/>
      <w:lvlText w:val="%1.%2.%3.%4.%5.%6.%7.%8"/>
      <w:lvlJc w:val="left"/>
      <w:pPr>
        <w:ind w:left="4320" w:hanging="1440"/>
      </w:pPr>
      <w:rPr>
        <w:b/>
      </w:rPr>
    </w:lvl>
    <w:lvl w:ilvl="8">
      <w:start w:val="1"/>
      <w:numFmt w:val="decimal"/>
      <w:lvlText w:val="%1.%2.%3.%4.%5.%6.%7.%8.%9"/>
      <w:lvlJc w:val="left"/>
      <w:pPr>
        <w:ind w:left="5040" w:hanging="1800"/>
      </w:pPr>
      <w:rPr>
        <w:b/>
      </w:rPr>
    </w:lvl>
  </w:abstractNum>
  <w:abstractNum w:abstractNumId="13">
    <w:nsid w:val="30E75BD1"/>
    <w:multiLevelType w:val="hybridMultilevel"/>
    <w:tmpl w:val="6178C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4D4602"/>
    <w:multiLevelType w:val="multilevel"/>
    <w:tmpl w:val="51884D8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F5DB5"/>
    <w:multiLevelType w:val="multilevel"/>
    <w:tmpl w:val="7920383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AF4583"/>
    <w:multiLevelType w:val="hybridMultilevel"/>
    <w:tmpl w:val="389E631E"/>
    <w:lvl w:ilvl="0" w:tplc="CB52C5FA">
      <w:start w:val="1"/>
      <w:numFmt w:val="bullet"/>
      <w:lvlText w:val="•"/>
      <w:lvlJc w:val="left"/>
      <w:pPr>
        <w:tabs>
          <w:tab w:val="num" w:pos="720"/>
        </w:tabs>
        <w:ind w:left="720" w:hanging="360"/>
      </w:pPr>
      <w:rPr>
        <w:rFonts w:ascii="Times New Roman" w:hAnsi="Times New Roman" w:hint="default"/>
      </w:rPr>
    </w:lvl>
    <w:lvl w:ilvl="1" w:tplc="B58067CA" w:tentative="1">
      <w:start w:val="1"/>
      <w:numFmt w:val="bullet"/>
      <w:lvlText w:val="•"/>
      <w:lvlJc w:val="left"/>
      <w:pPr>
        <w:tabs>
          <w:tab w:val="num" w:pos="1440"/>
        </w:tabs>
        <w:ind w:left="1440" w:hanging="360"/>
      </w:pPr>
      <w:rPr>
        <w:rFonts w:ascii="Times New Roman" w:hAnsi="Times New Roman" w:hint="default"/>
      </w:rPr>
    </w:lvl>
    <w:lvl w:ilvl="2" w:tplc="496ACDF0" w:tentative="1">
      <w:start w:val="1"/>
      <w:numFmt w:val="bullet"/>
      <w:lvlText w:val="•"/>
      <w:lvlJc w:val="left"/>
      <w:pPr>
        <w:tabs>
          <w:tab w:val="num" w:pos="2160"/>
        </w:tabs>
        <w:ind w:left="2160" w:hanging="360"/>
      </w:pPr>
      <w:rPr>
        <w:rFonts w:ascii="Times New Roman" w:hAnsi="Times New Roman" w:hint="default"/>
      </w:rPr>
    </w:lvl>
    <w:lvl w:ilvl="3" w:tplc="05F49DC8" w:tentative="1">
      <w:start w:val="1"/>
      <w:numFmt w:val="bullet"/>
      <w:lvlText w:val="•"/>
      <w:lvlJc w:val="left"/>
      <w:pPr>
        <w:tabs>
          <w:tab w:val="num" w:pos="2880"/>
        </w:tabs>
        <w:ind w:left="2880" w:hanging="360"/>
      </w:pPr>
      <w:rPr>
        <w:rFonts w:ascii="Times New Roman" w:hAnsi="Times New Roman" w:hint="default"/>
      </w:rPr>
    </w:lvl>
    <w:lvl w:ilvl="4" w:tplc="A440C922" w:tentative="1">
      <w:start w:val="1"/>
      <w:numFmt w:val="bullet"/>
      <w:lvlText w:val="•"/>
      <w:lvlJc w:val="left"/>
      <w:pPr>
        <w:tabs>
          <w:tab w:val="num" w:pos="3600"/>
        </w:tabs>
        <w:ind w:left="3600" w:hanging="360"/>
      </w:pPr>
      <w:rPr>
        <w:rFonts w:ascii="Times New Roman" w:hAnsi="Times New Roman" w:hint="default"/>
      </w:rPr>
    </w:lvl>
    <w:lvl w:ilvl="5" w:tplc="9DF2FB16" w:tentative="1">
      <w:start w:val="1"/>
      <w:numFmt w:val="bullet"/>
      <w:lvlText w:val="•"/>
      <w:lvlJc w:val="left"/>
      <w:pPr>
        <w:tabs>
          <w:tab w:val="num" w:pos="4320"/>
        </w:tabs>
        <w:ind w:left="4320" w:hanging="360"/>
      </w:pPr>
      <w:rPr>
        <w:rFonts w:ascii="Times New Roman" w:hAnsi="Times New Roman" w:hint="default"/>
      </w:rPr>
    </w:lvl>
    <w:lvl w:ilvl="6" w:tplc="447E16AC" w:tentative="1">
      <w:start w:val="1"/>
      <w:numFmt w:val="bullet"/>
      <w:lvlText w:val="•"/>
      <w:lvlJc w:val="left"/>
      <w:pPr>
        <w:tabs>
          <w:tab w:val="num" w:pos="5040"/>
        </w:tabs>
        <w:ind w:left="5040" w:hanging="360"/>
      </w:pPr>
      <w:rPr>
        <w:rFonts w:ascii="Times New Roman" w:hAnsi="Times New Roman" w:hint="default"/>
      </w:rPr>
    </w:lvl>
    <w:lvl w:ilvl="7" w:tplc="30743FA0" w:tentative="1">
      <w:start w:val="1"/>
      <w:numFmt w:val="bullet"/>
      <w:lvlText w:val="•"/>
      <w:lvlJc w:val="left"/>
      <w:pPr>
        <w:tabs>
          <w:tab w:val="num" w:pos="5760"/>
        </w:tabs>
        <w:ind w:left="5760" w:hanging="360"/>
      </w:pPr>
      <w:rPr>
        <w:rFonts w:ascii="Times New Roman" w:hAnsi="Times New Roman" w:hint="default"/>
      </w:rPr>
    </w:lvl>
    <w:lvl w:ilvl="8" w:tplc="26BC4AB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A1D6BFB"/>
    <w:multiLevelType w:val="hybridMultilevel"/>
    <w:tmpl w:val="F88E1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AE07A3"/>
    <w:multiLevelType w:val="hybridMultilevel"/>
    <w:tmpl w:val="4BD47B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24C7875"/>
    <w:multiLevelType w:val="hybridMultilevel"/>
    <w:tmpl w:val="FB8CBE4E"/>
    <w:lvl w:ilvl="0" w:tplc="40090017">
      <w:start w:val="1"/>
      <w:numFmt w:val="lowerLetter"/>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76D3C3F"/>
    <w:multiLevelType w:val="hybridMultilevel"/>
    <w:tmpl w:val="5E30B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219C2"/>
    <w:multiLevelType w:val="hybridMultilevel"/>
    <w:tmpl w:val="D884B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3D4A9B"/>
    <w:multiLevelType w:val="hybridMultilevel"/>
    <w:tmpl w:val="E5B888B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5CDB0F8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35C0ADF"/>
    <w:multiLevelType w:val="hybridMultilevel"/>
    <w:tmpl w:val="83AE2B2E"/>
    <w:lvl w:ilvl="0" w:tplc="40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4D39CE"/>
    <w:multiLevelType w:val="hybridMultilevel"/>
    <w:tmpl w:val="BDB088A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nsid w:val="680129F2"/>
    <w:multiLevelType w:val="hybridMultilevel"/>
    <w:tmpl w:val="E9EC8EBA"/>
    <w:lvl w:ilvl="0" w:tplc="241EFA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BD6FEF"/>
    <w:multiLevelType w:val="multilevel"/>
    <w:tmpl w:val="7E9EF3B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NormalWebBold"/>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54E03CB"/>
    <w:multiLevelType w:val="hybridMultilevel"/>
    <w:tmpl w:val="5A40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EC5867"/>
    <w:multiLevelType w:val="multilevel"/>
    <w:tmpl w:val="6ADC16D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920086F"/>
    <w:multiLevelType w:val="hybridMultilevel"/>
    <w:tmpl w:val="68BEC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132BB5"/>
    <w:multiLevelType w:val="multilevel"/>
    <w:tmpl w:val="0076E5C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7ECF1DA7"/>
    <w:multiLevelType w:val="hybridMultilevel"/>
    <w:tmpl w:val="987EC7E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8"/>
  </w:num>
  <w:num w:numId="4">
    <w:abstractNumId w:val="21"/>
  </w:num>
  <w:num w:numId="5">
    <w:abstractNumId w:val="22"/>
  </w:num>
  <w:num w:numId="6">
    <w:abstractNumId w:val="20"/>
  </w:num>
  <w:num w:numId="7">
    <w:abstractNumId w:val="16"/>
  </w:num>
  <w:num w:numId="8">
    <w:abstractNumId w:val="25"/>
  </w:num>
  <w:num w:numId="9">
    <w:abstractNumId w:val="30"/>
  </w:num>
  <w:num w:numId="10">
    <w:abstractNumId w:val="32"/>
  </w:num>
  <w:num w:numId="11">
    <w:abstractNumId w:val="18"/>
  </w:num>
  <w:num w:numId="12">
    <w:abstractNumId w:val="14"/>
  </w:num>
  <w:num w:numId="13">
    <w:abstractNumId w:val="15"/>
  </w:num>
  <w:num w:numId="14">
    <w:abstractNumId w:val="9"/>
  </w:num>
  <w:num w:numId="15">
    <w:abstractNumId w:val="11"/>
  </w:num>
  <w:num w:numId="16">
    <w:abstractNumId w:val="28"/>
  </w:num>
  <w:num w:numId="17">
    <w:abstractNumId w:val="6"/>
  </w:num>
  <w:num w:numId="18">
    <w:abstractNumId w:val="19"/>
  </w:num>
  <w:num w:numId="19">
    <w:abstractNumId w:val="7"/>
  </w:num>
  <w:num w:numId="20">
    <w:abstractNumId w:val="10"/>
  </w:num>
  <w:num w:numId="21">
    <w:abstractNumId w:val="2"/>
  </w:num>
  <w:num w:numId="22">
    <w:abstractNumId w:val="3"/>
  </w:num>
  <w:num w:numId="23">
    <w:abstractNumId w:val="24"/>
  </w:num>
  <w:num w:numId="24">
    <w:abstractNumId w:val="23"/>
  </w:num>
  <w:num w:numId="25">
    <w:abstractNumId w:val="13"/>
  </w:num>
  <w:num w:numId="26">
    <w:abstractNumId w:val="4"/>
  </w:num>
  <w:num w:numId="27">
    <w:abstractNumId w:val="12"/>
  </w:num>
  <w:num w:numId="28">
    <w:abstractNumId w:val="29"/>
  </w:num>
  <w:num w:numId="29">
    <w:abstractNumId w:val="3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7"/>
  </w:num>
  <w:num w:numId="33">
    <w:abstractNumId w:val="26"/>
  </w:num>
  <w:num w:numId="34">
    <w:abstractNumId w:val="0"/>
    <w:lvlOverride w:ilvl="0">
      <w:startOverride w:val="5"/>
    </w:lvlOverride>
    <w:lvlOverride w:ilvl="1">
      <w:startOverride w:val="3"/>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20"/>
  <w:displayHorizontalDrawingGridEvery w:val="2"/>
  <w:characterSpacingControl w:val="doNotCompress"/>
  <w:hdrShapeDefaults>
    <o:shapedefaults v:ext="edit" spidmax="10242" strokecolor="none [2412]">
      <v:stroke color="none [2412]"/>
    </o:shapedefaults>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D323A"/>
    <w:rsid w:val="00000B11"/>
    <w:rsid w:val="0000425E"/>
    <w:rsid w:val="00004D8F"/>
    <w:rsid w:val="000055C5"/>
    <w:rsid w:val="0000740D"/>
    <w:rsid w:val="0000765C"/>
    <w:rsid w:val="0001127B"/>
    <w:rsid w:val="00011284"/>
    <w:rsid w:val="00011542"/>
    <w:rsid w:val="0001663F"/>
    <w:rsid w:val="00016A2E"/>
    <w:rsid w:val="00017823"/>
    <w:rsid w:val="00021380"/>
    <w:rsid w:val="000216C0"/>
    <w:rsid w:val="0002357B"/>
    <w:rsid w:val="00023704"/>
    <w:rsid w:val="00023BBA"/>
    <w:rsid w:val="00023E93"/>
    <w:rsid w:val="0002406A"/>
    <w:rsid w:val="00025A05"/>
    <w:rsid w:val="000272DB"/>
    <w:rsid w:val="00033688"/>
    <w:rsid w:val="0003455E"/>
    <w:rsid w:val="0003785C"/>
    <w:rsid w:val="00037B11"/>
    <w:rsid w:val="000416CA"/>
    <w:rsid w:val="00042470"/>
    <w:rsid w:val="000503E7"/>
    <w:rsid w:val="00050E98"/>
    <w:rsid w:val="00052822"/>
    <w:rsid w:val="00052F2D"/>
    <w:rsid w:val="00053828"/>
    <w:rsid w:val="00053918"/>
    <w:rsid w:val="0005738B"/>
    <w:rsid w:val="00061B37"/>
    <w:rsid w:val="00062E32"/>
    <w:rsid w:val="00064EF9"/>
    <w:rsid w:val="0006637F"/>
    <w:rsid w:val="00066DDA"/>
    <w:rsid w:val="000728F9"/>
    <w:rsid w:val="000743D9"/>
    <w:rsid w:val="00075A70"/>
    <w:rsid w:val="00075B33"/>
    <w:rsid w:val="00075D4E"/>
    <w:rsid w:val="00076EA2"/>
    <w:rsid w:val="0008146F"/>
    <w:rsid w:val="000822FF"/>
    <w:rsid w:val="000829A3"/>
    <w:rsid w:val="0008506D"/>
    <w:rsid w:val="00086330"/>
    <w:rsid w:val="0009042A"/>
    <w:rsid w:val="00090499"/>
    <w:rsid w:val="00092EE9"/>
    <w:rsid w:val="00093A61"/>
    <w:rsid w:val="00094070"/>
    <w:rsid w:val="00096062"/>
    <w:rsid w:val="0009729B"/>
    <w:rsid w:val="000A044D"/>
    <w:rsid w:val="000A0771"/>
    <w:rsid w:val="000A1E67"/>
    <w:rsid w:val="000A237A"/>
    <w:rsid w:val="000A5AB0"/>
    <w:rsid w:val="000B10A4"/>
    <w:rsid w:val="000B3F14"/>
    <w:rsid w:val="000B5AE5"/>
    <w:rsid w:val="000B7916"/>
    <w:rsid w:val="000C1CEC"/>
    <w:rsid w:val="000C3C33"/>
    <w:rsid w:val="000C3ED3"/>
    <w:rsid w:val="000C44AA"/>
    <w:rsid w:val="000C5915"/>
    <w:rsid w:val="000C6BA1"/>
    <w:rsid w:val="000C72BD"/>
    <w:rsid w:val="000E1156"/>
    <w:rsid w:val="000E1362"/>
    <w:rsid w:val="000E2B96"/>
    <w:rsid w:val="000E55C1"/>
    <w:rsid w:val="000E7063"/>
    <w:rsid w:val="000E77D5"/>
    <w:rsid w:val="000F0AB4"/>
    <w:rsid w:val="000F0D82"/>
    <w:rsid w:val="000F59DF"/>
    <w:rsid w:val="000F6F8E"/>
    <w:rsid w:val="001002C0"/>
    <w:rsid w:val="001005A7"/>
    <w:rsid w:val="0010224D"/>
    <w:rsid w:val="0010257B"/>
    <w:rsid w:val="001038AC"/>
    <w:rsid w:val="00104C79"/>
    <w:rsid w:val="00104CF6"/>
    <w:rsid w:val="00105BC1"/>
    <w:rsid w:val="00105CA4"/>
    <w:rsid w:val="00107B51"/>
    <w:rsid w:val="00110A7C"/>
    <w:rsid w:val="0011115B"/>
    <w:rsid w:val="00112647"/>
    <w:rsid w:val="00113567"/>
    <w:rsid w:val="00115C1D"/>
    <w:rsid w:val="00117DAF"/>
    <w:rsid w:val="00121A3A"/>
    <w:rsid w:val="001229AE"/>
    <w:rsid w:val="00122B67"/>
    <w:rsid w:val="0012512B"/>
    <w:rsid w:val="001258AA"/>
    <w:rsid w:val="00126135"/>
    <w:rsid w:val="00127DF7"/>
    <w:rsid w:val="001301B2"/>
    <w:rsid w:val="0013092F"/>
    <w:rsid w:val="001312C7"/>
    <w:rsid w:val="00135742"/>
    <w:rsid w:val="001371E2"/>
    <w:rsid w:val="0014135B"/>
    <w:rsid w:val="00145233"/>
    <w:rsid w:val="00147297"/>
    <w:rsid w:val="00147881"/>
    <w:rsid w:val="0015436C"/>
    <w:rsid w:val="001557A9"/>
    <w:rsid w:val="00161399"/>
    <w:rsid w:val="00161FE5"/>
    <w:rsid w:val="001621E6"/>
    <w:rsid w:val="0016643A"/>
    <w:rsid w:val="001678D7"/>
    <w:rsid w:val="0017144D"/>
    <w:rsid w:val="00172469"/>
    <w:rsid w:val="001731CE"/>
    <w:rsid w:val="00174B1B"/>
    <w:rsid w:val="001775C7"/>
    <w:rsid w:val="001776ED"/>
    <w:rsid w:val="00177A49"/>
    <w:rsid w:val="00177BF4"/>
    <w:rsid w:val="001801F7"/>
    <w:rsid w:val="00183F41"/>
    <w:rsid w:val="00183F48"/>
    <w:rsid w:val="00186E75"/>
    <w:rsid w:val="0019051F"/>
    <w:rsid w:val="001906F0"/>
    <w:rsid w:val="00193BE7"/>
    <w:rsid w:val="0019401B"/>
    <w:rsid w:val="00196E04"/>
    <w:rsid w:val="00197B15"/>
    <w:rsid w:val="001A01EC"/>
    <w:rsid w:val="001A0903"/>
    <w:rsid w:val="001A4CF4"/>
    <w:rsid w:val="001A500C"/>
    <w:rsid w:val="001A5056"/>
    <w:rsid w:val="001A748E"/>
    <w:rsid w:val="001B031C"/>
    <w:rsid w:val="001B0E4B"/>
    <w:rsid w:val="001B0FBB"/>
    <w:rsid w:val="001B23EF"/>
    <w:rsid w:val="001B47EF"/>
    <w:rsid w:val="001B50D1"/>
    <w:rsid w:val="001B64BB"/>
    <w:rsid w:val="001C09B9"/>
    <w:rsid w:val="001C1A8E"/>
    <w:rsid w:val="001C1C6C"/>
    <w:rsid w:val="001C2DE9"/>
    <w:rsid w:val="001C2E71"/>
    <w:rsid w:val="001C318F"/>
    <w:rsid w:val="001C3674"/>
    <w:rsid w:val="001C3C52"/>
    <w:rsid w:val="001C5392"/>
    <w:rsid w:val="001C5D9C"/>
    <w:rsid w:val="001C71A8"/>
    <w:rsid w:val="001D0F69"/>
    <w:rsid w:val="001D2D6B"/>
    <w:rsid w:val="001D2F08"/>
    <w:rsid w:val="001D3BF6"/>
    <w:rsid w:val="001D42FA"/>
    <w:rsid w:val="001D44E8"/>
    <w:rsid w:val="001D631E"/>
    <w:rsid w:val="001D6ED4"/>
    <w:rsid w:val="001D7A3C"/>
    <w:rsid w:val="001E0ED2"/>
    <w:rsid w:val="001E18FF"/>
    <w:rsid w:val="001E1DDE"/>
    <w:rsid w:val="001E331C"/>
    <w:rsid w:val="001E4467"/>
    <w:rsid w:val="001E5672"/>
    <w:rsid w:val="001E6150"/>
    <w:rsid w:val="001E78B7"/>
    <w:rsid w:val="001E78F8"/>
    <w:rsid w:val="001F0035"/>
    <w:rsid w:val="001F0B97"/>
    <w:rsid w:val="001F3F80"/>
    <w:rsid w:val="001F46CB"/>
    <w:rsid w:val="001F471D"/>
    <w:rsid w:val="001F5159"/>
    <w:rsid w:val="001F5553"/>
    <w:rsid w:val="001F597E"/>
    <w:rsid w:val="001F64F8"/>
    <w:rsid w:val="001F6863"/>
    <w:rsid w:val="00201405"/>
    <w:rsid w:val="00201999"/>
    <w:rsid w:val="00203105"/>
    <w:rsid w:val="0020495E"/>
    <w:rsid w:val="0020661B"/>
    <w:rsid w:val="00206C9A"/>
    <w:rsid w:val="00206F5C"/>
    <w:rsid w:val="002079F1"/>
    <w:rsid w:val="00207C0A"/>
    <w:rsid w:val="002105CE"/>
    <w:rsid w:val="00213EE2"/>
    <w:rsid w:val="0021693B"/>
    <w:rsid w:val="00221354"/>
    <w:rsid w:val="00221769"/>
    <w:rsid w:val="00221BBF"/>
    <w:rsid w:val="00223458"/>
    <w:rsid w:val="002279E3"/>
    <w:rsid w:val="0023161C"/>
    <w:rsid w:val="0023314C"/>
    <w:rsid w:val="0023587B"/>
    <w:rsid w:val="002415F3"/>
    <w:rsid w:val="0024188D"/>
    <w:rsid w:val="00241BA9"/>
    <w:rsid w:val="00243856"/>
    <w:rsid w:val="00245BF2"/>
    <w:rsid w:val="00246200"/>
    <w:rsid w:val="002465B8"/>
    <w:rsid w:val="00247B1F"/>
    <w:rsid w:val="00250521"/>
    <w:rsid w:val="002524B9"/>
    <w:rsid w:val="002530B3"/>
    <w:rsid w:val="002538F5"/>
    <w:rsid w:val="00254FF2"/>
    <w:rsid w:val="002550BE"/>
    <w:rsid w:val="0025537F"/>
    <w:rsid w:val="0025547D"/>
    <w:rsid w:val="002557AE"/>
    <w:rsid w:val="00255F07"/>
    <w:rsid w:val="002604C0"/>
    <w:rsid w:val="00260B99"/>
    <w:rsid w:val="002643ED"/>
    <w:rsid w:val="00264D6A"/>
    <w:rsid w:val="0027099B"/>
    <w:rsid w:val="002715C4"/>
    <w:rsid w:val="00272EAE"/>
    <w:rsid w:val="00274028"/>
    <w:rsid w:val="00276A01"/>
    <w:rsid w:val="00277D52"/>
    <w:rsid w:val="00277F0F"/>
    <w:rsid w:val="00283929"/>
    <w:rsid w:val="00291B1A"/>
    <w:rsid w:val="00292336"/>
    <w:rsid w:val="002945DA"/>
    <w:rsid w:val="00295652"/>
    <w:rsid w:val="0029798F"/>
    <w:rsid w:val="002A058E"/>
    <w:rsid w:val="002A2CD8"/>
    <w:rsid w:val="002A33C0"/>
    <w:rsid w:val="002A377B"/>
    <w:rsid w:val="002A3B30"/>
    <w:rsid w:val="002A41B5"/>
    <w:rsid w:val="002A7FBD"/>
    <w:rsid w:val="002B0607"/>
    <w:rsid w:val="002B11DC"/>
    <w:rsid w:val="002B15AF"/>
    <w:rsid w:val="002B2033"/>
    <w:rsid w:val="002B25DE"/>
    <w:rsid w:val="002B4B0B"/>
    <w:rsid w:val="002B5822"/>
    <w:rsid w:val="002B7670"/>
    <w:rsid w:val="002C0347"/>
    <w:rsid w:val="002C13BD"/>
    <w:rsid w:val="002C2257"/>
    <w:rsid w:val="002C2BCE"/>
    <w:rsid w:val="002C48C3"/>
    <w:rsid w:val="002C57A5"/>
    <w:rsid w:val="002C6830"/>
    <w:rsid w:val="002C6CCF"/>
    <w:rsid w:val="002C728A"/>
    <w:rsid w:val="002C7618"/>
    <w:rsid w:val="002D1290"/>
    <w:rsid w:val="002D4703"/>
    <w:rsid w:val="002D64CF"/>
    <w:rsid w:val="002D717E"/>
    <w:rsid w:val="002D7A95"/>
    <w:rsid w:val="002D7A99"/>
    <w:rsid w:val="002E0800"/>
    <w:rsid w:val="002E0AE2"/>
    <w:rsid w:val="002E1AC1"/>
    <w:rsid w:val="002E3459"/>
    <w:rsid w:val="002E4293"/>
    <w:rsid w:val="002E4645"/>
    <w:rsid w:val="002E50E6"/>
    <w:rsid w:val="002E6A4A"/>
    <w:rsid w:val="002F1E06"/>
    <w:rsid w:val="002F45D1"/>
    <w:rsid w:val="002F785D"/>
    <w:rsid w:val="002F7C34"/>
    <w:rsid w:val="0030113A"/>
    <w:rsid w:val="0030293F"/>
    <w:rsid w:val="0030335B"/>
    <w:rsid w:val="003038B8"/>
    <w:rsid w:val="00303A8C"/>
    <w:rsid w:val="00303BD5"/>
    <w:rsid w:val="00304E02"/>
    <w:rsid w:val="00305151"/>
    <w:rsid w:val="00305C1D"/>
    <w:rsid w:val="00311A12"/>
    <w:rsid w:val="00311FDF"/>
    <w:rsid w:val="003124A6"/>
    <w:rsid w:val="003124BA"/>
    <w:rsid w:val="00314800"/>
    <w:rsid w:val="00317D2B"/>
    <w:rsid w:val="003200D1"/>
    <w:rsid w:val="00320440"/>
    <w:rsid w:val="00320FC6"/>
    <w:rsid w:val="00322675"/>
    <w:rsid w:val="00322C1E"/>
    <w:rsid w:val="003238C3"/>
    <w:rsid w:val="00326347"/>
    <w:rsid w:val="00330370"/>
    <w:rsid w:val="00330BF6"/>
    <w:rsid w:val="00334A12"/>
    <w:rsid w:val="00335943"/>
    <w:rsid w:val="003360E5"/>
    <w:rsid w:val="00336B86"/>
    <w:rsid w:val="003416FD"/>
    <w:rsid w:val="00342709"/>
    <w:rsid w:val="003433F4"/>
    <w:rsid w:val="00346404"/>
    <w:rsid w:val="00346DCF"/>
    <w:rsid w:val="003472DC"/>
    <w:rsid w:val="00347386"/>
    <w:rsid w:val="003504C5"/>
    <w:rsid w:val="003532D8"/>
    <w:rsid w:val="003533F7"/>
    <w:rsid w:val="003546F4"/>
    <w:rsid w:val="00354D55"/>
    <w:rsid w:val="003558D9"/>
    <w:rsid w:val="00356238"/>
    <w:rsid w:val="00356B47"/>
    <w:rsid w:val="00357574"/>
    <w:rsid w:val="0036006B"/>
    <w:rsid w:val="003620D9"/>
    <w:rsid w:val="003701D6"/>
    <w:rsid w:val="0037048D"/>
    <w:rsid w:val="003712B2"/>
    <w:rsid w:val="003739E1"/>
    <w:rsid w:val="003750B4"/>
    <w:rsid w:val="00375473"/>
    <w:rsid w:val="00376123"/>
    <w:rsid w:val="003761CC"/>
    <w:rsid w:val="00377D4F"/>
    <w:rsid w:val="00380EA9"/>
    <w:rsid w:val="00381761"/>
    <w:rsid w:val="00381C1A"/>
    <w:rsid w:val="003824A7"/>
    <w:rsid w:val="00382E71"/>
    <w:rsid w:val="003832D8"/>
    <w:rsid w:val="00384ECC"/>
    <w:rsid w:val="00390674"/>
    <w:rsid w:val="003921E3"/>
    <w:rsid w:val="00392922"/>
    <w:rsid w:val="00392B30"/>
    <w:rsid w:val="00393D0E"/>
    <w:rsid w:val="00394B36"/>
    <w:rsid w:val="00394C3D"/>
    <w:rsid w:val="003957A6"/>
    <w:rsid w:val="003A047F"/>
    <w:rsid w:val="003A05EA"/>
    <w:rsid w:val="003A1532"/>
    <w:rsid w:val="003A3A2F"/>
    <w:rsid w:val="003A3C27"/>
    <w:rsid w:val="003A5DE8"/>
    <w:rsid w:val="003A66A6"/>
    <w:rsid w:val="003B09F9"/>
    <w:rsid w:val="003B12C5"/>
    <w:rsid w:val="003B3503"/>
    <w:rsid w:val="003B3641"/>
    <w:rsid w:val="003B3FE8"/>
    <w:rsid w:val="003B59AB"/>
    <w:rsid w:val="003B6BA1"/>
    <w:rsid w:val="003B7EAF"/>
    <w:rsid w:val="003C216C"/>
    <w:rsid w:val="003C2763"/>
    <w:rsid w:val="003C28D8"/>
    <w:rsid w:val="003C3396"/>
    <w:rsid w:val="003C5511"/>
    <w:rsid w:val="003C6B9F"/>
    <w:rsid w:val="003C7E44"/>
    <w:rsid w:val="003D0E70"/>
    <w:rsid w:val="003D1570"/>
    <w:rsid w:val="003D280B"/>
    <w:rsid w:val="003D44CB"/>
    <w:rsid w:val="003D5924"/>
    <w:rsid w:val="003D64DB"/>
    <w:rsid w:val="003E3508"/>
    <w:rsid w:val="003E5480"/>
    <w:rsid w:val="003E5551"/>
    <w:rsid w:val="003E6853"/>
    <w:rsid w:val="003E75B6"/>
    <w:rsid w:val="003F28AD"/>
    <w:rsid w:val="003F2B08"/>
    <w:rsid w:val="003F6122"/>
    <w:rsid w:val="003F7B56"/>
    <w:rsid w:val="003F7F15"/>
    <w:rsid w:val="0040024D"/>
    <w:rsid w:val="00400688"/>
    <w:rsid w:val="00401716"/>
    <w:rsid w:val="004030B3"/>
    <w:rsid w:val="0040490E"/>
    <w:rsid w:val="00406DEF"/>
    <w:rsid w:val="0041038B"/>
    <w:rsid w:val="00411BF8"/>
    <w:rsid w:val="0041243C"/>
    <w:rsid w:val="00412BC4"/>
    <w:rsid w:val="00414348"/>
    <w:rsid w:val="0041559D"/>
    <w:rsid w:val="0042034C"/>
    <w:rsid w:val="00420967"/>
    <w:rsid w:val="00420C8B"/>
    <w:rsid w:val="004218C3"/>
    <w:rsid w:val="00423D05"/>
    <w:rsid w:val="004268F4"/>
    <w:rsid w:val="004271C6"/>
    <w:rsid w:val="00427203"/>
    <w:rsid w:val="0043124C"/>
    <w:rsid w:val="00431817"/>
    <w:rsid w:val="00436B7B"/>
    <w:rsid w:val="00436FE3"/>
    <w:rsid w:val="004372E4"/>
    <w:rsid w:val="0044076D"/>
    <w:rsid w:val="00442F3D"/>
    <w:rsid w:val="00446565"/>
    <w:rsid w:val="00446655"/>
    <w:rsid w:val="00450DBF"/>
    <w:rsid w:val="00451020"/>
    <w:rsid w:val="00453858"/>
    <w:rsid w:val="004542ED"/>
    <w:rsid w:val="0045533F"/>
    <w:rsid w:val="00455CA7"/>
    <w:rsid w:val="004564D6"/>
    <w:rsid w:val="00456570"/>
    <w:rsid w:val="004570E5"/>
    <w:rsid w:val="00460B69"/>
    <w:rsid w:val="00460BE0"/>
    <w:rsid w:val="00462608"/>
    <w:rsid w:val="004626ED"/>
    <w:rsid w:val="0046479E"/>
    <w:rsid w:val="004649C3"/>
    <w:rsid w:val="00464F5E"/>
    <w:rsid w:val="00470D33"/>
    <w:rsid w:val="00476D42"/>
    <w:rsid w:val="00477086"/>
    <w:rsid w:val="0047761C"/>
    <w:rsid w:val="004807EF"/>
    <w:rsid w:val="0048163B"/>
    <w:rsid w:val="004816A6"/>
    <w:rsid w:val="004819DB"/>
    <w:rsid w:val="004823C2"/>
    <w:rsid w:val="004823EF"/>
    <w:rsid w:val="0048276C"/>
    <w:rsid w:val="004846C9"/>
    <w:rsid w:val="0048676D"/>
    <w:rsid w:val="004867CC"/>
    <w:rsid w:val="00486A19"/>
    <w:rsid w:val="00486E33"/>
    <w:rsid w:val="00486FEC"/>
    <w:rsid w:val="00494A54"/>
    <w:rsid w:val="0049690D"/>
    <w:rsid w:val="004A023F"/>
    <w:rsid w:val="004A2031"/>
    <w:rsid w:val="004A327D"/>
    <w:rsid w:val="004A3B37"/>
    <w:rsid w:val="004A3E86"/>
    <w:rsid w:val="004A4A55"/>
    <w:rsid w:val="004A6906"/>
    <w:rsid w:val="004A6E6E"/>
    <w:rsid w:val="004A78FF"/>
    <w:rsid w:val="004B10B2"/>
    <w:rsid w:val="004B175F"/>
    <w:rsid w:val="004B218D"/>
    <w:rsid w:val="004B30D7"/>
    <w:rsid w:val="004B3B09"/>
    <w:rsid w:val="004B72EE"/>
    <w:rsid w:val="004C0A41"/>
    <w:rsid w:val="004C4324"/>
    <w:rsid w:val="004C6EF5"/>
    <w:rsid w:val="004C7804"/>
    <w:rsid w:val="004D21CD"/>
    <w:rsid w:val="004D2A1A"/>
    <w:rsid w:val="004D4350"/>
    <w:rsid w:val="004D502E"/>
    <w:rsid w:val="004D6D7E"/>
    <w:rsid w:val="004D7C52"/>
    <w:rsid w:val="004D7C98"/>
    <w:rsid w:val="004E03AE"/>
    <w:rsid w:val="004E20FE"/>
    <w:rsid w:val="004F5ACF"/>
    <w:rsid w:val="004F666E"/>
    <w:rsid w:val="004F679D"/>
    <w:rsid w:val="004F68E5"/>
    <w:rsid w:val="005034DE"/>
    <w:rsid w:val="00506914"/>
    <w:rsid w:val="00507B04"/>
    <w:rsid w:val="00511DA3"/>
    <w:rsid w:val="00513630"/>
    <w:rsid w:val="005160E9"/>
    <w:rsid w:val="00520B9A"/>
    <w:rsid w:val="00520DDC"/>
    <w:rsid w:val="00521664"/>
    <w:rsid w:val="0052353A"/>
    <w:rsid w:val="005239C1"/>
    <w:rsid w:val="005268E6"/>
    <w:rsid w:val="005274A6"/>
    <w:rsid w:val="00531249"/>
    <w:rsid w:val="00532659"/>
    <w:rsid w:val="00532B03"/>
    <w:rsid w:val="00532F8C"/>
    <w:rsid w:val="00534238"/>
    <w:rsid w:val="00534598"/>
    <w:rsid w:val="00535712"/>
    <w:rsid w:val="00535EB8"/>
    <w:rsid w:val="00537ADB"/>
    <w:rsid w:val="005416F3"/>
    <w:rsid w:val="00542756"/>
    <w:rsid w:val="00542824"/>
    <w:rsid w:val="0054342C"/>
    <w:rsid w:val="00545128"/>
    <w:rsid w:val="00545BF6"/>
    <w:rsid w:val="00546055"/>
    <w:rsid w:val="005474D5"/>
    <w:rsid w:val="00550239"/>
    <w:rsid w:val="005515C0"/>
    <w:rsid w:val="00551A07"/>
    <w:rsid w:val="005544BE"/>
    <w:rsid w:val="00554C86"/>
    <w:rsid w:val="00557125"/>
    <w:rsid w:val="00557129"/>
    <w:rsid w:val="0056062D"/>
    <w:rsid w:val="005620DC"/>
    <w:rsid w:val="00564B15"/>
    <w:rsid w:val="00566406"/>
    <w:rsid w:val="00571158"/>
    <w:rsid w:val="005711B2"/>
    <w:rsid w:val="00571C44"/>
    <w:rsid w:val="005738AC"/>
    <w:rsid w:val="00575C1F"/>
    <w:rsid w:val="00577E68"/>
    <w:rsid w:val="00577E70"/>
    <w:rsid w:val="0058020E"/>
    <w:rsid w:val="005825C4"/>
    <w:rsid w:val="005839C5"/>
    <w:rsid w:val="00584BBC"/>
    <w:rsid w:val="0059043A"/>
    <w:rsid w:val="00591CDC"/>
    <w:rsid w:val="00592D20"/>
    <w:rsid w:val="005947B9"/>
    <w:rsid w:val="0059744E"/>
    <w:rsid w:val="005A1C40"/>
    <w:rsid w:val="005A2206"/>
    <w:rsid w:val="005A2D8E"/>
    <w:rsid w:val="005A38DB"/>
    <w:rsid w:val="005A4998"/>
    <w:rsid w:val="005A5523"/>
    <w:rsid w:val="005A6870"/>
    <w:rsid w:val="005B204F"/>
    <w:rsid w:val="005B2149"/>
    <w:rsid w:val="005B27D7"/>
    <w:rsid w:val="005B4433"/>
    <w:rsid w:val="005B665C"/>
    <w:rsid w:val="005B671F"/>
    <w:rsid w:val="005B7739"/>
    <w:rsid w:val="005C0F77"/>
    <w:rsid w:val="005C1041"/>
    <w:rsid w:val="005C34C9"/>
    <w:rsid w:val="005C3AD3"/>
    <w:rsid w:val="005C4DE1"/>
    <w:rsid w:val="005C63E2"/>
    <w:rsid w:val="005C6BE5"/>
    <w:rsid w:val="005C7C22"/>
    <w:rsid w:val="005D2DE1"/>
    <w:rsid w:val="005D31E4"/>
    <w:rsid w:val="005D3916"/>
    <w:rsid w:val="005D4F3C"/>
    <w:rsid w:val="005D5530"/>
    <w:rsid w:val="005D78C8"/>
    <w:rsid w:val="005E0003"/>
    <w:rsid w:val="005E085B"/>
    <w:rsid w:val="005E301F"/>
    <w:rsid w:val="005E7B85"/>
    <w:rsid w:val="005E7D08"/>
    <w:rsid w:val="005F36AC"/>
    <w:rsid w:val="005F4140"/>
    <w:rsid w:val="005F4374"/>
    <w:rsid w:val="005F463B"/>
    <w:rsid w:val="005F6865"/>
    <w:rsid w:val="005F6B5B"/>
    <w:rsid w:val="00601C5B"/>
    <w:rsid w:val="006037F4"/>
    <w:rsid w:val="00605463"/>
    <w:rsid w:val="006054C6"/>
    <w:rsid w:val="0060561B"/>
    <w:rsid w:val="006057D1"/>
    <w:rsid w:val="00606560"/>
    <w:rsid w:val="00606A76"/>
    <w:rsid w:val="006112D4"/>
    <w:rsid w:val="00611A07"/>
    <w:rsid w:val="0061297A"/>
    <w:rsid w:val="00612CF9"/>
    <w:rsid w:val="00613114"/>
    <w:rsid w:val="00614E7D"/>
    <w:rsid w:val="00615A01"/>
    <w:rsid w:val="006163E3"/>
    <w:rsid w:val="0061733A"/>
    <w:rsid w:val="006202A9"/>
    <w:rsid w:val="0062086D"/>
    <w:rsid w:val="0062267A"/>
    <w:rsid w:val="0062305F"/>
    <w:rsid w:val="0062516C"/>
    <w:rsid w:val="006252E0"/>
    <w:rsid w:val="00625C86"/>
    <w:rsid w:val="00626708"/>
    <w:rsid w:val="0062708B"/>
    <w:rsid w:val="0063081F"/>
    <w:rsid w:val="00630BB0"/>
    <w:rsid w:val="006328AE"/>
    <w:rsid w:val="00632CD6"/>
    <w:rsid w:val="00633617"/>
    <w:rsid w:val="00634AA4"/>
    <w:rsid w:val="00636C84"/>
    <w:rsid w:val="00640903"/>
    <w:rsid w:val="00641BA6"/>
    <w:rsid w:val="00642573"/>
    <w:rsid w:val="006438D7"/>
    <w:rsid w:val="0064567D"/>
    <w:rsid w:val="00645A3C"/>
    <w:rsid w:val="00646BBD"/>
    <w:rsid w:val="00647517"/>
    <w:rsid w:val="00650AA4"/>
    <w:rsid w:val="006520DF"/>
    <w:rsid w:val="00652133"/>
    <w:rsid w:val="0065244C"/>
    <w:rsid w:val="00652A69"/>
    <w:rsid w:val="00652AF1"/>
    <w:rsid w:val="00653F80"/>
    <w:rsid w:val="00654BDF"/>
    <w:rsid w:val="0065619C"/>
    <w:rsid w:val="00657940"/>
    <w:rsid w:val="00660273"/>
    <w:rsid w:val="00660429"/>
    <w:rsid w:val="0066073C"/>
    <w:rsid w:val="00660C13"/>
    <w:rsid w:val="00660D60"/>
    <w:rsid w:val="006623B6"/>
    <w:rsid w:val="00671DDF"/>
    <w:rsid w:val="00671F54"/>
    <w:rsid w:val="0067498A"/>
    <w:rsid w:val="0067532D"/>
    <w:rsid w:val="00676F73"/>
    <w:rsid w:val="00677C1B"/>
    <w:rsid w:val="00681623"/>
    <w:rsid w:val="0068505E"/>
    <w:rsid w:val="006851D7"/>
    <w:rsid w:val="00687507"/>
    <w:rsid w:val="00690140"/>
    <w:rsid w:val="00692637"/>
    <w:rsid w:val="006948CE"/>
    <w:rsid w:val="006949AA"/>
    <w:rsid w:val="006A096A"/>
    <w:rsid w:val="006A3AB7"/>
    <w:rsid w:val="006B0637"/>
    <w:rsid w:val="006B1540"/>
    <w:rsid w:val="006B1738"/>
    <w:rsid w:val="006B1F82"/>
    <w:rsid w:val="006B24CA"/>
    <w:rsid w:val="006B2E31"/>
    <w:rsid w:val="006B2F54"/>
    <w:rsid w:val="006B6A1B"/>
    <w:rsid w:val="006C145A"/>
    <w:rsid w:val="006C3ADD"/>
    <w:rsid w:val="006C42DD"/>
    <w:rsid w:val="006C5B79"/>
    <w:rsid w:val="006C6485"/>
    <w:rsid w:val="006D096B"/>
    <w:rsid w:val="006D13DF"/>
    <w:rsid w:val="006D1915"/>
    <w:rsid w:val="006D3814"/>
    <w:rsid w:val="006D3D9E"/>
    <w:rsid w:val="006D4575"/>
    <w:rsid w:val="006D4C07"/>
    <w:rsid w:val="006D4D4C"/>
    <w:rsid w:val="006D5244"/>
    <w:rsid w:val="006D5BF8"/>
    <w:rsid w:val="006D741D"/>
    <w:rsid w:val="006D7B70"/>
    <w:rsid w:val="006E11DB"/>
    <w:rsid w:val="006E3404"/>
    <w:rsid w:val="006E3802"/>
    <w:rsid w:val="006E4F4A"/>
    <w:rsid w:val="006E6BCD"/>
    <w:rsid w:val="006F0937"/>
    <w:rsid w:val="006F62E0"/>
    <w:rsid w:val="00701DE9"/>
    <w:rsid w:val="007020CD"/>
    <w:rsid w:val="00702593"/>
    <w:rsid w:val="007033D2"/>
    <w:rsid w:val="007037DB"/>
    <w:rsid w:val="00703CBC"/>
    <w:rsid w:val="007041B8"/>
    <w:rsid w:val="007046C8"/>
    <w:rsid w:val="00704864"/>
    <w:rsid w:val="0070600D"/>
    <w:rsid w:val="007123B0"/>
    <w:rsid w:val="00712CAF"/>
    <w:rsid w:val="00715863"/>
    <w:rsid w:val="00716C42"/>
    <w:rsid w:val="0072199B"/>
    <w:rsid w:val="00721DD2"/>
    <w:rsid w:val="0072333F"/>
    <w:rsid w:val="007237CE"/>
    <w:rsid w:val="007245F5"/>
    <w:rsid w:val="0072537A"/>
    <w:rsid w:val="0072778C"/>
    <w:rsid w:val="0072781F"/>
    <w:rsid w:val="0073331E"/>
    <w:rsid w:val="00734518"/>
    <w:rsid w:val="00735583"/>
    <w:rsid w:val="00742A48"/>
    <w:rsid w:val="00744C04"/>
    <w:rsid w:val="007450A9"/>
    <w:rsid w:val="007470F4"/>
    <w:rsid w:val="007504DB"/>
    <w:rsid w:val="0075532C"/>
    <w:rsid w:val="00756E11"/>
    <w:rsid w:val="00760E89"/>
    <w:rsid w:val="007652FF"/>
    <w:rsid w:val="00766FC7"/>
    <w:rsid w:val="0076799F"/>
    <w:rsid w:val="00770652"/>
    <w:rsid w:val="007727E4"/>
    <w:rsid w:val="00772B41"/>
    <w:rsid w:val="0077533A"/>
    <w:rsid w:val="00777070"/>
    <w:rsid w:val="007800D8"/>
    <w:rsid w:val="00780DDC"/>
    <w:rsid w:val="007810A1"/>
    <w:rsid w:val="00781531"/>
    <w:rsid w:val="00781886"/>
    <w:rsid w:val="007827B7"/>
    <w:rsid w:val="00786028"/>
    <w:rsid w:val="007879E2"/>
    <w:rsid w:val="00791F4C"/>
    <w:rsid w:val="00793102"/>
    <w:rsid w:val="0079650B"/>
    <w:rsid w:val="007A070B"/>
    <w:rsid w:val="007A126B"/>
    <w:rsid w:val="007A623A"/>
    <w:rsid w:val="007A722D"/>
    <w:rsid w:val="007B0891"/>
    <w:rsid w:val="007B15FC"/>
    <w:rsid w:val="007B169A"/>
    <w:rsid w:val="007B45C8"/>
    <w:rsid w:val="007B5349"/>
    <w:rsid w:val="007B7F2C"/>
    <w:rsid w:val="007C0272"/>
    <w:rsid w:val="007C25F4"/>
    <w:rsid w:val="007C2CFD"/>
    <w:rsid w:val="007C72B1"/>
    <w:rsid w:val="007C7AEB"/>
    <w:rsid w:val="007D0B3C"/>
    <w:rsid w:val="007D2C50"/>
    <w:rsid w:val="007D2D4B"/>
    <w:rsid w:val="007D3FB2"/>
    <w:rsid w:val="007D57E5"/>
    <w:rsid w:val="007E1253"/>
    <w:rsid w:val="007E38D7"/>
    <w:rsid w:val="007E56CE"/>
    <w:rsid w:val="007E5CDE"/>
    <w:rsid w:val="007F0802"/>
    <w:rsid w:val="007F299E"/>
    <w:rsid w:val="007F2A29"/>
    <w:rsid w:val="007F6643"/>
    <w:rsid w:val="007F690B"/>
    <w:rsid w:val="00802005"/>
    <w:rsid w:val="00802868"/>
    <w:rsid w:val="0080357C"/>
    <w:rsid w:val="00804BC5"/>
    <w:rsid w:val="008057C7"/>
    <w:rsid w:val="00805F14"/>
    <w:rsid w:val="00810E7E"/>
    <w:rsid w:val="00811AC1"/>
    <w:rsid w:val="0081258C"/>
    <w:rsid w:val="00812BB9"/>
    <w:rsid w:val="00812C5B"/>
    <w:rsid w:val="008143D0"/>
    <w:rsid w:val="00821F60"/>
    <w:rsid w:val="00823359"/>
    <w:rsid w:val="0082419E"/>
    <w:rsid w:val="008245C2"/>
    <w:rsid w:val="00827004"/>
    <w:rsid w:val="008301F8"/>
    <w:rsid w:val="00833348"/>
    <w:rsid w:val="00833C6C"/>
    <w:rsid w:val="00833E20"/>
    <w:rsid w:val="008374C8"/>
    <w:rsid w:val="00840921"/>
    <w:rsid w:val="00841ABF"/>
    <w:rsid w:val="008429ED"/>
    <w:rsid w:val="008446C9"/>
    <w:rsid w:val="008462F2"/>
    <w:rsid w:val="00850493"/>
    <w:rsid w:val="008510D8"/>
    <w:rsid w:val="00851F52"/>
    <w:rsid w:val="00852ABE"/>
    <w:rsid w:val="00853BD3"/>
    <w:rsid w:val="00853C76"/>
    <w:rsid w:val="00855048"/>
    <w:rsid w:val="00860026"/>
    <w:rsid w:val="00861278"/>
    <w:rsid w:val="00862EFA"/>
    <w:rsid w:val="00864043"/>
    <w:rsid w:val="008644D1"/>
    <w:rsid w:val="0086480D"/>
    <w:rsid w:val="00865938"/>
    <w:rsid w:val="0087052C"/>
    <w:rsid w:val="0087705F"/>
    <w:rsid w:val="008770EB"/>
    <w:rsid w:val="00877322"/>
    <w:rsid w:val="00877A45"/>
    <w:rsid w:val="00882537"/>
    <w:rsid w:val="00882FAE"/>
    <w:rsid w:val="00883F1F"/>
    <w:rsid w:val="00884F54"/>
    <w:rsid w:val="00885E71"/>
    <w:rsid w:val="00887646"/>
    <w:rsid w:val="008877A3"/>
    <w:rsid w:val="00887FEC"/>
    <w:rsid w:val="008913B7"/>
    <w:rsid w:val="00891726"/>
    <w:rsid w:val="00891EAA"/>
    <w:rsid w:val="008933C7"/>
    <w:rsid w:val="0089766F"/>
    <w:rsid w:val="008976F5"/>
    <w:rsid w:val="008A06B2"/>
    <w:rsid w:val="008A0765"/>
    <w:rsid w:val="008A18E3"/>
    <w:rsid w:val="008A2BC9"/>
    <w:rsid w:val="008A2EA7"/>
    <w:rsid w:val="008A2F23"/>
    <w:rsid w:val="008A3BA2"/>
    <w:rsid w:val="008A634A"/>
    <w:rsid w:val="008A6E36"/>
    <w:rsid w:val="008A706E"/>
    <w:rsid w:val="008A741F"/>
    <w:rsid w:val="008A7604"/>
    <w:rsid w:val="008B12A7"/>
    <w:rsid w:val="008B1510"/>
    <w:rsid w:val="008B158B"/>
    <w:rsid w:val="008B400E"/>
    <w:rsid w:val="008B56F3"/>
    <w:rsid w:val="008B6412"/>
    <w:rsid w:val="008B6ECF"/>
    <w:rsid w:val="008C0C25"/>
    <w:rsid w:val="008C1767"/>
    <w:rsid w:val="008C18B2"/>
    <w:rsid w:val="008D2311"/>
    <w:rsid w:val="008D2BA1"/>
    <w:rsid w:val="008D314D"/>
    <w:rsid w:val="008D36D8"/>
    <w:rsid w:val="008D3D06"/>
    <w:rsid w:val="008D69F1"/>
    <w:rsid w:val="008D6FE4"/>
    <w:rsid w:val="008D791B"/>
    <w:rsid w:val="008E00DB"/>
    <w:rsid w:val="008E0A4E"/>
    <w:rsid w:val="008E1242"/>
    <w:rsid w:val="008E2B6C"/>
    <w:rsid w:val="008E32D1"/>
    <w:rsid w:val="008E3325"/>
    <w:rsid w:val="008E40D3"/>
    <w:rsid w:val="008E4157"/>
    <w:rsid w:val="008E44F0"/>
    <w:rsid w:val="008E4902"/>
    <w:rsid w:val="008E4C6E"/>
    <w:rsid w:val="008E5F38"/>
    <w:rsid w:val="008E7687"/>
    <w:rsid w:val="008F04AB"/>
    <w:rsid w:val="008F0A1C"/>
    <w:rsid w:val="008F1FF0"/>
    <w:rsid w:val="008F33F0"/>
    <w:rsid w:val="008F4BFF"/>
    <w:rsid w:val="008F539B"/>
    <w:rsid w:val="008F6D4F"/>
    <w:rsid w:val="009000DD"/>
    <w:rsid w:val="00900DEB"/>
    <w:rsid w:val="0090116A"/>
    <w:rsid w:val="00901C73"/>
    <w:rsid w:val="00901F21"/>
    <w:rsid w:val="00906011"/>
    <w:rsid w:val="009069F0"/>
    <w:rsid w:val="009102B7"/>
    <w:rsid w:val="00912020"/>
    <w:rsid w:val="009130D9"/>
    <w:rsid w:val="0091494A"/>
    <w:rsid w:val="0091578D"/>
    <w:rsid w:val="00915823"/>
    <w:rsid w:val="00915E56"/>
    <w:rsid w:val="00922B98"/>
    <w:rsid w:val="00923E4F"/>
    <w:rsid w:val="00924952"/>
    <w:rsid w:val="0093357E"/>
    <w:rsid w:val="00934A67"/>
    <w:rsid w:val="00935AFD"/>
    <w:rsid w:val="009367D7"/>
    <w:rsid w:val="009437D5"/>
    <w:rsid w:val="00943C36"/>
    <w:rsid w:val="0094702C"/>
    <w:rsid w:val="009476CA"/>
    <w:rsid w:val="00947BBD"/>
    <w:rsid w:val="00947E1D"/>
    <w:rsid w:val="00951360"/>
    <w:rsid w:val="009522D0"/>
    <w:rsid w:val="00952BAF"/>
    <w:rsid w:val="00954517"/>
    <w:rsid w:val="009549C8"/>
    <w:rsid w:val="009556C2"/>
    <w:rsid w:val="0096077E"/>
    <w:rsid w:val="009607EA"/>
    <w:rsid w:val="00960B98"/>
    <w:rsid w:val="009619ED"/>
    <w:rsid w:val="00965FFE"/>
    <w:rsid w:val="0097028B"/>
    <w:rsid w:val="009709B0"/>
    <w:rsid w:val="0097190A"/>
    <w:rsid w:val="00972385"/>
    <w:rsid w:val="00972B68"/>
    <w:rsid w:val="009730BF"/>
    <w:rsid w:val="0097326C"/>
    <w:rsid w:val="00975167"/>
    <w:rsid w:val="00976FF4"/>
    <w:rsid w:val="00980D16"/>
    <w:rsid w:val="00985ACC"/>
    <w:rsid w:val="00986059"/>
    <w:rsid w:val="009860A1"/>
    <w:rsid w:val="009906D5"/>
    <w:rsid w:val="009907DD"/>
    <w:rsid w:val="009908DF"/>
    <w:rsid w:val="00991CDA"/>
    <w:rsid w:val="00994214"/>
    <w:rsid w:val="00994833"/>
    <w:rsid w:val="0099532B"/>
    <w:rsid w:val="009961D1"/>
    <w:rsid w:val="0099679F"/>
    <w:rsid w:val="00996A4D"/>
    <w:rsid w:val="009975C2"/>
    <w:rsid w:val="009A12F0"/>
    <w:rsid w:val="009A2A2E"/>
    <w:rsid w:val="009A3D42"/>
    <w:rsid w:val="009A4018"/>
    <w:rsid w:val="009A6BAA"/>
    <w:rsid w:val="009B186F"/>
    <w:rsid w:val="009B2EE1"/>
    <w:rsid w:val="009B387E"/>
    <w:rsid w:val="009B558F"/>
    <w:rsid w:val="009B5DB3"/>
    <w:rsid w:val="009B61BB"/>
    <w:rsid w:val="009B73DE"/>
    <w:rsid w:val="009B7A3B"/>
    <w:rsid w:val="009C024D"/>
    <w:rsid w:val="009C4173"/>
    <w:rsid w:val="009C41DA"/>
    <w:rsid w:val="009C6603"/>
    <w:rsid w:val="009C6616"/>
    <w:rsid w:val="009C77B0"/>
    <w:rsid w:val="009D0D0A"/>
    <w:rsid w:val="009D103C"/>
    <w:rsid w:val="009D3023"/>
    <w:rsid w:val="009D39C5"/>
    <w:rsid w:val="009D437F"/>
    <w:rsid w:val="009D53A4"/>
    <w:rsid w:val="009D5D22"/>
    <w:rsid w:val="009D647D"/>
    <w:rsid w:val="009D6989"/>
    <w:rsid w:val="009E30DF"/>
    <w:rsid w:val="009E4CE1"/>
    <w:rsid w:val="009E5005"/>
    <w:rsid w:val="009E6F84"/>
    <w:rsid w:val="009F0399"/>
    <w:rsid w:val="009F1800"/>
    <w:rsid w:val="00A019CB"/>
    <w:rsid w:val="00A042BF"/>
    <w:rsid w:val="00A04D4E"/>
    <w:rsid w:val="00A04E4F"/>
    <w:rsid w:val="00A052AF"/>
    <w:rsid w:val="00A054E9"/>
    <w:rsid w:val="00A11148"/>
    <w:rsid w:val="00A11437"/>
    <w:rsid w:val="00A12992"/>
    <w:rsid w:val="00A16DEB"/>
    <w:rsid w:val="00A174E8"/>
    <w:rsid w:val="00A17D23"/>
    <w:rsid w:val="00A200F5"/>
    <w:rsid w:val="00A227EC"/>
    <w:rsid w:val="00A2287B"/>
    <w:rsid w:val="00A234A2"/>
    <w:rsid w:val="00A24E94"/>
    <w:rsid w:val="00A313F1"/>
    <w:rsid w:val="00A320E4"/>
    <w:rsid w:val="00A346AA"/>
    <w:rsid w:val="00A353F6"/>
    <w:rsid w:val="00A35973"/>
    <w:rsid w:val="00A35BD5"/>
    <w:rsid w:val="00A36ADD"/>
    <w:rsid w:val="00A3750C"/>
    <w:rsid w:val="00A41EE1"/>
    <w:rsid w:val="00A45FDC"/>
    <w:rsid w:val="00A46059"/>
    <w:rsid w:val="00A46991"/>
    <w:rsid w:val="00A47021"/>
    <w:rsid w:val="00A4716E"/>
    <w:rsid w:val="00A47CB2"/>
    <w:rsid w:val="00A47D5F"/>
    <w:rsid w:val="00A51439"/>
    <w:rsid w:val="00A51D38"/>
    <w:rsid w:val="00A5269B"/>
    <w:rsid w:val="00A52EE4"/>
    <w:rsid w:val="00A5588A"/>
    <w:rsid w:val="00A560A3"/>
    <w:rsid w:val="00A57CAD"/>
    <w:rsid w:val="00A6032A"/>
    <w:rsid w:val="00A6046E"/>
    <w:rsid w:val="00A61D1D"/>
    <w:rsid w:val="00A61D85"/>
    <w:rsid w:val="00A67D6E"/>
    <w:rsid w:val="00A67E03"/>
    <w:rsid w:val="00A70939"/>
    <w:rsid w:val="00A71C15"/>
    <w:rsid w:val="00A71CE3"/>
    <w:rsid w:val="00A75B26"/>
    <w:rsid w:val="00A809B9"/>
    <w:rsid w:val="00A83D31"/>
    <w:rsid w:val="00A865AB"/>
    <w:rsid w:val="00A86E1F"/>
    <w:rsid w:val="00A874E9"/>
    <w:rsid w:val="00A93168"/>
    <w:rsid w:val="00A957FD"/>
    <w:rsid w:val="00A964EE"/>
    <w:rsid w:val="00AA030A"/>
    <w:rsid w:val="00AA3639"/>
    <w:rsid w:val="00AA3D4F"/>
    <w:rsid w:val="00AA3E6B"/>
    <w:rsid w:val="00AB3884"/>
    <w:rsid w:val="00AB44F8"/>
    <w:rsid w:val="00AB4C82"/>
    <w:rsid w:val="00AB4F41"/>
    <w:rsid w:val="00AB5300"/>
    <w:rsid w:val="00AB5BB9"/>
    <w:rsid w:val="00AB623A"/>
    <w:rsid w:val="00AB641E"/>
    <w:rsid w:val="00AC3406"/>
    <w:rsid w:val="00AC5A4F"/>
    <w:rsid w:val="00AC72A6"/>
    <w:rsid w:val="00AD1776"/>
    <w:rsid w:val="00AD3F80"/>
    <w:rsid w:val="00AD59D5"/>
    <w:rsid w:val="00AD61B7"/>
    <w:rsid w:val="00AD685E"/>
    <w:rsid w:val="00AE0076"/>
    <w:rsid w:val="00AE09DB"/>
    <w:rsid w:val="00AE14F9"/>
    <w:rsid w:val="00AE3154"/>
    <w:rsid w:val="00AE4B6C"/>
    <w:rsid w:val="00AF141A"/>
    <w:rsid w:val="00AF316E"/>
    <w:rsid w:val="00AF3767"/>
    <w:rsid w:val="00AF49DC"/>
    <w:rsid w:val="00AF68BF"/>
    <w:rsid w:val="00AF75E0"/>
    <w:rsid w:val="00AF77A8"/>
    <w:rsid w:val="00AF77D5"/>
    <w:rsid w:val="00AF78C2"/>
    <w:rsid w:val="00AF7A32"/>
    <w:rsid w:val="00B005D5"/>
    <w:rsid w:val="00B0061E"/>
    <w:rsid w:val="00B03491"/>
    <w:rsid w:val="00B03EA7"/>
    <w:rsid w:val="00B04CA3"/>
    <w:rsid w:val="00B058E3"/>
    <w:rsid w:val="00B06ACB"/>
    <w:rsid w:val="00B07F43"/>
    <w:rsid w:val="00B10A58"/>
    <w:rsid w:val="00B10DB3"/>
    <w:rsid w:val="00B1194D"/>
    <w:rsid w:val="00B12EEA"/>
    <w:rsid w:val="00B1385F"/>
    <w:rsid w:val="00B16965"/>
    <w:rsid w:val="00B2238D"/>
    <w:rsid w:val="00B2441A"/>
    <w:rsid w:val="00B24BA7"/>
    <w:rsid w:val="00B258C6"/>
    <w:rsid w:val="00B26266"/>
    <w:rsid w:val="00B26998"/>
    <w:rsid w:val="00B30577"/>
    <w:rsid w:val="00B32BA7"/>
    <w:rsid w:val="00B35ECE"/>
    <w:rsid w:val="00B376F1"/>
    <w:rsid w:val="00B40D3C"/>
    <w:rsid w:val="00B4321D"/>
    <w:rsid w:val="00B43484"/>
    <w:rsid w:val="00B4385C"/>
    <w:rsid w:val="00B43B4E"/>
    <w:rsid w:val="00B43E4C"/>
    <w:rsid w:val="00B44088"/>
    <w:rsid w:val="00B52637"/>
    <w:rsid w:val="00B52BB9"/>
    <w:rsid w:val="00B53015"/>
    <w:rsid w:val="00B535C3"/>
    <w:rsid w:val="00B53B5E"/>
    <w:rsid w:val="00B55A58"/>
    <w:rsid w:val="00B55F07"/>
    <w:rsid w:val="00B565B5"/>
    <w:rsid w:val="00B5737F"/>
    <w:rsid w:val="00B5788E"/>
    <w:rsid w:val="00B5794E"/>
    <w:rsid w:val="00B60693"/>
    <w:rsid w:val="00B60B13"/>
    <w:rsid w:val="00B60B45"/>
    <w:rsid w:val="00B616A8"/>
    <w:rsid w:val="00B619AC"/>
    <w:rsid w:val="00B620BE"/>
    <w:rsid w:val="00B63BAF"/>
    <w:rsid w:val="00B63EF7"/>
    <w:rsid w:val="00B64C07"/>
    <w:rsid w:val="00B6543B"/>
    <w:rsid w:val="00B654A4"/>
    <w:rsid w:val="00B67D4B"/>
    <w:rsid w:val="00B717C4"/>
    <w:rsid w:val="00B75860"/>
    <w:rsid w:val="00B766D8"/>
    <w:rsid w:val="00B77663"/>
    <w:rsid w:val="00B77F44"/>
    <w:rsid w:val="00B82355"/>
    <w:rsid w:val="00B84CE6"/>
    <w:rsid w:val="00B86BCB"/>
    <w:rsid w:val="00B87442"/>
    <w:rsid w:val="00B90C47"/>
    <w:rsid w:val="00B921A6"/>
    <w:rsid w:val="00B92203"/>
    <w:rsid w:val="00B95A7F"/>
    <w:rsid w:val="00B979AC"/>
    <w:rsid w:val="00BA0249"/>
    <w:rsid w:val="00BA4BB0"/>
    <w:rsid w:val="00BA54B4"/>
    <w:rsid w:val="00BA644A"/>
    <w:rsid w:val="00BA7B9E"/>
    <w:rsid w:val="00BB04B5"/>
    <w:rsid w:val="00BB20F4"/>
    <w:rsid w:val="00BB2110"/>
    <w:rsid w:val="00BB2AD2"/>
    <w:rsid w:val="00BB4475"/>
    <w:rsid w:val="00BB4718"/>
    <w:rsid w:val="00BB79CF"/>
    <w:rsid w:val="00BB7CC0"/>
    <w:rsid w:val="00BC013D"/>
    <w:rsid w:val="00BC037E"/>
    <w:rsid w:val="00BC0D45"/>
    <w:rsid w:val="00BC294F"/>
    <w:rsid w:val="00BC2C42"/>
    <w:rsid w:val="00BC2DB2"/>
    <w:rsid w:val="00BC34FD"/>
    <w:rsid w:val="00BC59E9"/>
    <w:rsid w:val="00BC70FC"/>
    <w:rsid w:val="00BD125F"/>
    <w:rsid w:val="00BD2976"/>
    <w:rsid w:val="00BD2A12"/>
    <w:rsid w:val="00BD6CA7"/>
    <w:rsid w:val="00BD792F"/>
    <w:rsid w:val="00BE3BF0"/>
    <w:rsid w:val="00BE4BA6"/>
    <w:rsid w:val="00BE5375"/>
    <w:rsid w:val="00BE5A64"/>
    <w:rsid w:val="00BE6A1F"/>
    <w:rsid w:val="00BE72E2"/>
    <w:rsid w:val="00BF1DD0"/>
    <w:rsid w:val="00BF59F9"/>
    <w:rsid w:val="00BF706F"/>
    <w:rsid w:val="00BF7312"/>
    <w:rsid w:val="00BF79F3"/>
    <w:rsid w:val="00BF7E80"/>
    <w:rsid w:val="00C001FB"/>
    <w:rsid w:val="00C0196D"/>
    <w:rsid w:val="00C019EC"/>
    <w:rsid w:val="00C01E0B"/>
    <w:rsid w:val="00C02563"/>
    <w:rsid w:val="00C05354"/>
    <w:rsid w:val="00C05945"/>
    <w:rsid w:val="00C07469"/>
    <w:rsid w:val="00C10C88"/>
    <w:rsid w:val="00C10EB2"/>
    <w:rsid w:val="00C11EF2"/>
    <w:rsid w:val="00C14AB4"/>
    <w:rsid w:val="00C160B5"/>
    <w:rsid w:val="00C1788A"/>
    <w:rsid w:val="00C227A2"/>
    <w:rsid w:val="00C24DBE"/>
    <w:rsid w:val="00C26AD0"/>
    <w:rsid w:val="00C273E3"/>
    <w:rsid w:val="00C31CA1"/>
    <w:rsid w:val="00C3270B"/>
    <w:rsid w:val="00C34570"/>
    <w:rsid w:val="00C35EFE"/>
    <w:rsid w:val="00C35F4F"/>
    <w:rsid w:val="00C36403"/>
    <w:rsid w:val="00C37DA8"/>
    <w:rsid w:val="00C43F21"/>
    <w:rsid w:val="00C453C7"/>
    <w:rsid w:val="00C46E6C"/>
    <w:rsid w:val="00C47C46"/>
    <w:rsid w:val="00C50661"/>
    <w:rsid w:val="00C5068A"/>
    <w:rsid w:val="00C5243F"/>
    <w:rsid w:val="00C53C50"/>
    <w:rsid w:val="00C54450"/>
    <w:rsid w:val="00C55568"/>
    <w:rsid w:val="00C57C22"/>
    <w:rsid w:val="00C57CB8"/>
    <w:rsid w:val="00C60C55"/>
    <w:rsid w:val="00C61EBE"/>
    <w:rsid w:val="00C661B8"/>
    <w:rsid w:val="00C70369"/>
    <w:rsid w:val="00C73A8D"/>
    <w:rsid w:val="00C73E80"/>
    <w:rsid w:val="00C74783"/>
    <w:rsid w:val="00C76928"/>
    <w:rsid w:val="00C76A2F"/>
    <w:rsid w:val="00C76ECE"/>
    <w:rsid w:val="00C80989"/>
    <w:rsid w:val="00C80B53"/>
    <w:rsid w:val="00C81D9B"/>
    <w:rsid w:val="00C84137"/>
    <w:rsid w:val="00C85297"/>
    <w:rsid w:val="00C854AA"/>
    <w:rsid w:val="00C854FE"/>
    <w:rsid w:val="00C85BAC"/>
    <w:rsid w:val="00C86106"/>
    <w:rsid w:val="00C87EE6"/>
    <w:rsid w:val="00C910A4"/>
    <w:rsid w:val="00C91DB8"/>
    <w:rsid w:val="00C93A46"/>
    <w:rsid w:val="00C95D34"/>
    <w:rsid w:val="00CA04A0"/>
    <w:rsid w:val="00CA0FBB"/>
    <w:rsid w:val="00CA18C4"/>
    <w:rsid w:val="00CA36E0"/>
    <w:rsid w:val="00CA3DC2"/>
    <w:rsid w:val="00CA6F2A"/>
    <w:rsid w:val="00CA71B4"/>
    <w:rsid w:val="00CA7B88"/>
    <w:rsid w:val="00CB0CCE"/>
    <w:rsid w:val="00CB10BF"/>
    <w:rsid w:val="00CB1FF2"/>
    <w:rsid w:val="00CB4D20"/>
    <w:rsid w:val="00CB76BF"/>
    <w:rsid w:val="00CC0488"/>
    <w:rsid w:val="00CC0DBE"/>
    <w:rsid w:val="00CC125B"/>
    <w:rsid w:val="00CC1616"/>
    <w:rsid w:val="00CC1F9E"/>
    <w:rsid w:val="00CC27EA"/>
    <w:rsid w:val="00CC2FA5"/>
    <w:rsid w:val="00CC3BC9"/>
    <w:rsid w:val="00CC3C5B"/>
    <w:rsid w:val="00CC5C40"/>
    <w:rsid w:val="00CC5C84"/>
    <w:rsid w:val="00CD1363"/>
    <w:rsid w:val="00CD15B3"/>
    <w:rsid w:val="00CD6517"/>
    <w:rsid w:val="00CD68E4"/>
    <w:rsid w:val="00CE0FB2"/>
    <w:rsid w:val="00CE6AAF"/>
    <w:rsid w:val="00CE7135"/>
    <w:rsid w:val="00CE78A2"/>
    <w:rsid w:val="00CE7A60"/>
    <w:rsid w:val="00CF1F17"/>
    <w:rsid w:val="00CF346D"/>
    <w:rsid w:val="00CF513A"/>
    <w:rsid w:val="00CF517C"/>
    <w:rsid w:val="00CF51EB"/>
    <w:rsid w:val="00CF6A4F"/>
    <w:rsid w:val="00CF6D3E"/>
    <w:rsid w:val="00CF6D55"/>
    <w:rsid w:val="00CF721D"/>
    <w:rsid w:val="00D00577"/>
    <w:rsid w:val="00D0086E"/>
    <w:rsid w:val="00D031F4"/>
    <w:rsid w:val="00D05AE5"/>
    <w:rsid w:val="00D0769C"/>
    <w:rsid w:val="00D07C65"/>
    <w:rsid w:val="00D1076A"/>
    <w:rsid w:val="00D136A6"/>
    <w:rsid w:val="00D1456D"/>
    <w:rsid w:val="00D15494"/>
    <w:rsid w:val="00D15FCC"/>
    <w:rsid w:val="00D1633B"/>
    <w:rsid w:val="00D16E36"/>
    <w:rsid w:val="00D170A3"/>
    <w:rsid w:val="00D213DC"/>
    <w:rsid w:val="00D239D6"/>
    <w:rsid w:val="00D253FC"/>
    <w:rsid w:val="00D255FB"/>
    <w:rsid w:val="00D274F8"/>
    <w:rsid w:val="00D310A0"/>
    <w:rsid w:val="00D350B1"/>
    <w:rsid w:val="00D3536B"/>
    <w:rsid w:val="00D36AEF"/>
    <w:rsid w:val="00D36EAB"/>
    <w:rsid w:val="00D42AC8"/>
    <w:rsid w:val="00D4373B"/>
    <w:rsid w:val="00D4651E"/>
    <w:rsid w:val="00D47611"/>
    <w:rsid w:val="00D54711"/>
    <w:rsid w:val="00D55316"/>
    <w:rsid w:val="00D57829"/>
    <w:rsid w:val="00D601C1"/>
    <w:rsid w:val="00D6136F"/>
    <w:rsid w:val="00D6228F"/>
    <w:rsid w:val="00D6241B"/>
    <w:rsid w:val="00D62F11"/>
    <w:rsid w:val="00D64027"/>
    <w:rsid w:val="00D6593E"/>
    <w:rsid w:val="00D65DB1"/>
    <w:rsid w:val="00D660D7"/>
    <w:rsid w:val="00D67EE7"/>
    <w:rsid w:val="00D71118"/>
    <w:rsid w:val="00D711D9"/>
    <w:rsid w:val="00D762EA"/>
    <w:rsid w:val="00D76FFA"/>
    <w:rsid w:val="00D83477"/>
    <w:rsid w:val="00D870E8"/>
    <w:rsid w:val="00D93402"/>
    <w:rsid w:val="00D947EE"/>
    <w:rsid w:val="00D94AE2"/>
    <w:rsid w:val="00D95693"/>
    <w:rsid w:val="00D967C0"/>
    <w:rsid w:val="00D97531"/>
    <w:rsid w:val="00DA14FD"/>
    <w:rsid w:val="00DA4391"/>
    <w:rsid w:val="00DA4739"/>
    <w:rsid w:val="00DA4AEA"/>
    <w:rsid w:val="00DA4D5D"/>
    <w:rsid w:val="00DA5972"/>
    <w:rsid w:val="00DA68BC"/>
    <w:rsid w:val="00DA6DCC"/>
    <w:rsid w:val="00DA7309"/>
    <w:rsid w:val="00DA77C1"/>
    <w:rsid w:val="00DB0657"/>
    <w:rsid w:val="00DB0697"/>
    <w:rsid w:val="00DB082A"/>
    <w:rsid w:val="00DB5785"/>
    <w:rsid w:val="00DB7AC8"/>
    <w:rsid w:val="00DB7C3F"/>
    <w:rsid w:val="00DC2509"/>
    <w:rsid w:val="00DC3576"/>
    <w:rsid w:val="00DC66B6"/>
    <w:rsid w:val="00DC6B70"/>
    <w:rsid w:val="00DC6FAF"/>
    <w:rsid w:val="00DD2AFC"/>
    <w:rsid w:val="00DD4D3B"/>
    <w:rsid w:val="00DD5D1D"/>
    <w:rsid w:val="00DD61C1"/>
    <w:rsid w:val="00DD6956"/>
    <w:rsid w:val="00DD7B5D"/>
    <w:rsid w:val="00DE1970"/>
    <w:rsid w:val="00DE307F"/>
    <w:rsid w:val="00DE5EA3"/>
    <w:rsid w:val="00DE7B87"/>
    <w:rsid w:val="00E00BC8"/>
    <w:rsid w:val="00E01DC7"/>
    <w:rsid w:val="00E03094"/>
    <w:rsid w:val="00E0431B"/>
    <w:rsid w:val="00E04BDA"/>
    <w:rsid w:val="00E07D92"/>
    <w:rsid w:val="00E1003D"/>
    <w:rsid w:val="00E14A2A"/>
    <w:rsid w:val="00E15D85"/>
    <w:rsid w:val="00E17CB0"/>
    <w:rsid w:val="00E20467"/>
    <w:rsid w:val="00E211F6"/>
    <w:rsid w:val="00E2378F"/>
    <w:rsid w:val="00E2471B"/>
    <w:rsid w:val="00E267BE"/>
    <w:rsid w:val="00E26ACC"/>
    <w:rsid w:val="00E3103E"/>
    <w:rsid w:val="00E330E0"/>
    <w:rsid w:val="00E336A9"/>
    <w:rsid w:val="00E35EA9"/>
    <w:rsid w:val="00E368D9"/>
    <w:rsid w:val="00E37B23"/>
    <w:rsid w:val="00E408AA"/>
    <w:rsid w:val="00E410F4"/>
    <w:rsid w:val="00E41610"/>
    <w:rsid w:val="00E4311B"/>
    <w:rsid w:val="00E442B8"/>
    <w:rsid w:val="00E447D7"/>
    <w:rsid w:val="00E44A63"/>
    <w:rsid w:val="00E44E32"/>
    <w:rsid w:val="00E47877"/>
    <w:rsid w:val="00E52F06"/>
    <w:rsid w:val="00E533EF"/>
    <w:rsid w:val="00E5389F"/>
    <w:rsid w:val="00E5443A"/>
    <w:rsid w:val="00E56087"/>
    <w:rsid w:val="00E56C95"/>
    <w:rsid w:val="00E60E32"/>
    <w:rsid w:val="00E6297E"/>
    <w:rsid w:val="00E657FD"/>
    <w:rsid w:val="00E72A6C"/>
    <w:rsid w:val="00E72ECC"/>
    <w:rsid w:val="00E72F24"/>
    <w:rsid w:val="00E73898"/>
    <w:rsid w:val="00E738EE"/>
    <w:rsid w:val="00E757CC"/>
    <w:rsid w:val="00E77695"/>
    <w:rsid w:val="00E77C84"/>
    <w:rsid w:val="00E810C2"/>
    <w:rsid w:val="00E82269"/>
    <w:rsid w:val="00E829CC"/>
    <w:rsid w:val="00E82C1D"/>
    <w:rsid w:val="00E82E6F"/>
    <w:rsid w:val="00E83738"/>
    <w:rsid w:val="00E83C7A"/>
    <w:rsid w:val="00E868C7"/>
    <w:rsid w:val="00E90123"/>
    <w:rsid w:val="00E9048D"/>
    <w:rsid w:val="00E90675"/>
    <w:rsid w:val="00E93124"/>
    <w:rsid w:val="00E97701"/>
    <w:rsid w:val="00E97A6D"/>
    <w:rsid w:val="00E97FA5"/>
    <w:rsid w:val="00EA04E6"/>
    <w:rsid w:val="00EA3A0C"/>
    <w:rsid w:val="00EA3BF5"/>
    <w:rsid w:val="00EA5EB3"/>
    <w:rsid w:val="00EA62AE"/>
    <w:rsid w:val="00EA7397"/>
    <w:rsid w:val="00EB0649"/>
    <w:rsid w:val="00EB32DF"/>
    <w:rsid w:val="00EB3816"/>
    <w:rsid w:val="00EB3C7D"/>
    <w:rsid w:val="00EB57C8"/>
    <w:rsid w:val="00EB63E6"/>
    <w:rsid w:val="00EC0F27"/>
    <w:rsid w:val="00EC2C21"/>
    <w:rsid w:val="00EC475C"/>
    <w:rsid w:val="00EC64A2"/>
    <w:rsid w:val="00ED0C8C"/>
    <w:rsid w:val="00ED2063"/>
    <w:rsid w:val="00ED4397"/>
    <w:rsid w:val="00ED6C5A"/>
    <w:rsid w:val="00ED6D23"/>
    <w:rsid w:val="00ED6E87"/>
    <w:rsid w:val="00ED7D4D"/>
    <w:rsid w:val="00EE4B66"/>
    <w:rsid w:val="00EE53F9"/>
    <w:rsid w:val="00EE76F6"/>
    <w:rsid w:val="00EE7A32"/>
    <w:rsid w:val="00EE7BFC"/>
    <w:rsid w:val="00EF0316"/>
    <w:rsid w:val="00EF0A93"/>
    <w:rsid w:val="00EF112E"/>
    <w:rsid w:val="00EF14BD"/>
    <w:rsid w:val="00EF2519"/>
    <w:rsid w:val="00EF342D"/>
    <w:rsid w:val="00EF6748"/>
    <w:rsid w:val="00F00AA3"/>
    <w:rsid w:val="00F032FF"/>
    <w:rsid w:val="00F03616"/>
    <w:rsid w:val="00F046EB"/>
    <w:rsid w:val="00F0503F"/>
    <w:rsid w:val="00F06EA2"/>
    <w:rsid w:val="00F07678"/>
    <w:rsid w:val="00F13C63"/>
    <w:rsid w:val="00F1536A"/>
    <w:rsid w:val="00F1721F"/>
    <w:rsid w:val="00F20E55"/>
    <w:rsid w:val="00F23785"/>
    <w:rsid w:val="00F24704"/>
    <w:rsid w:val="00F30163"/>
    <w:rsid w:val="00F3077C"/>
    <w:rsid w:val="00F31C1D"/>
    <w:rsid w:val="00F31CB0"/>
    <w:rsid w:val="00F33F16"/>
    <w:rsid w:val="00F35829"/>
    <w:rsid w:val="00F35976"/>
    <w:rsid w:val="00F35B34"/>
    <w:rsid w:val="00F37B54"/>
    <w:rsid w:val="00F41E1A"/>
    <w:rsid w:val="00F42129"/>
    <w:rsid w:val="00F42BBF"/>
    <w:rsid w:val="00F43CD1"/>
    <w:rsid w:val="00F44061"/>
    <w:rsid w:val="00F440F2"/>
    <w:rsid w:val="00F449A4"/>
    <w:rsid w:val="00F44E3E"/>
    <w:rsid w:val="00F50974"/>
    <w:rsid w:val="00F522DE"/>
    <w:rsid w:val="00F565CD"/>
    <w:rsid w:val="00F61B34"/>
    <w:rsid w:val="00F7156C"/>
    <w:rsid w:val="00F71D3A"/>
    <w:rsid w:val="00F727B5"/>
    <w:rsid w:val="00F72F65"/>
    <w:rsid w:val="00F73926"/>
    <w:rsid w:val="00F74082"/>
    <w:rsid w:val="00F7604F"/>
    <w:rsid w:val="00F8095F"/>
    <w:rsid w:val="00F80B50"/>
    <w:rsid w:val="00F81A20"/>
    <w:rsid w:val="00F8234F"/>
    <w:rsid w:val="00F83143"/>
    <w:rsid w:val="00F83741"/>
    <w:rsid w:val="00F849D9"/>
    <w:rsid w:val="00F8655C"/>
    <w:rsid w:val="00F869C3"/>
    <w:rsid w:val="00F90E88"/>
    <w:rsid w:val="00F91672"/>
    <w:rsid w:val="00F92862"/>
    <w:rsid w:val="00F92DBD"/>
    <w:rsid w:val="00F9434A"/>
    <w:rsid w:val="00F9704A"/>
    <w:rsid w:val="00FA11B7"/>
    <w:rsid w:val="00FA12C0"/>
    <w:rsid w:val="00FA178D"/>
    <w:rsid w:val="00FA2210"/>
    <w:rsid w:val="00FA3C95"/>
    <w:rsid w:val="00FA4EB1"/>
    <w:rsid w:val="00FA4FCA"/>
    <w:rsid w:val="00FA66A0"/>
    <w:rsid w:val="00FA6F79"/>
    <w:rsid w:val="00FA75EF"/>
    <w:rsid w:val="00FB25B8"/>
    <w:rsid w:val="00FB2932"/>
    <w:rsid w:val="00FB3C38"/>
    <w:rsid w:val="00FB3E83"/>
    <w:rsid w:val="00FC05CD"/>
    <w:rsid w:val="00FC12E3"/>
    <w:rsid w:val="00FC32FB"/>
    <w:rsid w:val="00FC3F3E"/>
    <w:rsid w:val="00FC4D1B"/>
    <w:rsid w:val="00FC5368"/>
    <w:rsid w:val="00FC658E"/>
    <w:rsid w:val="00FC790B"/>
    <w:rsid w:val="00FD0B2C"/>
    <w:rsid w:val="00FD323A"/>
    <w:rsid w:val="00FD3737"/>
    <w:rsid w:val="00FD5F54"/>
    <w:rsid w:val="00FE01FA"/>
    <w:rsid w:val="00FE0872"/>
    <w:rsid w:val="00FE2684"/>
    <w:rsid w:val="00FE44E2"/>
    <w:rsid w:val="00FE5E66"/>
    <w:rsid w:val="00FF0C2C"/>
    <w:rsid w:val="00FF1271"/>
    <w:rsid w:val="00FF12F6"/>
    <w:rsid w:val="00FF18CE"/>
    <w:rsid w:val="00FF1A5C"/>
    <w:rsid w:val="00FF251E"/>
    <w:rsid w:val="00FF272F"/>
    <w:rsid w:val="00FF3D97"/>
    <w:rsid w:val="00FF44E9"/>
    <w:rsid w:val="00FF6FF4"/>
    <w:rsid w:val="00FF7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strokecolor="none [2412]">
      <v:stroke color="none [2412]"/>
    </o:shapedefaults>
    <o:shapelayout v:ext="edit">
      <o:idmap v:ext="edit" data="1"/>
      <o:rules v:ext="edit">
        <o:r id="V:Rule23" type="connector" idref="#Straight Arrow Connector 8"/>
        <o:r id="V:Rule24" type="connector" idref="#Straight Arrow Connector 36"/>
        <o:r id="V:Rule25" type="connector" idref="#Straight Arrow Connector 33"/>
        <o:r id="V:Rule26" type="connector" idref="#Straight Arrow Connector 9"/>
        <o:r id="V:Rule27" type="connector" idref="#Straight Arrow Connector 49"/>
        <o:r id="V:Rule28" type="connector" idref="#Elbow Connector 25"/>
        <o:r id="V:Rule29" type="connector" idref="#Straight Arrow Connector 43"/>
        <o:r id="V:Rule30" type="connector" idref="#Straight Arrow Connector 26"/>
        <o:r id="V:Rule31" type="connector" idref="#Straight Arrow Connector 38"/>
        <o:r id="V:Rule32" type="connector" idref="#Straight Arrow Connector 7"/>
        <o:r id="V:Rule33" type="connector" idref="#Straight Arrow Connector 27"/>
        <o:r id="V:Rule34" type="connector" idref="#Elbow Connector 32"/>
        <o:r id="V:Rule35" type="connector" idref="#Straight Arrow Connector 21"/>
        <o:r id="V:Rule36" type="connector" idref="#Straight Arrow Connector 16"/>
        <o:r id="V:Rule37" type="connector" idref="#Straight Arrow Connector 10"/>
        <o:r id="V:Rule38" type="connector" idref="#Straight Arrow Connector 2"/>
        <o:r id="V:Rule39" type="connector" idref="#Straight Arrow Connector 5"/>
        <o:r id="V:Rule40" type="connector" idref="#Straight Arrow Connector 44"/>
        <o:r id="V:Rule41" type="connector" idref="#Straight Arrow Connector 34"/>
        <o:r id="V:Rule42" type="connector" idref="#Elbow Connector 20"/>
        <o:r id="V:Rule43" type="connector" idref="#Straight Arrow Connector 6"/>
        <o:r id="V:Rule44" type="connector" idref="#Straight Arr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829"/>
    <w:rPr>
      <w:sz w:val="24"/>
      <w:szCs w:val="24"/>
    </w:rPr>
  </w:style>
  <w:style w:type="paragraph" w:styleId="Heading1">
    <w:name w:val="heading 1"/>
    <w:basedOn w:val="Normal"/>
    <w:next w:val="Normal"/>
    <w:qFormat/>
    <w:rsid w:val="003238C3"/>
    <w:pPr>
      <w:keepNext/>
      <w:widowControl w:val="0"/>
      <w:numPr>
        <w:numId w:val="1"/>
      </w:numPr>
      <w:spacing w:before="120" w:after="60" w:line="240" w:lineRule="atLeast"/>
      <w:outlineLvl w:val="0"/>
    </w:pPr>
    <w:rPr>
      <w:rFonts w:ascii="Arial" w:hAnsi="Arial"/>
      <w:b/>
      <w:szCs w:val="20"/>
    </w:rPr>
  </w:style>
  <w:style w:type="paragraph" w:styleId="Heading2">
    <w:name w:val="heading 2"/>
    <w:aliases w:val="H2,h2,h21,h22"/>
    <w:basedOn w:val="Heading1"/>
    <w:next w:val="Normal"/>
    <w:link w:val="Heading2Char"/>
    <w:qFormat/>
    <w:rsid w:val="003238C3"/>
    <w:pPr>
      <w:numPr>
        <w:ilvl w:val="1"/>
      </w:numPr>
      <w:outlineLvl w:val="1"/>
    </w:pPr>
    <w:rPr>
      <w:sz w:val="20"/>
    </w:rPr>
  </w:style>
  <w:style w:type="paragraph" w:styleId="Heading3">
    <w:name w:val="heading 3"/>
    <w:aliases w:val="H3"/>
    <w:basedOn w:val="Heading1"/>
    <w:next w:val="Normal"/>
    <w:qFormat/>
    <w:rsid w:val="003238C3"/>
    <w:pPr>
      <w:numPr>
        <w:ilvl w:val="2"/>
      </w:numPr>
      <w:outlineLvl w:val="2"/>
    </w:pPr>
    <w:rPr>
      <w:b w:val="0"/>
      <w:i/>
      <w:sz w:val="20"/>
    </w:rPr>
  </w:style>
  <w:style w:type="paragraph" w:styleId="Heading4">
    <w:name w:val="heading 4"/>
    <w:aliases w:val="H4"/>
    <w:basedOn w:val="Heading1"/>
    <w:next w:val="Normal"/>
    <w:qFormat/>
    <w:rsid w:val="003238C3"/>
    <w:pPr>
      <w:numPr>
        <w:ilvl w:val="3"/>
      </w:numPr>
      <w:outlineLvl w:val="3"/>
    </w:pPr>
    <w:rPr>
      <w:b w:val="0"/>
      <w:sz w:val="20"/>
    </w:rPr>
  </w:style>
  <w:style w:type="paragraph" w:styleId="Heading5">
    <w:name w:val="heading 5"/>
    <w:basedOn w:val="Normal"/>
    <w:next w:val="Normal"/>
    <w:qFormat/>
    <w:rsid w:val="003238C3"/>
    <w:pPr>
      <w:widowControl w:val="0"/>
      <w:numPr>
        <w:ilvl w:val="4"/>
        <w:numId w:val="1"/>
      </w:numPr>
      <w:spacing w:before="240" w:after="60" w:line="240" w:lineRule="atLeast"/>
      <w:outlineLvl w:val="4"/>
    </w:pPr>
    <w:rPr>
      <w:sz w:val="22"/>
      <w:szCs w:val="20"/>
    </w:rPr>
  </w:style>
  <w:style w:type="paragraph" w:styleId="Heading6">
    <w:name w:val="heading 6"/>
    <w:basedOn w:val="Normal"/>
    <w:next w:val="Normal"/>
    <w:qFormat/>
    <w:rsid w:val="003238C3"/>
    <w:pPr>
      <w:widowControl w:val="0"/>
      <w:numPr>
        <w:ilvl w:val="5"/>
        <w:numId w:val="1"/>
      </w:numPr>
      <w:spacing w:before="240" w:after="60" w:line="240" w:lineRule="atLeast"/>
      <w:outlineLvl w:val="5"/>
    </w:pPr>
    <w:rPr>
      <w:i/>
      <w:sz w:val="22"/>
      <w:szCs w:val="20"/>
    </w:rPr>
  </w:style>
  <w:style w:type="paragraph" w:styleId="Heading7">
    <w:name w:val="heading 7"/>
    <w:basedOn w:val="Normal"/>
    <w:next w:val="Normal"/>
    <w:qFormat/>
    <w:rsid w:val="003238C3"/>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3238C3"/>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qFormat/>
    <w:rsid w:val="003238C3"/>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h21 Char,h22 Char"/>
    <w:basedOn w:val="DefaultParagraphFont"/>
    <w:link w:val="Heading2"/>
    <w:uiPriority w:val="9"/>
    <w:rsid w:val="001F46CB"/>
    <w:rPr>
      <w:rFonts w:ascii="Arial" w:hAnsi="Arial"/>
      <w:b/>
    </w:rPr>
  </w:style>
  <w:style w:type="paragraph" w:customStyle="1" w:styleId="InfoBlue">
    <w:name w:val="InfoBlue"/>
    <w:basedOn w:val="Normal"/>
    <w:next w:val="BodyText"/>
    <w:autoRedefine/>
    <w:rsid w:val="0097190A"/>
    <w:pPr>
      <w:widowControl w:val="0"/>
      <w:spacing w:after="120" w:line="360" w:lineRule="auto"/>
      <w:ind w:firstLine="270"/>
      <w:jc w:val="both"/>
    </w:pPr>
    <w:rPr>
      <w:bCs/>
    </w:rPr>
  </w:style>
  <w:style w:type="paragraph" w:styleId="BodyText">
    <w:name w:val="Body Text"/>
    <w:basedOn w:val="Normal"/>
    <w:rsid w:val="003238C3"/>
    <w:pPr>
      <w:spacing w:after="120"/>
    </w:pPr>
  </w:style>
  <w:style w:type="paragraph" w:styleId="Header">
    <w:name w:val="header"/>
    <w:basedOn w:val="Normal"/>
    <w:link w:val="HeaderChar"/>
    <w:uiPriority w:val="99"/>
    <w:rsid w:val="0059744E"/>
    <w:pPr>
      <w:tabs>
        <w:tab w:val="center" w:pos="4320"/>
        <w:tab w:val="right" w:pos="8640"/>
      </w:tabs>
    </w:pPr>
  </w:style>
  <w:style w:type="paragraph" w:styleId="Footer">
    <w:name w:val="footer"/>
    <w:basedOn w:val="Normal"/>
    <w:link w:val="FooterChar"/>
    <w:uiPriority w:val="99"/>
    <w:rsid w:val="0059744E"/>
    <w:pPr>
      <w:tabs>
        <w:tab w:val="center" w:pos="4320"/>
        <w:tab w:val="right" w:pos="8640"/>
      </w:tabs>
    </w:pPr>
  </w:style>
  <w:style w:type="character" w:customStyle="1" w:styleId="FooterChar">
    <w:name w:val="Footer Char"/>
    <w:basedOn w:val="DefaultParagraphFont"/>
    <w:link w:val="Footer"/>
    <w:uiPriority w:val="99"/>
    <w:rsid w:val="00F8234F"/>
    <w:rPr>
      <w:sz w:val="24"/>
      <w:szCs w:val="24"/>
    </w:rPr>
  </w:style>
  <w:style w:type="character" w:styleId="PageNumber">
    <w:name w:val="page number"/>
    <w:basedOn w:val="DefaultParagraphFont"/>
    <w:rsid w:val="003416FD"/>
  </w:style>
  <w:style w:type="character" w:styleId="Hyperlink">
    <w:name w:val="Hyperlink"/>
    <w:basedOn w:val="DefaultParagraphFont"/>
    <w:uiPriority w:val="99"/>
    <w:rsid w:val="00AC5A4F"/>
    <w:rPr>
      <w:color w:val="0000FF"/>
      <w:u w:val="single"/>
    </w:rPr>
  </w:style>
  <w:style w:type="paragraph" w:styleId="NormalWeb">
    <w:name w:val="Normal (Web)"/>
    <w:basedOn w:val="Normal"/>
    <w:uiPriority w:val="99"/>
    <w:rsid w:val="00CE7135"/>
    <w:pPr>
      <w:spacing w:before="100" w:beforeAutospacing="1" w:after="100" w:afterAutospacing="1"/>
    </w:pPr>
    <w:rPr>
      <w:rFonts w:eastAsia="Batang"/>
      <w:lang w:eastAsia="ko-KR"/>
    </w:rPr>
  </w:style>
  <w:style w:type="character" w:styleId="Strong">
    <w:name w:val="Strong"/>
    <w:basedOn w:val="DefaultParagraphFont"/>
    <w:qFormat/>
    <w:rsid w:val="00B5788E"/>
    <w:rPr>
      <w:b/>
      <w:bCs/>
    </w:rPr>
  </w:style>
  <w:style w:type="paragraph" w:styleId="ListParagraph">
    <w:name w:val="List Paragraph"/>
    <w:basedOn w:val="Normal"/>
    <w:qFormat/>
    <w:rsid w:val="0008146F"/>
    <w:pPr>
      <w:suppressAutoHyphens/>
      <w:ind w:left="720"/>
      <w:contextualSpacing/>
    </w:pPr>
    <w:rPr>
      <w:lang w:val="ru-RU" w:eastAsia="ar-SA"/>
    </w:rPr>
  </w:style>
  <w:style w:type="paragraph" w:styleId="HTMLPreformatted">
    <w:name w:val="HTML Preformatted"/>
    <w:basedOn w:val="Normal"/>
    <w:link w:val="HTMLPreformattedChar"/>
    <w:rsid w:val="00E9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E97FA5"/>
    <w:rPr>
      <w:rFonts w:ascii="Courier New" w:eastAsia="Batang" w:hAnsi="Courier New" w:cs="Courier New"/>
      <w:lang w:eastAsia="ko-KR"/>
    </w:rPr>
  </w:style>
  <w:style w:type="paragraph" w:customStyle="1" w:styleId="Body-Text">
    <w:name w:val="Body-Text"/>
    <w:basedOn w:val="Normal"/>
    <w:link w:val="Body-TextChar"/>
    <w:rsid w:val="00B06ACB"/>
    <w:pPr>
      <w:spacing w:before="120" w:after="120"/>
      <w:jc w:val="both"/>
    </w:pPr>
    <w:rPr>
      <w:rFonts w:ascii="Garamond" w:eastAsia="Arial Unicode MS" w:hAnsi="Garamond" w:cs="Arial Unicode MS"/>
      <w:color w:val="800000"/>
      <w:sz w:val="22"/>
      <w:szCs w:val="22"/>
      <w:lang w:eastAsia="ko-KR" w:bidi="hi-IN"/>
    </w:rPr>
  </w:style>
  <w:style w:type="character" w:customStyle="1" w:styleId="Body-TextChar">
    <w:name w:val="Body-Text Char"/>
    <w:basedOn w:val="DefaultParagraphFont"/>
    <w:link w:val="Body-Text"/>
    <w:rsid w:val="00B06ACB"/>
    <w:rPr>
      <w:rFonts w:ascii="Garamond" w:eastAsia="Arial Unicode MS" w:hAnsi="Garamond" w:cs="Arial Unicode MS"/>
      <w:color w:val="800000"/>
      <w:sz w:val="22"/>
      <w:szCs w:val="22"/>
      <w:lang w:eastAsia="ko-KR" w:bidi="hi-IN"/>
    </w:rPr>
  </w:style>
  <w:style w:type="paragraph" w:customStyle="1" w:styleId="NormalWebBold">
    <w:name w:val="Normal (Web) + Bold"/>
    <w:aliases w:val="Auto,Justified"/>
    <w:basedOn w:val="Normal"/>
    <w:rsid w:val="00B06ACB"/>
    <w:pPr>
      <w:numPr>
        <w:ilvl w:val="2"/>
        <w:numId w:val="2"/>
      </w:numPr>
      <w:tabs>
        <w:tab w:val="clear" w:pos="720"/>
        <w:tab w:val="num" w:pos="540"/>
      </w:tabs>
      <w:spacing w:before="100" w:beforeAutospacing="1" w:after="100" w:afterAutospacing="1" w:line="360" w:lineRule="auto"/>
      <w:ind w:left="0" w:firstLine="0"/>
      <w:jc w:val="both"/>
    </w:pPr>
    <w:rPr>
      <w:b/>
      <w:szCs w:val="20"/>
    </w:rPr>
  </w:style>
  <w:style w:type="table" w:styleId="TableGrid">
    <w:name w:val="Table Grid"/>
    <w:basedOn w:val="TableNormal"/>
    <w:rsid w:val="00B06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234F"/>
    <w:rPr>
      <w:rFonts w:ascii="Tahoma" w:hAnsi="Tahoma" w:cs="Tahoma"/>
      <w:sz w:val="16"/>
      <w:szCs w:val="16"/>
    </w:rPr>
  </w:style>
  <w:style w:type="character" w:customStyle="1" w:styleId="BalloonTextChar">
    <w:name w:val="Balloon Text Char"/>
    <w:basedOn w:val="DefaultParagraphFont"/>
    <w:link w:val="BalloonText"/>
    <w:rsid w:val="00F8234F"/>
    <w:rPr>
      <w:rFonts w:ascii="Tahoma" w:hAnsi="Tahoma" w:cs="Tahoma"/>
      <w:sz w:val="16"/>
      <w:szCs w:val="16"/>
    </w:rPr>
  </w:style>
  <w:style w:type="paragraph" w:styleId="Caption">
    <w:name w:val="caption"/>
    <w:basedOn w:val="Normal"/>
    <w:next w:val="Normal"/>
    <w:qFormat/>
    <w:rsid w:val="00BA7B9E"/>
    <w:rPr>
      <w:b/>
      <w:bCs/>
      <w:sz w:val="20"/>
      <w:szCs w:val="20"/>
    </w:rPr>
  </w:style>
  <w:style w:type="paragraph" w:styleId="TOC1">
    <w:name w:val="toc 1"/>
    <w:basedOn w:val="Normal"/>
    <w:next w:val="Normal"/>
    <w:autoRedefine/>
    <w:uiPriority w:val="39"/>
    <w:rsid w:val="005B204F"/>
    <w:pPr>
      <w:tabs>
        <w:tab w:val="left" w:pos="900"/>
        <w:tab w:val="left" w:pos="1350"/>
        <w:tab w:val="right" w:leader="dot" w:pos="8640"/>
      </w:tabs>
      <w:spacing w:line="360" w:lineRule="auto"/>
      <w:ind w:left="900" w:hanging="900"/>
      <w:jc w:val="both"/>
    </w:pPr>
    <w:rPr>
      <w:rFonts w:eastAsia="Batang"/>
      <w:b/>
      <w:bCs/>
      <w:noProof/>
      <w:sz w:val="28"/>
      <w:szCs w:val="28"/>
      <w:lang w:eastAsia="ko-KR"/>
    </w:rPr>
  </w:style>
  <w:style w:type="paragraph" w:styleId="TOC2">
    <w:name w:val="toc 2"/>
    <w:basedOn w:val="Normal"/>
    <w:next w:val="Normal"/>
    <w:autoRedefine/>
    <w:uiPriority w:val="39"/>
    <w:rsid w:val="00FF7C3A"/>
    <w:pPr>
      <w:tabs>
        <w:tab w:val="left" w:pos="880"/>
        <w:tab w:val="right" w:leader="dot" w:pos="8640"/>
      </w:tabs>
      <w:spacing w:line="360" w:lineRule="auto"/>
      <w:jc w:val="both"/>
    </w:pPr>
    <w:rPr>
      <w:bCs/>
      <w:noProof/>
    </w:rPr>
  </w:style>
  <w:style w:type="paragraph" w:styleId="TOC3">
    <w:name w:val="toc 3"/>
    <w:basedOn w:val="Normal"/>
    <w:next w:val="Normal"/>
    <w:autoRedefine/>
    <w:uiPriority w:val="39"/>
    <w:rsid w:val="00542756"/>
    <w:pPr>
      <w:tabs>
        <w:tab w:val="left" w:pos="1320"/>
        <w:tab w:val="right" w:leader="dot" w:pos="8640"/>
      </w:tabs>
      <w:spacing w:line="360" w:lineRule="auto"/>
      <w:ind w:left="1350" w:hanging="870"/>
      <w:jc w:val="both"/>
    </w:pPr>
    <w:rPr>
      <w:noProof/>
    </w:rPr>
  </w:style>
  <w:style w:type="paragraph" w:styleId="TableofFigures">
    <w:name w:val="table of figures"/>
    <w:basedOn w:val="Normal"/>
    <w:next w:val="Normal"/>
    <w:rsid w:val="001F46CB"/>
    <w:pPr>
      <w:ind w:left="480" w:hanging="480"/>
    </w:pPr>
  </w:style>
  <w:style w:type="paragraph" w:styleId="TOC4">
    <w:name w:val="toc 4"/>
    <w:basedOn w:val="Normal"/>
    <w:next w:val="Normal"/>
    <w:autoRedefine/>
    <w:uiPriority w:val="39"/>
    <w:unhideWhenUsed/>
    <w:rsid w:val="009907D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907D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907D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07D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07D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07DD"/>
    <w:pPr>
      <w:spacing w:after="100" w:line="276" w:lineRule="auto"/>
      <w:ind w:left="1760"/>
    </w:pPr>
    <w:rPr>
      <w:rFonts w:ascii="Calibri" w:hAnsi="Calibri"/>
      <w:sz w:val="22"/>
      <w:szCs w:val="22"/>
    </w:rPr>
  </w:style>
  <w:style w:type="character" w:customStyle="1" w:styleId="EmailStyle45">
    <w:name w:val="EmailStyle45"/>
    <w:basedOn w:val="DefaultParagraphFont"/>
    <w:semiHidden/>
    <w:rsid w:val="00D93402"/>
    <w:rPr>
      <w:rFonts w:ascii="Arial" w:hAnsi="Arial" w:cs="Arial"/>
      <w:color w:val="auto"/>
      <w:sz w:val="20"/>
      <w:szCs w:val="20"/>
    </w:rPr>
  </w:style>
  <w:style w:type="character" w:styleId="FollowedHyperlink">
    <w:name w:val="FollowedHyperlink"/>
    <w:basedOn w:val="DefaultParagraphFont"/>
    <w:rsid w:val="008446C9"/>
    <w:rPr>
      <w:color w:val="606420"/>
      <w:u w:val="single"/>
    </w:rPr>
  </w:style>
  <w:style w:type="table" w:customStyle="1" w:styleId="TableGrid1">
    <w:name w:val="Table Grid1"/>
    <w:basedOn w:val="TableNormal"/>
    <w:next w:val="TableGrid"/>
    <w:uiPriority w:val="59"/>
    <w:rsid w:val="008644D1"/>
    <w:rPr>
      <w:rFonts w:ascii="Calibri" w:eastAsia="Calibri" w:hAnsi="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CF1F17"/>
    <w:rPr>
      <w:sz w:val="24"/>
      <w:szCs w:val="24"/>
    </w:rPr>
  </w:style>
  <w:style w:type="character" w:customStyle="1" w:styleId="st">
    <w:name w:val="st"/>
    <w:basedOn w:val="DefaultParagraphFont"/>
    <w:rsid w:val="00532F8C"/>
  </w:style>
  <w:style w:type="character" w:styleId="Emphasis">
    <w:name w:val="Emphasis"/>
    <w:basedOn w:val="DefaultParagraphFont"/>
    <w:uiPriority w:val="20"/>
    <w:qFormat/>
    <w:rsid w:val="00532F8C"/>
    <w:rPr>
      <w:i/>
      <w:iCs/>
    </w:rPr>
  </w:style>
  <w:style w:type="paragraph" w:styleId="PlainText">
    <w:name w:val="Plain Text"/>
    <w:basedOn w:val="Normal"/>
    <w:link w:val="PlainTextChar"/>
    <w:uiPriority w:val="99"/>
    <w:unhideWhenUsed/>
    <w:rsid w:val="00A24E94"/>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A24E94"/>
    <w:rPr>
      <w:rFonts w:ascii="Consolas" w:eastAsiaTheme="minorHAnsi" w:hAnsi="Consolas" w:cs="Consolas"/>
      <w:sz w:val="21"/>
      <w:szCs w:val="21"/>
      <w:lang w:val="en-IN"/>
    </w:rPr>
  </w:style>
  <w:style w:type="paragraph" w:styleId="TOCHeading">
    <w:name w:val="TOC Heading"/>
    <w:basedOn w:val="Heading1"/>
    <w:next w:val="Normal"/>
    <w:uiPriority w:val="39"/>
    <w:semiHidden/>
    <w:unhideWhenUsed/>
    <w:qFormat/>
    <w:rsid w:val="00B4321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customStyle="1" w:styleId="Normal1">
    <w:name w:val="Normal1"/>
    <w:rsid w:val="006112D4"/>
    <w:pPr>
      <w:spacing w:line="276" w:lineRule="auto"/>
    </w:pPr>
    <w:rPr>
      <w:rFonts w:ascii="Arial" w:eastAsia="Arial" w:hAnsi="Arial" w:cs="Arial"/>
      <w:color w:val="000000"/>
      <w:sz w:val="22"/>
      <w:szCs w:val="22"/>
      <w:lang w:val="en-GB" w:eastAsia="en-GB"/>
    </w:rPr>
  </w:style>
  <w:style w:type="character" w:customStyle="1" w:styleId="apple-converted-space">
    <w:name w:val="apple-converted-space"/>
    <w:basedOn w:val="DefaultParagraphFont"/>
    <w:rsid w:val="006112D4"/>
  </w:style>
  <w:style w:type="paragraph" w:customStyle="1" w:styleId="Standard">
    <w:name w:val="Standard"/>
    <w:rsid w:val="006112D4"/>
    <w:pPr>
      <w:suppressAutoHyphens/>
      <w:autoSpaceDN w:val="0"/>
      <w:spacing w:line="276" w:lineRule="auto"/>
      <w:textAlignment w:val="baseline"/>
    </w:pPr>
    <w:rPr>
      <w:rFonts w:ascii="Arial" w:eastAsia="Arial" w:hAnsi="Arial" w:cs="Arial"/>
      <w:kern w:val="3"/>
      <w:sz w:val="22"/>
      <w:szCs w:val="22"/>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b2admin\Desktop\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0BC49-A515-4738-BBB8-56C18C0D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1.dotx</Template>
  <TotalTime>0</TotalTime>
  <Pages>32</Pages>
  <Words>4767</Words>
  <Characters>27175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Implementation of a Shell</vt:lpstr>
    </vt:vector>
  </TitlesOfParts>
  <Company/>
  <LinksUpToDate>false</LinksUpToDate>
  <CharactersWithSpaces>31879</CharactersWithSpaces>
  <SharedDoc>false</SharedDoc>
  <HLinks>
    <vt:vector size="600" baseType="variant">
      <vt:variant>
        <vt:i4>4980765</vt:i4>
      </vt:variant>
      <vt:variant>
        <vt:i4>324</vt:i4>
      </vt:variant>
      <vt:variant>
        <vt:i4>0</vt:i4>
      </vt:variant>
      <vt:variant>
        <vt:i4>5</vt:i4>
      </vt:variant>
      <vt:variant>
        <vt:lpwstr>http://www.wikipedia.com/</vt:lpwstr>
      </vt:variant>
      <vt:variant>
        <vt:lpwstr/>
      </vt:variant>
      <vt:variant>
        <vt:i4>2162739</vt:i4>
      </vt:variant>
      <vt:variant>
        <vt:i4>321</vt:i4>
      </vt:variant>
      <vt:variant>
        <vt:i4>0</vt:i4>
      </vt:variant>
      <vt:variant>
        <vt:i4>5</vt:i4>
      </vt:variant>
      <vt:variant>
        <vt:lpwstr>http://www.google.com/</vt:lpwstr>
      </vt:variant>
      <vt:variant>
        <vt:lpwstr/>
      </vt:variant>
      <vt:variant>
        <vt:i4>1179698</vt:i4>
      </vt:variant>
      <vt:variant>
        <vt:i4>315</vt:i4>
      </vt:variant>
      <vt:variant>
        <vt:i4>0</vt:i4>
      </vt:variant>
      <vt:variant>
        <vt:i4>5</vt:i4>
      </vt:variant>
      <vt:variant>
        <vt:lpwstr/>
      </vt:variant>
      <vt:variant>
        <vt:lpwstr>_Toc502975292</vt:lpwstr>
      </vt:variant>
      <vt:variant>
        <vt:i4>1179698</vt:i4>
      </vt:variant>
      <vt:variant>
        <vt:i4>312</vt:i4>
      </vt:variant>
      <vt:variant>
        <vt:i4>0</vt:i4>
      </vt:variant>
      <vt:variant>
        <vt:i4>5</vt:i4>
      </vt:variant>
      <vt:variant>
        <vt:lpwstr/>
      </vt:variant>
      <vt:variant>
        <vt:lpwstr>_Toc502975291</vt:lpwstr>
      </vt:variant>
      <vt:variant>
        <vt:i4>1179698</vt:i4>
      </vt:variant>
      <vt:variant>
        <vt:i4>309</vt:i4>
      </vt:variant>
      <vt:variant>
        <vt:i4>0</vt:i4>
      </vt:variant>
      <vt:variant>
        <vt:i4>5</vt:i4>
      </vt:variant>
      <vt:variant>
        <vt:lpwstr/>
      </vt:variant>
      <vt:variant>
        <vt:lpwstr>_Toc502975291</vt:lpwstr>
      </vt:variant>
      <vt:variant>
        <vt:i4>1179698</vt:i4>
      </vt:variant>
      <vt:variant>
        <vt:i4>306</vt:i4>
      </vt:variant>
      <vt:variant>
        <vt:i4>0</vt:i4>
      </vt:variant>
      <vt:variant>
        <vt:i4>5</vt:i4>
      </vt:variant>
      <vt:variant>
        <vt:lpwstr/>
      </vt:variant>
      <vt:variant>
        <vt:lpwstr>_Toc502975291</vt:lpwstr>
      </vt:variant>
      <vt:variant>
        <vt:i4>1179697</vt:i4>
      </vt:variant>
      <vt:variant>
        <vt:i4>302</vt:i4>
      </vt:variant>
      <vt:variant>
        <vt:i4>0</vt:i4>
      </vt:variant>
      <vt:variant>
        <vt:i4>5</vt:i4>
      </vt:variant>
      <vt:variant>
        <vt:lpwstr/>
      </vt:variant>
      <vt:variant>
        <vt:lpwstr>_Toc265326464</vt:lpwstr>
      </vt:variant>
      <vt:variant>
        <vt:i4>1179697</vt:i4>
      </vt:variant>
      <vt:variant>
        <vt:i4>299</vt:i4>
      </vt:variant>
      <vt:variant>
        <vt:i4>0</vt:i4>
      </vt:variant>
      <vt:variant>
        <vt:i4>5</vt:i4>
      </vt:variant>
      <vt:variant>
        <vt:lpwstr/>
      </vt:variant>
      <vt:variant>
        <vt:lpwstr>_Toc265326463</vt:lpwstr>
      </vt:variant>
      <vt:variant>
        <vt:i4>1179697</vt:i4>
      </vt:variant>
      <vt:variant>
        <vt:i4>296</vt:i4>
      </vt:variant>
      <vt:variant>
        <vt:i4>0</vt:i4>
      </vt:variant>
      <vt:variant>
        <vt:i4>5</vt:i4>
      </vt:variant>
      <vt:variant>
        <vt:lpwstr/>
      </vt:variant>
      <vt:variant>
        <vt:lpwstr>_Toc265326462</vt:lpwstr>
      </vt:variant>
      <vt:variant>
        <vt:i4>1179697</vt:i4>
      </vt:variant>
      <vt:variant>
        <vt:i4>293</vt:i4>
      </vt:variant>
      <vt:variant>
        <vt:i4>0</vt:i4>
      </vt:variant>
      <vt:variant>
        <vt:i4>5</vt:i4>
      </vt:variant>
      <vt:variant>
        <vt:lpwstr/>
      </vt:variant>
      <vt:variant>
        <vt:lpwstr>_Toc265326460</vt:lpwstr>
      </vt:variant>
      <vt:variant>
        <vt:i4>1114161</vt:i4>
      </vt:variant>
      <vt:variant>
        <vt:i4>290</vt:i4>
      </vt:variant>
      <vt:variant>
        <vt:i4>0</vt:i4>
      </vt:variant>
      <vt:variant>
        <vt:i4>5</vt:i4>
      </vt:variant>
      <vt:variant>
        <vt:lpwstr/>
      </vt:variant>
      <vt:variant>
        <vt:lpwstr>_Toc265326459</vt:lpwstr>
      </vt:variant>
      <vt:variant>
        <vt:i4>1114161</vt:i4>
      </vt:variant>
      <vt:variant>
        <vt:i4>284</vt:i4>
      </vt:variant>
      <vt:variant>
        <vt:i4>0</vt:i4>
      </vt:variant>
      <vt:variant>
        <vt:i4>5</vt:i4>
      </vt:variant>
      <vt:variant>
        <vt:lpwstr/>
      </vt:variant>
      <vt:variant>
        <vt:lpwstr>_Toc265326451</vt:lpwstr>
      </vt:variant>
      <vt:variant>
        <vt:i4>1114161</vt:i4>
      </vt:variant>
      <vt:variant>
        <vt:i4>281</vt:i4>
      </vt:variant>
      <vt:variant>
        <vt:i4>0</vt:i4>
      </vt:variant>
      <vt:variant>
        <vt:i4>5</vt:i4>
      </vt:variant>
      <vt:variant>
        <vt:lpwstr/>
      </vt:variant>
      <vt:variant>
        <vt:lpwstr>_Toc265326450</vt:lpwstr>
      </vt:variant>
      <vt:variant>
        <vt:i4>1048625</vt:i4>
      </vt:variant>
      <vt:variant>
        <vt:i4>278</vt:i4>
      </vt:variant>
      <vt:variant>
        <vt:i4>0</vt:i4>
      </vt:variant>
      <vt:variant>
        <vt:i4>5</vt:i4>
      </vt:variant>
      <vt:variant>
        <vt:lpwstr/>
      </vt:variant>
      <vt:variant>
        <vt:lpwstr>_Toc265326449</vt:lpwstr>
      </vt:variant>
      <vt:variant>
        <vt:i4>1048625</vt:i4>
      </vt:variant>
      <vt:variant>
        <vt:i4>275</vt:i4>
      </vt:variant>
      <vt:variant>
        <vt:i4>0</vt:i4>
      </vt:variant>
      <vt:variant>
        <vt:i4>5</vt:i4>
      </vt:variant>
      <vt:variant>
        <vt:lpwstr/>
      </vt:variant>
      <vt:variant>
        <vt:lpwstr>_Toc265326448</vt:lpwstr>
      </vt:variant>
      <vt:variant>
        <vt:i4>1048625</vt:i4>
      </vt:variant>
      <vt:variant>
        <vt:i4>272</vt:i4>
      </vt:variant>
      <vt:variant>
        <vt:i4>0</vt:i4>
      </vt:variant>
      <vt:variant>
        <vt:i4>5</vt:i4>
      </vt:variant>
      <vt:variant>
        <vt:lpwstr/>
      </vt:variant>
      <vt:variant>
        <vt:lpwstr>_Toc265326447</vt:lpwstr>
      </vt:variant>
      <vt:variant>
        <vt:i4>1048625</vt:i4>
      </vt:variant>
      <vt:variant>
        <vt:i4>269</vt:i4>
      </vt:variant>
      <vt:variant>
        <vt:i4>0</vt:i4>
      </vt:variant>
      <vt:variant>
        <vt:i4>5</vt:i4>
      </vt:variant>
      <vt:variant>
        <vt:lpwstr/>
      </vt:variant>
      <vt:variant>
        <vt:lpwstr>_Toc265326446</vt:lpwstr>
      </vt:variant>
      <vt:variant>
        <vt:i4>1048625</vt:i4>
      </vt:variant>
      <vt:variant>
        <vt:i4>266</vt:i4>
      </vt:variant>
      <vt:variant>
        <vt:i4>0</vt:i4>
      </vt:variant>
      <vt:variant>
        <vt:i4>5</vt:i4>
      </vt:variant>
      <vt:variant>
        <vt:lpwstr/>
      </vt:variant>
      <vt:variant>
        <vt:lpwstr>_Toc265326445</vt:lpwstr>
      </vt:variant>
      <vt:variant>
        <vt:i4>1048625</vt:i4>
      </vt:variant>
      <vt:variant>
        <vt:i4>263</vt:i4>
      </vt:variant>
      <vt:variant>
        <vt:i4>0</vt:i4>
      </vt:variant>
      <vt:variant>
        <vt:i4>5</vt:i4>
      </vt:variant>
      <vt:variant>
        <vt:lpwstr/>
      </vt:variant>
      <vt:variant>
        <vt:lpwstr>_Toc265326444</vt:lpwstr>
      </vt:variant>
      <vt:variant>
        <vt:i4>1048625</vt:i4>
      </vt:variant>
      <vt:variant>
        <vt:i4>260</vt:i4>
      </vt:variant>
      <vt:variant>
        <vt:i4>0</vt:i4>
      </vt:variant>
      <vt:variant>
        <vt:i4>5</vt:i4>
      </vt:variant>
      <vt:variant>
        <vt:lpwstr/>
      </vt:variant>
      <vt:variant>
        <vt:lpwstr>_Toc265326443</vt:lpwstr>
      </vt:variant>
      <vt:variant>
        <vt:i4>1048625</vt:i4>
      </vt:variant>
      <vt:variant>
        <vt:i4>257</vt:i4>
      </vt:variant>
      <vt:variant>
        <vt:i4>0</vt:i4>
      </vt:variant>
      <vt:variant>
        <vt:i4>5</vt:i4>
      </vt:variant>
      <vt:variant>
        <vt:lpwstr/>
      </vt:variant>
      <vt:variant>
        <vt:lpwstr>_Toc265326442</vt:lpwstr>
      </vt:variant>
      <vt:variant>
        <vt:i4>1048625</vt:i4>
      </vt:variant>
      <vt:variant>
        <vt:i4>254</vt:i4>
      </vt:variant>
      <vt:variant>
        <vt:i4>0</vt:i4>
      </vt:variant>
      <vt:variant>
        <vt:i4>5</vt:i4>
      </vt:variant>
      <vt:variant>
        <vt:lpwstr/>
      </vt:variant>
      <vt:variant>
        <vt:lpwstr>_Toc265326441</vt:lpwstr>
      </vt:variant>
      <vt:variant>
        <vt:i4>1048625</vt:i4>
      </vt:variant>
      <vt:variant>
        <vt:i4>251</vt:i4>
      </vt:variant>
      <vt:variant>
        <vt:i4>0</vt:i4>
      </vt:variant>
      <vt:variant>
        <vt:i4>5</vt:i4>
      </vt:variant>
      <vt:variant>
        <vt:lpwstr/>
      </vt:variant>
      <vt:variant>
        <vt:lpwstr>_Toc265326440</vt:lpwstr>
      </vt:variant>
      <vt:variant>
        <vt:i4>1507377</vt:i4>
      </vt:variant>
      <vt:variant>
        <vt:i4>248</vt:i4>
      </vt:variant>
      <vt:variant>
        <vt:i4>0</vt:i4>
      </vt:variant>
      <vt:variant>
        <vt:i4>5</vt:i4>
      </vt:variant>
      <vt:variant>
        <vt:lpwstr/>
      </vt:variant>
      <vt:variant>
        <vt:lpwstr>_Toc265326439</vt:lpwstr>
      </vt:variant>
      <vt:variant>
        <vt:i4>1507377</vt:i4>
      </vt:variant>
      <vt:variant>
        <vt:i4>245</vt:i4>
      </vt:variant>
      <vt:variant>
        <vt:i4>0</vt:i4>
      </vt:variant>
      <vt:variant>
        <vt:i4>5</vt:i4>
      </vt:variant>
      <vt:variant>
        <vt:lpwstr/>
      </vt:variant>
      <vt:variant>
        <vt:lpwstr>_Toc265326438</vt:lpwstr>
      </vt:variant>
      <vt:variant>
        <vt:i4>1507377</vt:i4>
      </vt:variant>
      <vt:variant>
        <vt:i4>242</vt:i4>
      </vt:variant>
      <vt:variant>
        <vt:i4>0</vt:i4>
      </vt:variant>
      <vt:variant>
        <vt:i4>5</vt:i4>
      </vt:variant>
      <vt:variant>
        <vt:lpwstr/>
      </vt:variant>
      <vt:variant>
        <vt:lpwstr>_Toc265326434</vt:lpwstr>
      </vt:variant>
      <vt:variant>
        <vt:i4>1507377</vt:i4>
      </vt:variant>
      <vt:variant>
        <vt:i4>239</vt:i4>
      </vt:variant>
      <vt:variant>
        <vt:i4>0</vt:i4>
      </vt:variant>
      <vt:variant>
        <vt:i4>5</vt:i4>
      </vt:variant>
      <vt:variant>
        <vt:lpwstr/>
      </vt:variant>
      <vt:variant>
        <vt:lpwstr>_Toc265326433</vt:lpwstr>
      </vt:variant>
      <vt:variant>
        <vt:i4>1507377</vt:i4>
      </vt:variant>
      <vt:variant>
        <vt:i4>236</vt:i4>
      </vt:variant>
      <vt:variant>
        <vt:i4>0</vt:i4>
      </vt:variant>
      <vt:variant>
        <vt:i4>5</vt:i4>
      </vt:variant>
      <vt:variant>
        <vt:lpwstr/>
      </vt:variant>
      <vt:variant>
        <vt:lpwstr>_Toc265326432</vt:lpwstr>
      </vt:variant>
      <vt:variant>
        <vt:i4>1507377</vt:i4>
      </vt:variant>
      <vt:variant>
        <vt:i4>230</vt:i4>
      </vt:variant>
      <vt:variant>
        <vt:i4>0</vt:i4>
      </vt:variant>
      <vt:variant>
        <vt:i4>5</vt:i4>
      </vt:variant>
      <vt:variant>
        <vt:lpwstr/>
      </vt:variant>
      <vt:variant>
        <vt:lpwstr>_Toc265326430</vt:lpwstr>
      </vt:variant>
      <vt:variant>
        <vt:i4>1441841</vt:i4>
      </vt:variant>
      <vt:variant>
        <vt:i4>227</vt:i4>
      </vt:variant>
      <vt:variant>
        <vt:i4>0</vt:i4>
      </vt:variant>
      <vt:variant>
        <vt:i4>5</vt:i4>
      </vt:variant>
      <vt:variant>
        <vt:lpwstr/>
      </vt:variant>
      <vt:variant>
        <vt:lpwstr>_Toc265326429</vt:lpwstr>
      </vt:variant>
      <vt:variant>
        <vt:i4>1441841</vt:i4>
      </vt:variant>
      <vt:variant>
        <vt:i4>224</vt:i4>
      </vt:variant>
      <vt:variant>
        <vt:i4>0</vt:i4>
      </vt:variant>
      <vt:variant>
        <vt:i4>5</vt:i4>
      </vt:variant>
      <vt:variant>
        <vt:lpwstr/>
      </vt:variant>
      <vt:variant>
        <vt:lpwstr>_Toc265326428</vt:lpwstr>
      </vt:variant>
      <vt:variant>
        <vt:i4>1441841</vt:i4>
      </vt:variant>
      <vt:variant>
        <vt:i4>221</vt:i4>
      </vt:variant>
      <vt:variant>
        <vt:i4>0</vt:i4>
      </vt:variant>
      <vt:variant>
        <vt:i4>5</vt:i4>
      </vt:variant>
      <vt:variant>
        <vt:lpwstr/>
      </vt:variant>
      <vt:variant>
        <vt:lpwstr>_Toc265326427</vt:lpwstr>
      </vt:variant>
      <vt:variant>
        <vt:i4>1441841</vt:i4>
      </vt:variant>
      <vt:variant>
        <vt:i4>218</vt:i4>
      </vt:variant>
      <vt:variant>
        <vt:i4>0</vt:i4>
      </vt:variant>
      <vt:variant>
        <vt:i4>5</vt:i4>
      </vt:variant>
      <vt:variant>
        <vt:lpwstr/>
      </vt:variant>
      <vt:variant>
        <vt:lpwstr>_Toc265326426</vt:lpwstr>
      </vt:variant>
      <vt:variant>
        <vt:i4>1441841</vt:i4>
      </vt:variant>
      <vt:variant>
        <vt:i4>215</vt:i4>
      </vt:variant>
      <vt:variant>
        <vt:i4>0</vt:i4>
      </vt:variant>
      <vt:variant>
        <vt:i4>5</vt:i4>
      </vt:variant>
      <vt:variant>
        <vt:lpwstr/>
      </vt:variant>
      <vt:variant>
        <vt:lpwstr>_Toc265326425</vt:lpwstr>
      </vt:variant>
      <vt:variant>
        <vt:i4>1441841</vt:i4>
      </vt:variant>
      <vt:variant>
        <vt:i4>212</vt:i4>
      </vt:variant>
      <vt:variant>
        <vt:i4>0</vt:i4>
      </vt:variant>
      <vt:variant>
        <vt:i4>5</vt:i4>
      </vt:variant>
      <vt:variant>
        <vt:lpwstr/>
      </vt:variant>
      <vt:variant>
        <vt:lpwstr>_Toc265326424</vt:lpwstr>
      </vt:variant>
      <vt:variant>
        <vt:i4>1441841</vt:i4>
      </vt:variant>
      <vt:variant>
        <vt:i4>209</vt:i4>
      </vt:variant>
      <vt:variant>
        <vt:i4>0</vt:i4>
      </vt:variant>
      <vt:variant>
        <vt:i4>5</vt:i4>
      </vt:variant>
      <vt:variant>
        <vt:lpwstr/>
      </vt:variant>
      <vt:variant>
        <vt:lpwstr>_Toc265326423</vt:lpwstr>
      </vt:variant>
      <vt:variant>
        <vt:i4>1441841</vt:i4>
      </vt:variant>
      <vt:variant>
        <vt:i4>206</vt:i4>
      </vt:variant>
      <vt:variant>
        <vt:i4>0</vt:i4>
      </vt:variant>
      <vt:variant>
        <vt:i4>5</vt:i4>
      </vt:variant>
      <vt:variant>
        <vt:lpwstr/>
      </vt:variant>
      <vt:variant>
        <vt:lpwstr>_Toc265326422</vt:lpwstr>
      </vt:variant>
      <vt:variant>
        <vt:i4>1441841</vt:i4>
      </vt:variant>
      <vt:variant>
        <vt:i4>203</vt:i4>
      </vt:variant>
      <vt:variant>
        <vt:i4>0</vt:i4>
      </vt:variant>
      <vt:variant>
        <vt:i4>5</vt:i4>
      </vt:variant>
      <vt:variant>
        <vt:lpwstr/>
      </vt:variant>
      <vt:variant>
        <vt:lpwstr>_Toc265326421</vt:lpwstr>
      </vt:variant>
      <vt:variant>
        <vt:i4>1441841</vt:i4>
      </vt:variant>
      <vt:variant>
        <vt:i4>200</vt:i4>
      </vt:variant>
      <vt:variant>
        <vt:i4>0</vt:i4>
      </vt:variant>
      <vt:variant>
        <vt:i4>5</vt:i4>
      </vt:variant>
      <vt:variant>
        <vt:lpwstr/>
      </vt:variant>
      <vt:variant>
        <vt:lpwstr>_Toc265326420</vt:lpwstr>
      </vt:variant>
      <vt:variant>
        <vt:i4>1376305</vt:i4>
      </vt:variant>
      <vt:variant>
        <vt:i4>197</vt:i4>
      </vt:variant>
      <vt:variant>
        <vt:i4>0</vt:i4>
      </vt:variant>
      <vt:variant>
        <vt:i4>5</vt:i4>
      </vt:variant>
      <vt:variant>
        <vt:lpwstr/>
      </vt:variant>
      <vt:variant>
        <vt:lpwstr>_Toc265326419</vt:lpwstr>
      </vt:variant>
      <vt:variant>
        <vt:i4>1376305</vt:i4>
      </vt:variant>
      <vt:variant>
        <vt:i4>194</vt:i4>
      </vt:variant>
      <vt:variant>
        <vt:i4>0</vt:i4>
      </vt:variant>
      <vt:variant>
        <vt:i4>5</vt:i4>
      </vt:variant>
      <vt:variant>
        <vt:lpwstr/>
      </vt:variant>
      <vt:variant>
        <vt:lpwstr>_Toc265326418</vt:lpwstr>
      </vt:variant>
      <vt:variant>
        <vt:i4>1376305</vt:i4>
      </vt:variant>
      <vt:variant>
        <vt:i4>188</vt:i4>
      </vt:variant>
      <vt:variant>
        <vt:i4>0</vt:i4>
      </vt:variant>
      <vt:variant>
        <vt:i4>5</vt:i4>
      </vt:variant>
      <vt:variant>
        <vt:lpwstr/>
      </vt:variant>
      <vt:variant>
        <vt:lpwstr>_Toc265326416</vt:lpwstr>
      </vt:variant>
      <vt:variant>
        <vt:i4>1376305</vt:i4>
      </vt:variant>
      <vt:variant>
        <vt:i4>185</vt:i4>
      </vt:variant>
      <vt:variant>
        <vt:i4>0</vt:i4>
      </vt:variant>
      <vt:variant>
        <vt:i4>5</vt:i4>
      </vt:variant>
      <vt:variant>
        <vt:lpwstr/>
      </vt:variant>
      <vt:variant>
        <vt:lpwstr>_Toc265326415</vt:lpwstr>
      </vt:variant>
      <vt:variant>
        <vt:i4>1376305</vt:i4>
      </vt:variant>
      <vt:variant>
        <vt:i4>182</vt:i4>
      </vt:variant>
      <vt:variant>
        <vt:i4>0</vt:i4>
      </vt:variant>
      <vt:variant>
        <vt:i4>5</vt:i4>
      </vt:variant>
      <vt:variant>
        <vt:lpwstr/>
      </vt:variant>
      <vt:variant>
        <vt:lpwstr>_Toc265326413</vt:lpwstr>
      </vt:variant>
      <vt:variant>
        <vt:i4>1310769</vt:i4>
      </vt:variant>
      <vt:variant>
        <vt:i4>179</vt:i4>
      </vt:variant>
      <vt:variant>
        <vt:i4>0</vt:i4>
      </vt:variant>
      <vt:variant>
        <vt:i4>5</vt:i4>
      </vt:variant>
      <vt:variant>
        <vt:lpwstr/>
      </vt:variant>
      <vt:variant>
        <vt:lpwstr>_Toc265326406</vt:lpwstr>
      </vt:variant>
      <vt:variant>
        <vt:i4>1310769</vt:i4>
      </vt:variant>
      <vt:variant>
        <vt:i4>176</vt:i4>
      </vt:variant>
      <vt:variant>
        <vt:i4>0</vt:i4>
      </vt:variant>
      <vt:variant>
        <vt:i4>5</vt:i4>
      </vt:variant>
      <vt:variant>
        <vt:lpwstr/>
      </vt:variant>
      <vt:variant>
        <vt:lpwstr>_Toc265326404</vt:lpwstr>
      </vt:variant>
      <vt:variant>
        <vt:i4>1310769</vt:i4>
      </vt:variant>
      <vt:variant>
        <vt:i4>173</vt:i4>
      </vt:variant>
      <vt:variant>
        <vt:i4>0</vt:i4>
      </vt:variant>
      <vt:variant>
        <vt:i4>5</vt:i4>
      </vt:variant>
      <vt:variant>
        <vt:lpwstr/>
      </vt:variant>
      <vt:variant>
        <vt:lpwstr>_Toc265326403</vt:lpwstr>
      </vt:variant>
      <vt:variant>
        <vt:i4>1310769</vt:i4>
      </vt:variant>
      <vt:variant>
        <vt:i4>170</vt:i4>
      </vt:variant>
      <vt:variant>
        <vt:i4>0</vt:i4>
      </vt:variant>
      <vt:variant>
        <vt:i4>5</vt:i4>
      </vt:variant>
      <vt:variant>
        <vt:lpwstr/>
      </vt:variant>
      <vt:variant>
        <vt:lpwstr>_Toc265326402</vt:lpwstr>
      </vt:variant>
      <vt:variant>
        <vt:i4>1310769</vt:i4>
      </vt:variant>
      <vt:variant>
        <vt:i4>164</vt:i4>
      </vt:variant>
      <vt:variant>
        <vt:i4>0</vt:i4>
      </vt:variant>
      <vt:variant>
        <vt:i4>5</vt:i4>
      </vt:variant>
      <vt:variant>
        <vt:lpwstr/>
      </vt:variant>
      <vt:variant>
        <vt:lpwstr>_Toc265326400</vt:lpwstr>
      </vt:variant>
      <vt:variant>
        <vt:i4>1900598</vt:i4>
      </vt:variant>
      <vt:variant>
        <vt:i4>161</vt:i4>
      </vt:variant>
      <vt:variant>
        <vt:i4>0</vt:i4>
      </vt:variant>
      <vt:variant>
        <vt:i4>5</vt:i4>
      </vt:variant>
      <vt:variant>
        <vt:lpwstr/>
      </vt:variant>
      <vt:variant>
        <vt:lpwstr>_Toc265326399</vt:lpwstr>
      </vt:variant>
      <vt:variant>
        <vt:i4>1900598</vt:i4>
      </vt:variant>
      <vt:variant>
        <vt:i4>158</vt:i4>
      </vt:variant>
      <vt:variant>
        <vt:i4>0</vt:i4>
      </vt:variant>
      <vt:variant>
        <vt:i4>5</vt:i4>
      </vt:variant>
      <vt:variant>
        <vt:lpwstr/>
      </vt:variant>
      <vt:variant>
        <vt:lpwstr>_Toc265326398</vt:lpwstr>
      </vt:variant>
      <vt:variant>
        <vt:i4>1900598</vt:i4>
      </vt:variant>
      <vt:variant>
        <vt:i4>155</vt:i4>
      </vt:variant>
      <vt:variant>
        <vt:i4>0</vt:i4>
      </vt:variant>
      <vt:variant>
        <vt:i4>5</vt:i4>
      </vt:variant>
      <vt:variant>
        <vt:lpwstr/>
      </vt:variant>
      <vt:variant>
        <vt:lpwstr>_Toc265326397</vt:lpwstr>
      </vt:variant>
      <vt:variant>
        <vt:i4>1900598</vt:i4>
      </vt:variant>
      <vt:variant>
        <vt:i4>152</vt:i4>
      </vt:variant>
      <vt:variant>
        <vt:i4>0</vt:i4>
      </vt:variant>
      <vt:variant>
        <vt:i4>5</vt:i4>
      </vt:variant>
      <vt:variant>
        <vt:lpwstr/>
      </vt:variant>
      <vt:variant>
        <vt:lpwstr>_Toc265326396</vt:lpwstr>
      </vt:variant>
      <vt:variant>
        <vt:i4>1900598</vt:i4>
      </vt:variant>
      <vt:variant>
        <vt:i4>149</vt:i4>
      </vt:variant>
      <vt:variant>
        <vt:i4>0</vt:i4>
      </vt:variant>
      <vt:variant>
        <vt:i4>5</vt:i4>
      </vt:variant>
      <vt:variant>
        <vt:lpwstr/>
      </vt:variant>
      <vt:variant>
        <vt:lpwstr>_Toc265326395</vt:lpwstr>
      </vt:variant>
      <vt:variant>
        <vt:i4>1900598</vt:i4>
      </vt:variant>
      <vt:variant>
        <vt:i4>146</vt:i4>
      </vt:variant>
      <vt:variant>
        <vt:i4>0</vt:i4>
      </vt:variant>
      <vt:variant>
        <vt:i4>5</vt:i4>
      </vt:variant>
      <vt:variant>
        <vt:lpwstr/>
      </vt:variant>
      <vt:variant>
        <vt:lpwstr>_Toc265326394</vt:lpwstr>
      </vt:variant>
      <vt:variant>
        <vt:i4>1900598</vt:i4>
      </vt:variant>
      <vt:variant>
        <vt:i4>143</vt:i4>
      </vt:variant>
      <vt:variant>
        <vt:i4>0</vt:i4>
      </vt:variant>
      <vt:variant>
        <vt:i4>5</vt:i4>
      </vt:variant>
      <vt:variant>
        <vt:lpwstr/>
      </vt:variant>
      <vt:variant>
        <vt:lpwstr>_Toc265326393</vt:lpwstr>
      </vt:variant>
      <vt:variant>
        <vt:i4>1900598</vt:i4>
      </vt:variant>
      <vt:variant>
        <vt:i4>140</vt:i4>
      </vt:variant>
      <vt:variant>
        <vt:i4>0</vt:i4>
      </vt:variant>
      <vt:variant>
        <vt:i4>5</vt:i4>
      </vt:variant>
      <vt:variant>
        <vt:lpwstr/>
      </vt:variant>
      <vt:variant>
        <vt:lpwstr>_Toc265326391</vt:lpwstr>
      </vt:variant>
      <vt:variant>
        <vt:i4>1835062</vt:i4>
      </vt:variant>
      <vt:variant>
        <vt:i4>137</vt:i4>
      </vt:variant>
      <vt:variant>
        <vt:i4>0</vt:i4>
      </vt:variant>
      <vt:variant>
        <vt:i4>5</vt:i4>
      </vt:variant>
      <vt:variant>
        <vt:lpwstr/>
      </vt:variant>
      <vt:variant>
        <vt:lpwstr>_Toc265326389</vt:lpwstr>
      </vt:variant>
      <vt:variant>
        <vt:i4>1835062</vt:i4>
      </vt:variant>
      <vt:variant>
        <vt:i4>134</vt:i4>
      </vt:variant>
      <vt:variant>
        <vt:i4>0</vt:i4>
      </vt:variant>
      <vt:variant>
        <vt:i4>5</vt:i4>
      </vt:variant>
      <vt:variant>
        <vt:lpwstr/>
      </vt:variant>
      <vt:variant>
        <vt:lpwstr>_Toc265326388</vt:lpwstr>
      </vt:variant>
      <vt:variant>
        <vt:i4>1835062</vt:i4>
      </vt:variant>
      <vt:variant>
        <vt:i4>131</vt:i4>
      </vt:variant>
      <vt:variant>
        <vt:i4>0</vt:i4>
      </vt:variant>
      <vt:variant>
        <vt:i4>5</vt:i4>
      </vt:variant>
      <vt:variant>
        <vt:lpwstr/>
      </vt:variant>
      <vt:variant>
        <vt:lpwstr>_Toc265326387</vt:lpwstr>
      </vt:variant>
      <vt:variant>
        <vt:i4>1835062</vt:i4>
      </vt:variant>
      <vt:variant>
        <vt:i4>128</vt:i4>
      </vt:variant>
      <vt:variant>
        <vt:i4>0</vt:i4>
      </vt:variant>
      <vt:variant>
        <vt:i4>5</vt:i4>
      </vt:variant>
      <vt:variant>
        <vt:lpwstr/>
      </vt:variant>
      <vt:variant>
        <vt:lpwstr>_Toc265326386</vt:lpwstr>
      </vt:variant>
      <vt:variant>
        <vt:i4>1835062</vt:i4>
      </vt:variant>
      <vt:variant>
        <vt:i4>125</vt:i4>
      </vt:variant>
      <vt:variant>
        <vt:i4>0</vt:i4>
      </vt:variant>
      <vt:variant>
        <vt:i4>5</vt:i4>
      </vt:variant>
      <vt:variant>
        <vt:lpwstr/>
      </vt:variant>
      <vt:variant>
        <vt:lpwstr>_Toc265326385</vt:lpwstr>
      </vt:variant>
      <vt:variant>
        <vt:i4>1835062</vt:i4>
      </vt:variant>
      <vt:variant>
        <vt:i4>122</vt:i4>
      </vt:variant>
      <vt:variant>
        <vt:i4>0</vt:i4>
      </vt:variant>
      <vt:variant>
        <vt:i4>5</vt:i4>
      </vt:variant>
      <vt:variant>
        <vt:lpwstr/>
      </vt:variant>
      <vt:variant>
        <vt:lpwstr>_Toc265326384</vt:lpwstr>
      </vt:variant>
      <vt:variant>
        <vt:i4>1835062</vt:i4>
      </vt:variant>
      <vt:variant>
        <vt:i4>119</vt:i4>
      </vt:variant>
      <vt:variant>
        <vt:i4>0</vt:i4>
      </vt:variant>
      <vt:variant>
        <vt:i4>5</vt:i4>
      </vt:variant>
      <vt:variant>
        <vt:lpwstr/>
      </vt:variant>
      <vt:variant>
        <vt:lpwstr>_Toc265326383</vt:lpwstr>
      </vt:variant>
      <vt:variant>
        <vt:i4>1835062</vt:i4>
      </vt:variant>
      <vt:variant>
        <vt:i4>116</vt:i4>
      </vt:variant>
      <vt:variant>
        <vt:i4>0</vt:i4>
      </vt:variant>
      <vt:variant>
        <vt:i4>5</vt:i4>
      </vt:variant>
      <vt:variant>
        <vt:lpwstr/>
      </vt:variant>
      <vt:variant>
        <vt:lpwstr>_Toc265326382</vt:lpwstr>
      </vt:variant>
      <vt:variant>
        <vt:i4>1835062</vt:i4>
      </vt:variant>
      <vt:variant>
        <vt:i4>110</vt:i4>
      </vt:variant>
      <vt:variant>
        <vt:i4>0</vt:i4>
      </vt:variant>
      <vt:variant>
        <vt:i4>5</vt:i4>
      </vt:variant>
      <vt:variant>
        <vt:lpwstr/>
      </vt:variant>
      <vt:variant>
        <vt:lpwstr>_Toc265326380</vt:lpwstr>
      </vt:variant>
      <vt:variant>
        <vt:i4>1245238</vt:i4>
      </vt:variant>
      <vt:variant>
        <vt:i4>107</vt:i4>
      </vt:variant>
      <vt:variant>
        <vt:i4>0</vt:i4>
      </vt:variant>
      <vt:variant>
        <vt:i4>5</vt:i4>
      </vt:variant>
      <vt:variant>
        <vt:lpwstr/>
      </vt:variant>
      <vt:variant>
        <vt:lpwstr>_Toc265326379</vt:lpwstr>
      </vt:variant>
      <vt:variant>
        <vt:i4>1245238</vt:i4>
      </vt:variant>
      <vt:variant>
        <vt:i4>104</vt:i4>
      </vt:variant>
      <vt:variant>
        <vt:i4>0</vt:i4>
      </vt:variant>
      <vt:variant>
        <vt:i4>5</vt:i4>
      </vt:variant>
      <vt:variant>
        <vt:lpwstr/>
      </vt:variant>
      <vt:variant>
        <vt:lpwstr>_Toc265326378</vt:lpwstr>
      </vt:variant>
      <vt:variant>
        <vt:i4>1245238</vt:i4>
      </vt:variant>
      <vt:variant>
        <vt:i4>101</vt:i4>
      </vt:variant>
      <vt:variant>
        <vt:i4>0</vt:i4>
      </vt:variant>
      <vt:variant>
        <vt:i4>5</vt:i4>
      </vt:variant>
      <vt:variant>
        <vt:lpwstr/>
      </vt:variant>
      <vt:variant>
        <vt:lpwstr>_Toc265326377</vt:lpwstr>
      </vt:variant>
      <vt:variant>
        <vt:i4>1245238</vt:i4>
      </vt:variant>
      <vt:variant>
        <vt:i4>98</vt:i4>
      </vt:variant>
      <vt:variant>
        <vt:i4>0</vt:i4>
      </vt:variant>
      <vt:variant>
        <vt:i4>5</vt:i4>
      </vt:variant>
      <vt:variant>
        <vt:lpwstr/>
      </vt:variant>
      <vt:variant>
        <vt:lpwstr>_Toc265326376</vt:lpwstr>
      </vt:variant>
      <vt:variant>
        <vt:i4>1245238</vt:i4>
      </vt:variant>
      <vt:variant>
        <vt:i4>95</vt:i4>
      </vt:variant>
      <vt:variant>
        <vt:i4>0</vt:i4>
      </vt:variant>
      <vt:variant>
        <vt:i4>5</vt:i4>
      </vt:variant>
      <vt:variant>
        <vt:lpwstr/>
      </vt:variant>
      <vt:variant>
        <vt:lpwstr>_Toc265326375</vt:lpwstr>
      </vt:variant>
      <vt:variant>
        <vt:i4>1245238</vt:i4>
      </vt:variant>
      <vt:variant>
        <vt:i4>92</vt:i4>
      </vt:variant>
      <vt:variant>
        <vt:i4>0</vt:i4>
      </vt:variant>
      <vt:variant>
        <vt:i4>5</vt:i4>
      </vt:variant>
      <vt:variant>
        <vt:lpwstr/>
      </vt:variant>
      <vt:variant>
        <vt:lpwstr>_Toc265326374</vt:lpwstr>
      </vt:variant>
      <vt:variant>
        <vt:i4>1245238</vt:i4>
      </vt:variant>
      <vt:variant>
        <vt:i4>89</vt:i4>
      </vt:variant>
      <vt:variant>
        <vt:i4>0</vt:i4>
      </vt:variant>
      <vt:variant>
        <vt:i4>5</vt:i4>
      </vt:variant>
      <vt:variant>
        <vt:lpwstr/>
      </vt:variant>
      <vt:variant>
        <vt:lpwstr>_Toc265326373</vt:lpwstr>
      </vt:variant>
      <vt:variant>
        <vt:i4>1245238</vt:i4>
      </vt:variant>
      <vt:variant>
        <vt:i4>86</vt:i4>
      </vt:variant>
      <vt:variant>
        <vt:i4>0</vt:i4>
      </vt:variant>
      <vt:variant>
        <vt:i4>5</vt:i4>
      </vt:variant>
      <vt:variant>
        <vt:lpwstr/>
      </vt:variant>
      <vt:variant>
        <vt:lpwstr>_Toc265326372</vt:lpwstr>
      </vt:variant>
      <vt:variant>
        <vt:i4>1245238</vt:i4>
      </vt:variant>
      <vt:variant>
        <vt:i4>83</vt:i4>
      </vt:variant>
      <vt:variant>
        <vt:i4>0</vt:i4>
      </vt:variant>
      <vt:variant>
        <vt:i4>5</vt:i4>
      </vt:variant>
      <vt:variant>
        <vt:lpwstr/>
      </vt:variant>
      <vt:variant>
        <vt:lpwstr>_Toc265326371</vt:lpwstr>
      </vt:variant>
      <vt:variant>
        <vt:i4>1245238</vt:i4>
      </vt:variant>
      <vt:variant>
        <vt:i4>80</vt:i4>
      </vt:variant>
      <vt:variant>
        <vt:i4>0</vt:i4>
      </vt:variant>
      <vt:variant>
        <vt:i4>5</vt:i4>
      </vt:variant>
      <vt:variant>
        <vt:lpwstr/>
      </vt:variant>
      <vt:variant>
        <vt:lpwstr>_Toc265326370</vt:lpwstr>
      </vt:variant>
      <vt:variant>
        <vt:i4>1179702</vt:i4>
      </vt:variant>
      <vt:variant>
        <vt:i4>77</vt:i4>
      </vt:variant>
      <vt:variant>
        <vt:i4>0</vt:i4>
      </vt:variant>
      <vt:variant>
        <vt:i4>5</vt:i4>
      </vt:variant>
      <vt:variant>
        <vt:lpwstr/>
      </vt:variant>
      <vt:variant>
        <vt:lpwstr>_Toc265326369</vt:lpwstr>
      </vt:variant>
      <vt:variant>
        <vt:i4>1179702</vt:i4>
      </vt:variant>
      <vt:variant>
        <vt:i4>74</vt:i4>
      </vt:variant>
      <vt:variant>
        <vt:i4>0</vt:i4>
      </vt:variant>
      <vt:variant>
        <vt:i4>5</vt:i4>
      </vt:variant>
      <vt:variant>
        <vt:lpwstr/>
      </vt:variant>
      <vt:variant>
        <vt:lpwstr>_Toc265326368</vt:lpwstr>
      </vt:variant>
      <vt:variant>
        <vt:i4>1179702</vt:i4>
      </vt:variant>
      <vt:variant>
        <vt:i4>71</vt:i4>
      </vt:variant>
      <vt:variant>
        <vt:i4>0</vt:i4>
      </vt:variant>
      <vt:variant>
        <vt:i4>5</vt:i4>
      </vt:variant>
      <vt:variant>
        <vt:lpwstr/>
      </vt:variant>
      <vt:variant>
        <vt:lpwstr>_Toc265326367</vt:lpwstr>
      </vt:variant>
      <vt:variant>
        <vt:i4>1179702</vt:i4>
      </vt:variant>
      <vt:variant>
        <vt:i4>68</vt:i4>
      </vt:variant>
      <vt:variant>
        <vt:i4>0</vt:i4>
      </vt:variant>
      <vt:variant>
        <vt:i4>5</vt:i4>
      </vt:variant>
      <vt:variant>
        <vt:lpwstr/>
      </vt:variant>
      <vt:variant>
        <vt:lpwstr>_Toc265326366</vt:lpwstr>
      </vt:variant>
      <vt:variant>
        <vt:i4>1179702</vt:i4>
      </vt:variant>
      <vt:variant>
        <vt:i4>65</vt:i4>
      </vt:variant>
      <vt:variant>
        <vt:i4>0</vt:i4>
      </vt:variant>
      <vt:variant>
        <vt:i4>5</vt:i4>
      </vt:variant>
      <vt:variant>
        <vt:lpwstr/>
      </vt:variant>
      <vt:variant>
        <vt:lpwstr>_Toc265326365</vt:lpwstr>
      </vt:variant>
      <vt:variant>
        <vt:i4>1179702</vt:i4>
      </vt:variant>
      <vt:variant>
        <vt:i4>59</vt:i4>
      </vt:variant>
      <vt:variant>
        <vt:i4>0</vt:i4>
      </vt:variant>
      <vt:variant>
        <vt:i4>5</vt:i4>
      </vt:variant>
      <vt:variant>
        <vt:lpwstr/>
      </vt:variant>
      <vt:variant>
        <vt:lpwstr>_Toc265326363</vt:lpwstr>
      </vt:variant>
      <vt:variant>
        <vt:i4>1179702</vt:i4>
      </vt:variant>
      <vt:variant>
        <vt:i4>56</vt:i4>
      </vt:variant>
      <vt:variant>
        <vt:i4>0</vt:i4>
      </vt:variant>
      <vt:variant>
        <vt:i4>5</vt:i4>
      </vt:variant>
      <vt:variant>
        <vt:lpwstr/>
      </vt:variant>
      <vt:variant>
        <vt:lpwstr>_Toc265326362</vt:lpwstr>
      </vt:variant>
      <vt:variant>
        <vt:i4>1179702</vt:i4>
      </vt:variant>
      <vt:variant>
        <vt:i4>53</vt:i4>
      </vt:variant>
      <vt:variant>
        <vt:i4>0</vt:i4>
      </vt:variant>
      <vt:variant>
        <vt:i4>5</vt:i4>
      </vt:variant>
      <vt:variant>
        <vt:lpwstr/>
      </vt:variant>
      <vt:variant>
        <vt:lpwstr>_Toc265326361</vt:lpwstr>
      </vt:variant>
      <vt:variant>
        <vt:i4>1179702</vt:i4>
      </vt:variant>
      <vt:variant>
        <vt:i4>50</vt:i4>
      </vt:variant>
      <vt:variant>
        <vt:i4>0</vt:i4>
      </vt:variant>
      <vt:variant>
        <vt:i4>5</vt:i4>
      </vt:variant>
      <vt:variant>
        <vt:lpwstr/>
      </vt:variant>
      <vt:variant>
        <vt:lpwstr>_Toc265326360</vt:lpwstr>
      </vt:variant>
      <vt:variant>
        <vt:i4>1114166</vt:i4>
      </vt:variant>
      <vt:variant>
        <vt:i4>47</vt:i4>
      </vt:variant>
      <vt:variant>
        <vt:i4>0</vt:i4>
      </vt:variant>
      <vt:variant>
        <vt:i4>5</vt:i4>
      </vt:variant>
      <vt:variant>
        <vt:lpwstr/>
      </vt:variant>
      <vt:variant>
        <vt:lpwstr>_Toc265326359</vt:lpwstr>
      </vt:variant>
      <vt:variant>
        <vt:i4>1114166</vt:i4>
      </vt:variant>
      <vt:variant>
        <vt:i4>44</vt:i4>
      </vt:variant>
      <vt:variant>
        <vt:i4>0</vt:i4>
      </vt:variant>
      <vt:variant>
        <vt:i4>5</vt:i4>
      </vt:variant>
      <vt:variant>
        <vt:lpwstr/>
      </vt:variant>
      <vt:variant>
        <vt:lpwstr>_Toc265326358</vt:lpwstr>
      </vt:variant>
      <vt:variant>
        <vt:i4>1114166</vt:i4>
      </vt:variant>
      <vt:variant>
        <vt:i4>41</vt:i4>
      </vt:variant>
      <vt:variant>
        <vt:i4>0</vt:i4>
      </vt:variant>
      <vt:variant>
        <vt:i4>5</vt:i4>
      </vt:variant>
      <vt:variant>
        <vt:lpwstr/>
      </vt:variant>
      <vt:variant>
        <vt:lpwstr>_Toc265326357</vt:lpwstr>
      </vt:variant>
      <vt:variant>
        <vt:i4>1114166</vt:i4>
      </vt:variant>
      <vt:variant>
        <vt:i4>38</vt:i4>
      </vt:variant>
      <vt:variant>
        <vt:i4>0</vt:i4>
      </vt:variant>
      <vt:variant>
        <vt:i4>5</vt:i4>
      </vt:variant>
      <vt:variant>
        <vt:lpwstr/>
      </vt:variant>
      <vt:variant>
        <vt:lpwstr>_Toc265326356</vt:lpwstr>
      </vt:variant>
      <vt:variant>
        <vt:i4>1114166</vt:i4>
      </vt:variant>
      <vt:variant>
        <vt:i4>35</vt:i4>
      </vt:variant>
      <vt:variant>
        <vt:i4>0</vt:i4>
      </vt:variant>
      <vt:variant>
        <vt:i4>5</vt:i4>
      </vt:variant>
      <vt:variant>
        <vt:lpwstr/>
      </vt:variant>
      <vt:variant>
        <vt:lpwstr>_Toc265326355</vt:lpwstr>
      </vt:variant>
      <vt:variant>
        <vt:i4>1114166</vt:i4>
      </vt:variant>
      <vt:variant>
        <vt:i4>32</vt:i4>
      </vt:variant>
      <vt:variant>
        <vt:i4>0</vt:i4>
      </vt:variant>
      <vt:variant>
        <vt:i4>5</vt:i4>
      </vt:variant>
      <vt:variant>
        <vt:lpwstr/>
      </vt:variant>
      <vt:variant>
        <vt:lpwstr>_Toc265326354</vt:lpwstr>
      </vt:variant>
      <vt:variant>
        <vt:i4>1114166</vt:i4>
      </vt:variant>
      <vt:variant>
        <vt:i4>29</vt:i4>
      </vt:variant>
      <vt:variant>
        <vt:i4>0</vt:i4>
      </vt:variant>
      <vt:variant>
        <vt:i4>5</vt:i4>
      </vt:variant>
      <vt:variant>
        <vt:lpwstr/>
      </vt:variant>
      <vt:variant>
        <vt:lpwstr>_Toc265326353</vt:lpwstr>
      </vt:variant>
      <vt:variant>
        <vt:i4>1114166</vt:i4>
      </vt:variant>
      <vt:variant>
        <vt:i4>26</vt:i4>
      </vt:variant>
      <vt:variant>
        <vt:i4>0</vt:i4>
      </vt:variant>
      <vt:variant>
        <vt:i4>5</vt:i4>
      </vt:variant>
      <vt:variant>
        <vt:lpwstr/>
      </vt:variant>
      <vt:variant>
        <vt:lpwstr>_Toc265326351</vt:lpwstr>
      </vt:variant>
      <vt:variant>
        <vt:i4>1114166</vt:i4>
      </vt:variant>
      <vt:variant>
        <vt:i4>23</vt:i4>
      </vt:variant>
      <vt:variant>
        <vt:i4>0</vt:i4>
      </vt:variant>
      <vt:variant>
        <vt:i4>5</vt:i4>
      </vt:variant>
      <vt:variant>
        <vt:lpwstr/>
      </vt:variant>
      <vt:variant>
        <vt:lpwstr>_Toc265326350</vt:lpwstr>
      </vt:variant>
      <vt:variant>
        <vt:i4>1048630</vt:i4>
      </vt:variant>
      <vt:variant>
        <vt:i4>20</vt:i4>
      </vt:variant>
      <vt:variant>
        <vt:i4>0</vt:i4>
      </vt:variant>
      <vt:variant>
        <vt:i4>5</vt:i4>
      </vt:variant>
      <vt:variant>
        <vt:lpwstr/>
      </vt:variant>
      <vt:variant>
        <vt:lpwstr>_Toc265326349</vt:lpwstr>
      </vt:variant>
      <vt:variant>
        <vt:i4>1048630</vt:i4>
      </vt:variant>
      <vt:variant>
        <vt:i4>17</vt:i4>
      </vt:variant>
      <vt:variant>
        <vt:i4>0</vt:i4>
      </vt:variant>
      <vt:variant>
        <vt:i4>5</vt:i4>
      </vt:variant>
      <vt:variant>
        <vt:lpwstr/>
      </vt:variant>
      <vt:variant>
        <vt:lpwstr>_Toc265326348</vt:lpwstr>
      </vt:variant>
      <vt:variant>
        <vt:i4>1048630</vt:i4>
      </vt:variant>
      <vt:variant>
        <vt:i4>14</vt:i4>
      </vt:variant>
      <vt:variant>
        <vt:i4>0</vt:i4>
      </vt:variant>
      <vt:variant>
        <vt:i4>5</vt:i4>
      </vt:variant>
      <vt:variant>
        <vt:lpwstr/>
      </vt:variant>
      <vt:variant>
        <vt:lpwstr>_Toc265326347</vt:lpwstr>
      </vt:variant>
      <vt:variant>
        <vt:i4>1048630</vt:i4>
      </vt:variant>
      <vt:variant>
        <vt:i4>11</vt:i4>
      </vt:variant>
      <vt:variant>
        <vt:i4>0</vt:i4>
      </vt:variant>
      <vt:variant>
        <vt:i4>5</vt:i4>
      </vt:variant>
      <vt:variant>
        <vt:lpwstr/>
      </vt:variant>
      <vt:variant>
        <vt:lpwstr>_Toc265326345</vt:lpwstr>
      </vt:variant>
      <vt:variant>
        <vt:i4>1048630</vt:i4>
      </vt:variant>
      <vt:variant>
        <vt:i4>5</vt:i4>
      </vt:variant>
      <vt:variant>
        <vt:i4>0</vt:i4>
      </vt:variant>
      <vt:variant>
        <vt:i4>5</vt:i4>
      </vt:variant>
      <vt:variant>
        <vt:lpwstr/>
      </vt:variant>
      <vt:variant>
        <vt:lpwstr>_Toc265326344</vt:lpwstr>
      </vt:variant>
      <vt:variant>
        <vt:i4>1048630</vt:i4>
      </vt:variant>
      <vt:variant>
        <vt:i4>2</vt:i4>
      </vt:variant>
      <vt:variant>
        <vt:i4>0</vt:i4>
      </vt:variant>
      <vt:variant>
        <vt:i4>5</vt:i4>
      </vt:variant>
      <vt:variant>
        <vt:lpwstr/>
      </vt:variant>
      <vt:variant>
        <vt:lpwstr>_Toc265326343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a Shell</dc:title>
  <dc:subject/>
  <dc:creator>db2admin</dc:creator>
  <cp:keywords/>
  <cp:lastModifiedBy>db2admin</cp:lastModifiedBy>
  <cp:revision>2</cp:revision>
  <cp:lastPrinted>2012-05-10T09:53:00Z</cp:lastPrinted>
  <dcterms:created xsi:type="dcterms:W3CDTF">2015-11-18T07:32:00Z</dcterms:created>
  <dcterms:modified xsi:type="dcterms:W3CDTF">2015-11-18T07:32:00Z</dcterms:modified>
</cp:coreProperties>
</file>